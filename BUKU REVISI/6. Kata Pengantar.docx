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941A2" w14:textId="77777777" w:rsidR="00145470" w:rsidRDefault="00145470" w:rsidP="00145470">
      <w:pPr>
        <w:pStyle w:val="STTSJudulBab"/>
      </w:pPr>
      <w:r>
        <w:t>KATA PENGANTAR</w:t>
      </w:r>
    </w:p>
    <w:p w14:paraId="35B7E93A" w14:textId="77777777" w:rsidR="00145470" w:rsidRDefault="00145470" w:rsidP="00145470">
      <w:pPr>
        <w:pStyle w:val="STTSJudulBab"/>
      </w:pPr>
    </w:p>
    <w:p w14:paraId="6B7B15D5" w14:textId="77777777" w:rsidR="00145470" w:rsidRDefault="00145470" w:rsidP="00145470">
      <w:r>
        <w:t xml:space="preserve">Puji Syukur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ta ala </w:t>
      </w:r>
      <w:proofErr w:type="spellStart"/>
      <w:r>
        <w:t>berkat</w:t>
      </w:r>
      <w:proofErr w:type="spellEnd"/>
      <w:r>
        <w:t xml:space="preserve"> Rahmat dan </w:t>
      </w:r>
      <w:proofErr w:type="spellStart"/>
      <w:r>
        <w:t>karunia</w:t>
      </w:r>
      <w:proofErr w:type="spellEnd"/>
      <w:r>
        <w:t xml:space="preserve">-Nya,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 w:rsidRPr="00225629">
        <w:t>“</w:t>
      </w:r>
      <w:r>
        <w:t xml:space="preserve">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Perusahaan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Berbasis</w:t>
      </w:r>
      <w:proofErr w:type="spellEnd"/>
      <w:r>
        <w:t xml:space="preserve"> Multi Company</w:t>
      </w:r>
      <w:r w:rsidRPr="00225629">
        <w:t>”</w:t>
      </w:r>
      <w:r w:rsidRPr="00177FAC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/</w:t>
      </w:r>
      <w:proofErr w:type="spellStart"/>
      <w:r>
        <w:t>pekerjaan</w:t>
      </w:r>
      <w:proofErr w:type="spellEnd"/>
      <w:r>
        <w:t xml:space="preserve"> di </w:t>
      </w:r>
      <w:proofErr w:type="spellStart"/>
      <w:r>
        <w:t>Institut</w:t>
      </w:r>
      <w:proofErr w:type="spellEnd"/>
      <w:r>
        <w:t xml:space="preserve"> Sains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Surabaya.</w:t>
      </w:r>
    </w:p>
    <w:p w14:paraId="6C017C52" w14:textId="77777777" w:rsidR="00145470" w:rsidRDefault="00145470" w:rsidP="00145470">
      <w:r>
        <w:t xml:space="preserve">Dalam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 </w:t>
      </w:r>
      <w:proofErr w:type="spellStart"/>
      <w:r>
        <w:t>dukungan</w:t>
      </w:r>
      <w:proofErr w:type="spellEnd"/>
      <w:proofErr w:type="gramEnd"/>
      <w:r>
        <w:t xml:space="preserve"> ,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,</w:t>
      </w:r>
      <w:proofErr w:type="gramEnd"/>
      <w:r>
        <w:t xml:space="preserve">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: </w:t>
      </w:r>
    </w:p>
    <w:p w14:paraId="100B3E04" w14:textId="77777777" w:rsidR="00145470" w:rsidRDefault="00145470" w:rsidP="00145470">
      <w:pPr>
        <w:pStyle w:val="ListParagraph"/>
        <w:numPr>
          <w:ilvl w:val="0"/>
          <w:numId w:val="38"/>
        </w:numPr>
        <w:ind w:left="426" w:hanging="426"/>
      </w:pPr>
      <w:r>
        <w:t xml:space="preserve">Bapak </w:t>
      </w:r>
      <w:r w:rsidRPr="00590568">
        <w:t xml:space="preserve">Dr. Ir. </w:t>
      </w:r>
      <w:proofErr w:type="spellStart"/>
      <w:r w:rsidRPr="00590568">
        <w:t>Hartarto</w:t>
      </w:r>
      <w:proofErr w:type="spellEnd"/>
      <w:r w:rsidRPr="00590568">
        <w:t xml:space="preserve"> </w:t>
      </w:r>
      <w:proofErr w:type="spellStart"/>
      <w:r w:rsidRPr="00590568">
        <w:t>Junaedi</w:t>
      </w:r>
      <w:proofErr w:type="spellEnd"/>
      <w:r w:rsidRPr="00590568">
        <w:t xml:space="preserve"> </w:t>
      </w:r>
      <w:proofErr w:type="spellStart"/>
      <w:proofErr w:type="gramStart"/>
      <w:r w:rsidRPr="00590568">
        <w:t>S.Kom</w:t>
      </w:r>
      <w:proofErr w:type="spellEnd"/>
      <w:proofErr w:type="gramEnd"/>
      <w:r w:rsidRPr="00590568">
        <w:t xml:space="preserve">. </w:t>
      </w:r>
      <w:proofErr w:type="gramStart"/>
      <w:r w:rsidRPr="00590568">
        <w:t>,</w:t>
      </w:r>
      <w:proofErr w:type="spellStart"/>
      <w:r w:rsidRPr="00590568">
        <w:t>M.Kom.IPM</w:t>
      </w:r>
      <w:proofErr w:type="spellEnd"/>
      <w:proofErr w:type="gramEnd"/>
      <w:r w:rsidRPr="00590568">
        <w:t xml:space="preserve">, </w:t>
      </w:r>
      <w:proofErr w:type="spellStart"/>
      <w:r w:rsidRPr="00590568">
        <w:t>selaku</w:t>
      </w:r>
      <w:proofErr w:type="spellEnd"/>
      <w:r w:rsidRPr="00590568">
        <w:t xml:space="preserve"> </w:t>
      </w:r>
      <w:proofErr w:type="spellStart"/>
      <w:r w:rsidRPr="00590568">
        <w:t>dosen</w:t>
      </w:r>
      <w:proofErr w:type="spellEnd"/>
      <w:r w:rsidRPr="00590568">
        <w:t xml:space="preserve"> </w:t>
      </w:r>
      <w:proofErr w:type="spellStart"/>
      <w:r w:rsidRPr="00590568">
        <w:t>pembimbing</w:t>
      </w:r>
      <w:proofErr w:type="spellEnd"/>
      <w:r w:rsidRPr="00590568"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 w:rsidRPr="00590568">
        <w:t>memberikan</w:t>
      </w:r>
      <w:proofErr w:type="spellEnd"/>
      <w:r w:rsidRPr="00590568">
        <w:t xml:space="preserve"> </w:t>
      </w:r>
      <w:proofErr w:type="spellStart"/>
      <w:r w:rsidRPr="00590568">
        <w:t>arahan</w:t>
      </w:r>
      <w:proofErr w:type="spellEnd"/>
      <w:r w:rsidRPr="00590568">
        <w:t xml:space="preserve">, </w:t>
      </w:r>
      <w:proofErr w:type="spellStart"/>
      <w:r w:rsidRPr="00590568">
        <w:t>bimbingan</w:t>
      </w:r>
      <w:proofErr w:type="spellEnd"/>
      <w:r w:rsidRPr="00590568">
        <w:t xml:space="preserve">, </w:t>
      </w:r>
      <w:proofErr w:type="spellStart"/>
      <w:r w:rsidRPr="00590568">
        <w:t>serta</w:t>
      </w:r>
      <w:proofErr w:type="spellEnd"/>
      <w:r w:rsidRPr="00590568">
        <w:t xml:space="preserve"> saran yang sangat </w:t>
      </w:r>
      <w:proofErr w:type="spellStart"/>
      <w:r w:rsidRPr="00590568">
        <w:t>berharga</w:t>
      </w:r>
      <w:proofErr w:type="spellEnd"/>
      <w:r w:rsidRPr="00590568">
        <w:t xml:space="preserve"> </w:t>
      </w:r>
      <w:proofErr w:type="spellStart"/>
      <w:r w:rsidRPr="00590568">
        <w:t>dalam</w:t>
      </w:r>
      <w:proofErr w:type="spellEnd"/>
      <w:r w:rsidRPr="00590568">
        <w:t xml:space="preserve"> proses </w:t>
      </w:r>
      <w:proofErr w:type="spellStart"/>
      <w:r w:rsidRPr="00590568">
        <w:t>penyusunan</w:t>
      </w:r>
      <w:proofErr w:type="spellEnd"/>
      <w:r w:rsidRPr="00590568">
        <w:t xml:space="preserve"> </w:t>
      </w:r>
      <w:proofErr w:type="spellStart"/>
      <w:r w:rsidRPr="00590568">
        <w:t>karya</w:t>
      </w:r>
      <w:proofErr w:type="spellEnd"/>
      <w:r w:rsidRPr="00590568">
        <w:t xml:space="preserve"> </w:t>
      </w:r>
      <w:proofErr w:type="spellStart"/>
      <w:r w:rsidRPr="00590568">
        <w:t>tulis</w:t>
      </w:r>
      <w:proofErr w:type="spellEnd"/>
      <w:r w:rsidRPr="00590568">
        <w:t xml:space="preserve"> </w:t>
      </w:r>
      <w:proofErr w:type="spellStart"/>
      <w:r w:rsidRPr="00590568">
        <w:t>ini</w:t>
      </w:r>
      <w:proofErr w:type="spellEnd"/>
      <w:r w:rsidRPr="00590568">
        <w:t>.</w:t>
      </w:r>
    </w:p>
    <w:p w14:paraId="1A56EC68" w14:textId="77777777" w:rsidR="00145470" w:rsidRDefault="00145470" w:rsidP="00145470">
      <w:pPr>
        <w:pStyle w:val="ListParagraph"/>
        <w:numPr>
          <w:ilvl w:val="0"/>
          <w:numId w:val="38"/>
        </w:numPr>
        <w:ind w:left="426" w:hanging="426"/>
      </w:pPr>
      <w:r>
        <w:t xml:space="preserve">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keluarga</w:t>
      </w:r>
      <w:proofErr w:type="spellEnd"/>
      <w:r>
        <w:t xml:space="preserve">,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materil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ternilai</w:t>
      </w:r>
      <w:proofErr w:type="spellEnd"/>
      <w:r>
        <w:t xml:space="preserve"> </w:t>
      </w:r>
      <w:proofErr w:type="spellStart"/>
      <w:r>
        <w:t>harganya</w:t>
      </w:r>
      <w:proofErr w:type="spellEnd"/>
    </w:p>
    <w:p w14:paraId="13B81A2A" w14:textId="77777777" w:rsidR="00145470" w:rsidRDefault="00145470" w:rsidP="00145470">
      <w:pPr>
        <w:pStyle w:val="ListParagraph"/>
        <w:numPr>
          <w:ilvl w:val="0"/>
          <w:numId w:val="38"/>
        </w:numPr>
        <w:ind w:left="426" w:hanging="426"/>
      </w:pPr>
      <w:r>
        <w:t>Rekan-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lainya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Kerjasama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18D08292" w14:textId="77777777" w:rsidR="00145470" w:rsidRDefault="00145470" w:rsidP="00145470">
      <w:pPr>
        <w:pStyle w:val="ListParagraph"/>
        <w:numPr>
          <w:ilvl w:val="0"/>
          <w:numId w:val="38"/>
        </w:numPr>
        <w:ind w:left="426" w:hanging="426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22DCF31" w14:textId="77777777" w:rsidR="00145470" w:rsidRDefault="00145470" w:rsidP="00145470">
      <w:r>
        <w:t xml:space="preserve">Saya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membangun</w:t>
      </w:r>
      <w:proofErr w:type="spellEnd"/>
      <w:r>
        <w:t xml:space="preserve"> sangat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di masa yang </w:t>
      </w:r>
      <w:proofErr w:type="spellStart"/>
      <w:r>
        <w:t>mendatang</w:t>
      </w:r>
      <w:proofErr w:type="spellEnd"/>
    </w:p>
    <w:p w14:paraId="02724E77" w14:textId="77777777" w:rsidR="00145470" w:rsidRDefault="00145470" w:rsidP="00145470">
      <w:pPr>
        <w:ind w:left="1080" w:firstLine="0"/>
      </w:pPr>
    </w:p>
    <w:p w14:paraId="7638DF87" w14:textId="77777777" w:rsidR="00145470" w:rsidRDefault="00145470" w:rsidP="00145470">
      <w:pPr>
        <w:ind w:left="1080" w:firstLine="0"/>
      </w:pPr>
      <w:r>
        <w:t xml:space="preserve">Akhir kata,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</w:p>
    <w:p w14:paraId="7EE43601" w14:textId="77777777" w:rsidR="00145470" w:rsidRDefault="00145470" w:rsidP="00145470">
      <w:pPr>
        <w:ind w:firstLine="0"/>
      </w:pPr>
    </w:p>
    <w:p w14:paraId="13F8ADCA" w14:textId="77777777" w:rsidR="00145470" w:rsidRDefault="00145470" w:rsidP="00145470"/>
    <w:p w14:paraId="462FE7BD" w14:textId="77777777" w:rsidR="00145470" w:rsidRDefault="00145470" w:rsidP="00145470">
      <w:pPr>
        <w:pStyle w:val="STTSKeteranganKataPengantar"/>
      </w:pPr>
      <w:r w:rsidRPr="009217AF">
        <w:t xml:space="preserve">Surabaya, </w:t>
      </w:r>
      <w:r>
        <w:t>September</w:t>
      </w:r>
      <w:r w:rsidRPr="009217AF">
        <w:t xml:space="preserve"> 2024</w:t>
      </w:r>
      <w:r>
        <w:t xml:space="preserve">   </w:t>
      </w:r>
    </w:p>
    <w:p w14:paraId="36DA10D5" w14:textId="77777777" w:rsidR="00145470" w:rsidRDefault="00145470" w:rsidP="00145470">
      <w:pPr>
        <w:pStyle w:val="STTSKeteranganKataPengantar"/>
      </w:pPr>
    </w:p>
    <w:p w14:paraId="1C6FB01B" w14:textId="72E532C9" w:rsidR="00690B2F" w:rsidRPr="00145470" w:rsidRDefault="00145470" w:rsidP="00C65FAF">
      <w:pPr>
        <w:pStyle w:val="STTSKeteranganKataPengantar"/>
      </w:pPr>
      <w:proofErr w:type="spellStart"/>
      <w:r>
        <w:t>Penulis</w:t>
      </w:r>
      <w:proofErr w:type="spellEnd"/>
    </w:p>
    <w:sectPr w:rsidR="00690B2F" w:rsidRPr="00145470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A3BFE" w14:textId="77777777" w:rsidR="00DF4154" w:rsidRDefault="00DF4154" w:rsidP="00A1571D">
      <w:pPr>
        <w:spacing w:line="240" w:lineRule="auto"/>
      </w:pPr>
      <w:r>
        <w:separator/>
      </w:r>
    </w:p>
  </w:endnote>
  <w:endnote w:type="continuationSeparator" w:id="0">
    <w:p w14:paraId="6B7A2D4D" w14:textId="77777777" w:rsidR="00DF4154" w:rsidRDefault="00DF415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BB26D" w14:textId="77777777" w:rsidR="002043A5" w:rsidRDefault="002043A5">
    <w:pPr>
      <w:pStyle w:val="Footer"/>
      <w:jc w:val="center"/>
    </w:pPr>
  </w:p>
  <w:p w14:paraId="5948C08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A21D" w14:textId="18FA3463" w:rsidR="002043A5" w:rsidRDefault="00C65FAF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t>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BFF9F" w14:textId="77777777" w:rsidR="00DF4154" w:rsidRDefault="00DF4154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B8ED86D" w14:textId="77777777" w:rsidR="00DF4154" w:rsidRDefault="00DF415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BECE5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12161"/>
    <w:multiLevelType w:val="hybridMultilevel"/>
    <w:tmpl w:val="2788E0EE"/>
    <w:lvl w:ilvl="0" w:tplc="C4243F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3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1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579091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7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45470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E66E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5FAF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DF4154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210E8"/>
  <w15:chartTrackingRefBased/>
  <w15:docId w15:val="{24380942-CC8F-47BC-BE99-99473F2D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</TotalTime>
  <Pages>1</Pages>
  <Words>200</Words>
  <Characters>1278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2024-10-20T03:57:00Z</dcterms:created>
  <dcterms:modified xsi:type="dcterms:W3CDTF">2024-10-20T03:57:00Z</dcterms:modified>
</cp:coreProperties>
</file>