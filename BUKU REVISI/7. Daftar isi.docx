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298F7" w14:textId="77777777" w:rsidR="00A66225" w:rsidRDefault="00A66225" w:rsidP="00A66225">
      <w:pPr>
        <w:pStyle w:val="STTSJudulBab"/>
      </w:pPr>
      <w:bookmarkStart w:id="0" w:name="_Hlk180313560"/>
      <w:bookmarkStart w:id="1" w:name="_Hlk180313192"/>
      <w:r>
        <w:t>DAFTAR ISI</w:t>
      </w:r>
    </w:p>
    <w:p w14:paraId="5EA2E6F6" w14:textId="77777777" w:rsidR="00A66225" w:rsidRDefault="00A66225" w:rsidP="00A66225">
      <w:pPr>
        <w:pStyle w:val="STTSJudulBab"/>
      </w:pPr>
    </w:p>
    <w:p w14:paraId="2A836428" w14:textId="77777777" w:rsidR="00A66225" w:rsidRDefault="00A66225" w:rsidP="00A66225">
      <w:pPr>
        <w:pStyle w:val="STTSKeteranganDaftarIsi"/>
      </w:pPr>
      <w:r>
        <w:t>Halaman</w:t>
      </w:r>
    </w:p>
    <w:p w14:paraId="0DA609FB" w14:textId="77777777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HALAMAN JUDUL</w:t>
      </w:r>
      <w:r>
        <w:tab/>
      </w:r>
      <w:r>
        <w:tab/>
      </w:r>
      <w:proofErr w:type="spellStart"/>
      <w:r>
        <w:t>i</w:t>
      </w:r>
      <w:proofErr w:type="spellEnd"/>
    </w:p>
    <w:p w14:paraId="35D9A58C" w14:textId="77777777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HALAMAN PENGESAHAN</w:t>
      </w:r>
      <w:r>
        <w:tab/>
      </w:r>
      <w:r>
        <w:tab/>
        <w:t>ii</w:t>
      </w:r>
    </w:p>
    <w:p w14:paraId="79B0AAA5" w14:textId="77777777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 xml:space="preserve">SURAT PERNYATAAN KEASLIAN </w:t>
      </w:r>
      <w:r>
        <w:tab/>
      </w:r>
      <w:r>
        <w:tab/>
        <w:t>iii</w:t>
      </w:r>
    </w:p>
    <w:p w14:paraId="098F8464" w14:textId="77777777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ABSTRAK</w:t>
      </w:r>
      <w:r>
        <w:tab/>
      </w:r>
      <w:r>
        <w:tab/>
        <w:t>iv</w:t>
      </w:r>
    </w:p>
    <w:p w14:paraId="61D69AF6" w14:textId="77777777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ABSTRACT</w:t>
      </w:r>
      <w:r>
        <w:tab/>
      </w:r>
      <w:r>
        <w:tab/>
        <w:t>v</w:t>
      </w:r>
    </w:p>
    <w:p w14:paraId="0103B6C6" w14:textId="77777777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KATA PENGANTAR</w:t>
      </w:r>
      <w:r>
        <w:tab/>
      </w:r>
      <w:r>
        <w:tab/>
        <w:t>vi</w:t>
      </w:r>
    </w:p>
    <w:p w14:paraId="06877086" w14:textId="77777777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DAFTAR ISI</w:t>
      </w:r>
      <w:r>
        <w:tab/>
      </w:r>
      <w:r>
        <w:tab/>
        <w:t>vii</w:t>
      </w:r>
    </w:p>
    <w:p w14:paraId="14F466B4" w14:textId="18F2A126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DAFTAR GAMBAR</w:t>
      </w:r>
      <w:r>
        <w:tab/>
      </w:r>
      <w:r>
        <w:tab/>
        <w:t>x</w:t>
      </w:r>
    </w:p>
    <w:p w14:paraId="7F14B1D4" w14:textId="2AB44B6A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DAFTAR TABEL</w:t>
      </w:r>
      <w:r>
        <w:tab/>
      </w:r>
      <w:r>
        <w:tab/>
        <w:t>xi</w:t>
      </w:r>
      <w:r w:rsidR="00CF5DC0">
        <w:t>ii</w:t>
      </w:r>
    </w:p>
    <w:p w14:paraId="57F719EA" w14:textId="4FEA7C4E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DAFTAR ALGORITMA</w:t>
      </w:r>
      <w:r>
        <w:tab/>
      </w:r>
      <w:r>
        <w:tab/>
        <w:t>xi</w:t>
      </w:r>
      <w:r w:rsidR="00CF5DC0">
        <w:t>v</w:t>
      </w:r>
    </w:p>
    <w:p w14:paraId="751D8BE3" w14:textId="77777777" w:rsidR="00A66225" w:rsidRDefault="00A66225" w:rsidP="00A66225">
      <w:pPr>
        <w:pStyle w:val="STTSNormalDaftarIsi"/>
        <w:tabs>
          <w:tab w:val="left" w:pos="993"/>
          <w:tab w:val="right" w:leader="dot" w:pos="7230"/>
          <w:tab w:val="right" w:pos="7938"/>
        </w:tabs>
      </w:pPr>
      <w:r>
        <w:t>BAB I</w:t>
      </w:r>
      <w:r>
        <w:tab/>
        <w:t>PENDAHULUAN</w:t>
      </w:r>
      <w:r>
        <w:tab/>
      </w:r>
      <w:r>
        <w:tab/>
        <w:t>1</w:t>
      </w:r>
    </w:p>
    <w:p w14:paraId="098C8BD7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1.1</w:t>
      </w:r>
      <w:r>
        <w:tab/>
        <w:t xml:space="preserve">Latar </w:t>
      </w:r>
      <w:proofErr w:type="spellStart"/>
      <w:r>
        <w:t>Belakang</w:t>
      </w:r>
      <w:proofErr w:type="spellEnd"/>
      <w:r>
        <w:tab/>
      </w:r>
      <w:r>
        <w:tab/>
        <w:t>1</w:t>
      </w:r>
    </w:p>
    <w:p w14:paraId="6FDD5AB2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1.2</w:t>
      </w:r>
      <w:r>
        <w:tab/>
        <w:t>Tujuan</w:t>
      </w:r>
      <w:r>
        <w:tab/>
      </w:r>
      <w:r>
        <w:tab/>
        <w:t>2</w:t>
      </w:r>
    </w:p>
    <w:p w14:paraId="19ED4338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1.3</w:t>
      </w:r>
      <w:r>
        <w:tab/>
        <w:t xml:space="preserve">Ruang </w:t>
      </w:r>
      <w:proofErr w:type="spellStart"/>
      <w:r>
        <w:t>Lingkup</w:t>
      </w:r>
      <w:proofErr w:type="spellEnd"/>
      <w:r>
        <w:tab/>
      </w:r>
      <w:r>
        <w:tab/>
        <w:t>2</w:t>
      </w:r>
    </w:p>
    <w:p w14:paraId="3E388C31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1.3.1  Fitur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ab/>
      </w:r>
      <w:r>
        <w:tab/>
        <w:t>2</w:t>
      </w:r>
    </w:p>
    <w:p w14:paraId="1A670D45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         1.3.1.1 Fitur </w:t>
      </w:r>
      <w:proofErr w:type="spellStart"/>
      <w:r>
        <w:t>umum</w:t>
      </w:r>
      <w:proofErr w:type="spellEnd"/>
      <w:r>
        <w:tab/>
      </w:r>
      <w:r>
        <w:tab/>
        <w:t>3</w:t>
      </w:r>
    </w:p>
    <w:p w14:paraId="7E74BEE5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         1.3.1.2 Fitur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ab/>
      </w:r>
      <w:r>
        <w:tab/>
        <w:t>3</w:t>
      </w:r>
    </w:p>
    <w:p w14:paraId="5FCC452F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         1.3.1.3 Fitur Approval</w:t>
      </w:r>
      <w:r>
        <w:tab/>
      </w:r>
      <w:r>
        <w:tab/>
        <w:t>6</w:t>
      </w:r>
    </w:p>
    <w:p w14:paraId="3A870ECA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1.3.2  Batasan </w:t>
      </w:r>
      <w:proofErr w:type="spellStart"/>
      <w:r>
        <w:t>Sistem</w:t>
      </w:r>
      <w:proofErr w:type="spellEnd"/>
      <w:r>
        <w:tab/>
      </w:r>
      <w:r>
        <w:tab/>
        <w:t>7</w:t>
      </w:r>
    </w:p>
    <w:p w14:paraId="6A4F38BE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1.4</w:t>
      </w:r>
      <w:r>
        <w:tab/>
      </w:r>
      <w:proofErr w:type="spellStart"/>
      <w:r>
        <w:t>Metodologi</w:t>
      </w:r>
      <w:proofErr w:type="spellEnd"/>
      <w:r>
        <w:tab/>
      </w:r>
      <w:r>
        <w:tab/>
        <w:t>7</w:t>
      </w:r>
    </w:p>
    <w:p w14:paraId="7C40B74C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1.5</w:t>
      </w:r>
      <w:r>
        <w:tab/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ab/>
        <w:t xml:space="preserve"> </w:t>
      </w:r>
      <w:r>
        <w:tab/>
        <w:t>9</w:t>
      </w:r>
    </w:p>
    <w:p w14:paraId="59C4DC7D" w14:textId="77777777" w:rsidR="00A66225" w:rsidRDefault="00A66225" w:rsidP="00A66225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II</w:t>
      </w:r>
      <w:r>
        <w:tab/>
        <w:t>TEORI PENUNJANG</w:t>
      </w:r>
      <w:r>
        <w:tab/>
      </w:r>
      <w:r>
        <w:tab/>
        <w:t>12</w:t>
      </w:r>
    </w:p>
    <w:p w14:paraId="644A5F86" w14:textId="6CA7A419" w:rsidR="00A66225" w:rsidRDefault="00A66225" w:rsidP="00CA4A7B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2.1</w:t>
      </w:r>
      <w:r>
        <w:tab/>
        <w:t>Multi Company</w:t>
      </w:r>
      <w:r>
        <w:tab/>
      </w:r>
      <w:r>
        <w:tab/>
        <w:t>12</w:t>
      </w:r>
      <w:bookmarkEnd w:id="0"/>
    </w:p>
    <w:p w14:paraId="143F91D1" w14:textId="0A04750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bookmarkStart w:id="2" w:name="_Hlk180313561"/>
      <w:bookmarkStart w:id="3" w:name="_Hlk180313193"/>
      <w:bookmarkEnd w:id="1"/>
      <w:r>
        <w:tab/>
        <w:t>2.</w:t>
      </w:r>
      <w:r w:rsidR="00CA4A7B">
        <w:t>2</w:t>
      </w:r>
      <w:r>
        <w:tab/>
        <w:t>Holding</w:t>
      </w:r>
      <w:r>
        <w:tab/>
      </w:r>
      <w:r>
        <w:tab/>
        <w:t>1</w:t>
      </w:r>
      <w:r w:rsidR="00CA4A7B">
        <w:t>3</w:t>
      </w:r>
    </w:p>
    <w:p w14:paraId="65C9B53F" w14:textId="6AFD3F0A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</w:t>
      </w:r>
      <w:r w:rsidR="00CA4A7B">
        <w:t>3</w:t>
      </w:r>
      <w:r>
        <w:tab/>
        <w:t xml:space="preserve">PT(Perseroan </w:t>
      </w:r>
      <w:proofErr w:type="spellStart"/>
      <w:r>
        <w:t>Terbatas</w:t>
      </w:r>
      <w:proofErr w:type="spellEnd"/>
      <w:r>
        <w:t>)</w:t>
      </w:r>
      <w:r>
        <w:tab/>
      </w:r>
      <w:r>
        <w:tab/>
        <w:t>1</w:t>
      </w:r>
      <w:r w:rsidR="00CA4A7B">
        <w:t>3</w:t>
      </w:r>
    </w:p>
    <w:p w14:paraId="063B262E" w14:textId="0E234ED2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</w:t>
      </w:r>
      <w:r w:rsidR="00CA4A7B">
        <w:t>4</w:t>
      </w:r>
      <w:r>
        <w:tab/>
      </w:r>
      <w:r w:rsidR="00CA4A7B">
        <w:t>Laravel</w:t>
      </w:r>
      <w:r>
        <w:tab/>
      </w:r>
      <w:r>
        <w:tab/>
        <w:t>1</w:t>
      </w:r>
      <w:r w:rsidR="00CA4A7B">
        <w:t>4</w:t>
      </w:r>
    </w:p>
    <w:p w14:paraId="26346298" w14:textId="26BA548B" w:rsidR="00A66225" w:rsidRDefault="00A66225" w:rsidP="00A66225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III</w:t>
      </w:r>
      <w:r>
        <w:tab/>
        <w:t>BISNIS PLAN</w:t>
      </w:r>
      <w:r>
        <w:tab/>
      </w:r>
      <w:r>
        <w:tab/>
        <w:t>1</w:t>
      </w:r>
      <w:r w:rsidR="00CA4A7B">
        <w:t>6</w:t>
      </w:r>
    </w:p>
    <w:p w14:paraId="42B71751" w14:textId="19D6064A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lastRenderedPageBreak/>
        <w:tab/>
        <w:t>3.1</w:t>
      </w:r>
      <w:r>
        <w:tab/>
      </w:r>
      <w:proofErr w:type="spellStart"/>
      <w:r>
        <w:t>Deskripsi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ab/>
      </w:r>
      <w:r>
        <w:tab/>
        <w:t>1</w:t>
      </w:r>
      <w:r w:rsidR="00CA4A7B">
        <w:t>6</w:t>
      </w:r>
    </w:p>
    <w:p w14:paraId="05065DD0" w14:textId="40D78BB9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3.2</w:t>
      </w:r>
      <w:r>
        <w:tab/>
        <w:t>Analisa SWOT</w:t>
      </w:r>
      <w:r>
        <w:tab/>
      </w:r>
      <w:r>
        <w:tab/>
        <w:t>1</w:t>
      </w:r>
      <w:r w:rsidR="00CA4A7B">
        <w:t>6</w:t>
      </w:r>
    </w:p>
    <w:p w14:paraId="6049B0CE" w14:textId="3DB2D0F5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3.3</w:t>
      </w:r>
      <w:r>
        <w:tab/>
        <w:t xml:space="preserve">Analisa </w:t>
      </w:r>
      <w:proofErr w:type="spellStart"/>
      <w:r>
        <w:t>Biaya</w:t>
      </w:r>
      <w:proofErr w:type="spellEnd"/>
      <w:r>
        <w:tab/>
      </w:r>
      <w:r>
        <w:tab/>
        <w:t>1</w:t>
      </w:r>
      <w:r w:rsidR="00CA4A7B">
        <w:t>7</w:t>
      </w:r>
    </w:p>
    <w:p w14:paraId="0610AA2D" w14:textId="791157D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3.3.1  One Time Cost </w:t>
      </w:r>
      <w:r>
        <w:tab/>
      </w:r>
      <w:r>
        <w:tab/>
        <w:t>1</w:t>
      </w:r>
      <w:r w:rsidR="00CA4A7B">
        <w:t>7</w:t>
      </w:r>
    </w:p>
    <w:p w14:paraId="485D43EF" w14:textId="757D71B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3.3.2  Recurring Cost</w:t>
      </w:r>
      <w:r>
        <w:tab/>
      </w:r>
      <w:r>
        <w:tab/>
        <w:t>1</w:t>
      </w:r>
      <w:r w:rsidR="00CA4A7B">
        <w:t>8</w:t>
      </w:r>
    </w:p>
    <w:p w14:paraId="3D03FB85" w14:textId="24CE94A1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3.3.3  Income</w:t>
      </w:r>
      <w:r>
        <w:tab/>
      </w:r>
      <w:r>
        <w:tab/>
        <w:t>1</w:t>
      </w:r>
      <w:r w:rsidR="00CA4A7B">
        <w:t>8</w:t>
      </w:r>
    </w:p>
    <w:p w14:paraId="5CD4F308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3.3.4  Break Even Point (BEP)</w:t>
      </w:r>
      <w:r>
        <w:tab/>
      </w:r>
      <w:r>
        <w:tab/>
        <w:t>19</w:t>
      </w:r>
    </w:p>
    <w:p w14:paraId="707C7250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3.4</w:t>
      </w:r>
      <w:r>
        <w:tab/>
        <w:t xml:space="preserve">Analisa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Sejenis</w:t>
      </w:r>
      <w:proofErr w:type="spellEnd"/>
      <w:r>
        <w:tab/>
      </w:r>
      <w:r>
        <w:tab/>
        <w:t>20</w:t>
      </w:r>
    </w:p>
    <w:p w14:paraId="713A634A" w14:textId="77777777" w:rsidR="00A66225" w:rsidRDefault="00A66225" w:rsidP="00A66225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IV</w:t>
      </w:r>
      <w:r>
        <w:tab/>
        <w:t>ANALISA SISTEM</w:t>
      </w:r>
      <w:r>
        <w:tab/>
      </w:r>
      <w:r>
        <w:tab/>
        <w:t>22</w:t>
      </w:r>
    </w:p>
    <w:p w14:paraId="68001461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4.1</w:t>
      </w:r>
      <w:r>
        <w:tab/>
      </w:r>
      <w:proofErr w:type="spellStart"/>
      <w:r>
        <w:t>Deskripsi</w:t>
      </w:r>
      <w:proofErr w:type="spellEnd"/>
      <w:r>
        <w:t xml:space="preserve"> Dari </w:t>
      </w:r>
      <w:proofErr w:type="spellStart"/>
      <w:r>
        <w:t>Sistem</w:t>
      </w:r>
      <w:proofErr w:type="spellEnd"/>
      <w:r>
        <w:tab/>
      </w:r>
      <w:r>
        <w:tab/>
        <w:t>22</w:t>
      </w:r>
    </w:p>
    <w:p w14:paraId="661AA8E0" w14:textId="0B74EEB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4.2</w:t>
      </w:r>
      <w:r>
        <w:tab/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ab/>
      </w:r>
      <w:r>
        <w:tab/>
        <w:t>2</w:t>
      </w:r>
      <w:r w:rsidR="00CA4A7B">
        <w:t>5</w:t>
      </w:r>
    </w:p>
    <w:p w14:paraId="41AF4EF7" w14:textId="729E68ED" w:rsidR="00CA4A7B" w:rsidRDefault="00CA4A7B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4.3</w:t>
      </w:r>
      <w:r>
        <w:tab/>
        <w:t>Use Case Diagram</w:t>
      </w:r>
      <w:r>
        <w:tab/>
      </w:r>
      <w:r>
        <w:tab/>
        <w:t>27</w:t>
      </w:r>
    </w:p>
    <w:p w14:paraId="19C49312" w14:textId="4FD40D7B" w:rsidR="000353EB" w:rsidRDefault="00A66225" w:rsidP="00CA4A7B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</w:p>
    <w:p w14:paraId="1BDDA3DC" w14:textId="16A51D99" w:rsidR="00A66225" w:rsidRDefault="00A66225" w:rsidP="00A66225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V</w:t>
      </w:r>
      <w:r>
        <w:tab/>
        <w:t>DESAIN SISTEM</w:t>
      </w:r>
      <w:r>
        <w:tab/>
      </w:r>
      <w:r>
        <w:tab/>
      </w:r>
      <w:r w:rsidR="00CA4A7B">
        <w:t>28</w:t>
      </w:r>
    </w:p>
    <w:p w14:paraId="20E3F2E2" w14:textId="13E24AD6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5.1</w:t>
      </w:r>
      <w:r>
        <w:tab/>
        <w:t xml:space="preserve">Desain </w:t>
      </w:r>
      <w:proofErr w:type="spellStart"/>
      <w:r>
        <w:t>Arsitektur</w:t>
      </w:r>
      <w:proofErr w:type="spellEnd"/>
      <w:r>
        <w:tab/>
      </w:r>
      <w:r>
        <w:tab/>
      </w:r>
      <w:r w:rsidR="00CA4A7B">
        <w:t>28</w:t>
      </w:r>
    </w:p>
    <w:p w14:paraId="63E99846" w14:textId="5536AB3B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5.1.1 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ab/>
      </w:r>
      <w:r>
        <w:tab/>
      </w:r>
      <w:r w:rsidR="00CA4A7B">
        <w:t>28</w:t>
      </w:r>
    </w:p>
    <w:p w14:paraId="13839CE9" w14:textId="093F9A35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5.1.2  </w:t>
      </w:r>
      <w:proofErr w:type="spellStart"/>
      <w:r>
        <w:t>Arsitektur</w:t>
      </w:r>
      <w:proofErr w:type="spellEnd"/>
      <w:r>
        <w:t xml:space="preserve"> Admin</w:t>
      </w:r>
      <w:r>
        <w:tab/>
      </w:r>
      <w:r>
        <w:tab/>
      </w:r>
      <w:r w:rsidR="00CA4A7B">
        <w:t>29</w:t>
      </w:r>
    </w:p>
    <w:p w14:paraId="3B274434" w14:textId="1F1E1B8F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5.1.3  </w:t>
      </w:r>
      <w:proofErr w:type="spellStart"/>
      <w:r>
        <w:t>Arsitektur</w:t>
      </w:r>
      <w:proofErr w:type="spellEnd"/>
      <w:r>
        <w:t xml:space="preserve"> App</w:t>
      </w:r>
      <w:r w:rsidR="000353EB">
        <w:t>r</w:t>
      </w:r>
      <w:r>
        <w:t>oval</w:t>
      </w:r>
      <w:r>
        <w:tab/>
      </w:r>
      <w:r>
        <w:tab/>
      </w:r>
      <w:r w:rsidR="000353EB">
        <w:t>3</w:t>
      </w:r>
      <w:r w:rsidR="00CA4A7B">
        <w:t>0</w:t>
      </w:r>
    </w:p>
    <w:p w14:paraId="52BA5130" w14:textId="179B6D0E" w:rsidR="00CA4A7B" w:rsidRDefault="00CA4A7B" w:rsidP="00CA4A7B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5.2</w:t>
      </w:r>
      <w:r>
        <w:tab/>
        <w:t>Activity Diagram</w:t>
      </w:r>
      <w:r>
        <w:tab/>
      </w:r>
      <w:r>
        <w:tab/>
        <w:t>31</w:t>
      </w:r>
    </w:p>
    <w:p w14:paraId="50C9890F" w14:textId="6D879B0B" w:rsidR="00CA4A7B" w:rsidRDefault="00CA4A7B" w:rsidP="00CA4A7B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5.2.1  Activity Diagram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Project</w:t>
      </w:r>
      <w:r>
        <w:tab/>
      </w:r>
      <w:r>
        <w:tab/>
        <w:t>31</w:t>
      </w:r>
    </w:p>
    <w:p w14:paraId="5E9BF07F" w14:textId="56CF91B0" w:rsidR="00CA4A7B" w:rsidRDefault="00CA4A7B" w:rsidP="00CA4A7B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5.2.2  Activity Diagram Register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ab/>
      </w:r>
      <w:r>
        <w:tab/>
        <w:t>32</w:t>
      </w:r>
    </w:p>
    <w:p w14:paraId="1F660F21" w14:textId="4A636152" w:rsidR="00CA4A7B" w:rsidRDefault="00CA4A7B" w:rsidP="00CA4A7B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5.2.3  Activity Diagram Register Approval</w:t>
      </w:r>
      <w:r>
        <w:tab/>
      </w:r>
      <w:r>
        <w:tab/>
        <w:t>33</w:t>
      </w:r>
    </w:p>
    <w:p w14:paraId="06D2740A" w14:textId="7DCE87F6" w:rsidR="00CA4A7B" w:rsidRDefault="00CA4A7B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5.2.4  Activity Diagram Register Admin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ab/>
      </w:r>
      <w:r>
        <w:tab/>
        <w:t>34</w:t>
      </w:r>
    </w:p>
    <w:p w14:paraId="6C704326" w14:textId="77E67E69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5.</w:t>
      </w:r>
      <w:r w:rsidR="00CA4A7B">
        <w:t>3</w:t>
      </w:r>
      <w:r>
        <w:tab/>
        <w:t>Desain Database</w:t>
      </w:r>
      <w:r>
        <w:tab/>
      </w:r>
      <w:r>
        <w:tab/>
        <w:t>3</w:t>
      </w:r>
      <w:r w:rsidR="00CA4A7B">
        <w:t>5</w:t>
      </w:r>
    </w:p>
    <w:p w14:paraId="29CCF4DA" w14:textId="41144496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3</w:t>
      </w:r>
      <w:r>
        <w:t>.1  Desain table</w:t>
      </w:r>
      <w:r>
        <w:tab/>
      </w:r>
      <w:r>
        <w:tab/>
        <w:t>3</w:t>
      </w:r>
      <w:r w:rsidR="00CA4A7B">
        <w:t>5</w:t>
      </w:r>
    </w:p>
    <w:p w14:paraId="36DA2656" w14:textId="5DC9833D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5.</w:t>
      </w:r>
      <w:r w:rsidR="00CA4A7B">
        <w:t>4</w:t>
      </w:r>
      <w:r>
        <w:tab/>
        <w:t>Desain Interface</w:t>
      </w:r>
      <w:r>
        <w:tab/>
      </w:r>
      <w:r>
        <w:tab/>
        <w:t>5</w:t>
      </w:r>
      <w:r w:rsidR="00CA4A7B">
        <w:t>7</w:t>
      </w:r>
    </w:p>
    <w:p w14:paraId="69FD9498" w14:textId="5CBE0662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>.1  Desain Halaman Login</w:t>
      </w:r>
      <w:r>
        <w:tab/>
      </w:r>
      <w:r>
        <w:tab/>
        <w:t>5</w:t>
      </w:r>
      <w:r w:rsidR="00CA4A7B">
        <w:t>7</w:t>
      </w:r>
    </w:p>
    <w:p w14:paraId="403A85E0" w14:textId="0B50C59F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 xml:space="preserve">.2  Desain Halaman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ab/>
      </w:r>
      <w:r>
        <w:tab/>
        <w:t>5</w:t>
      </w:r>
      <w:r w:rsidR="00CA4A7B">
        <w:t>8</w:t>
      </w:r>
    </w:p>
    <w:p w14:paraId="202EC97B" w14:textId="170FA50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 xml:space="preserve">.3  Desain Halaman Form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ab/>
      </w:r>
      <w:r>
        <w:tab/>
        <w:t>5</w:t>
      </w:r>
      <w:r w:rsidR="00206161">
        <w:t>9</w:t>
      </w:r>
    </w:p>
    <w:p w14:paraId="3DF424C3" w14:textId="3A7B2CB3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 xml:space="preserve">.4  Desain Halaman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ab/>
      </w:r>
      <w:r>
        <w:tab/>
      </w:r>
      <w:r w:rsidR="00206161">
        <w:t>61</w:t>
      </w:r>
    </w:p>
    <w:p w14:paraId="5A3325B4" w14:textId="2A215931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 xml:space="preserve">.5  Desain Halaman Form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ab/>
      </w:r>
      <w:r>
        <w:tab/>
      </w:r>
      <w:r w:rsidR="00206161">
        <w:t>61</w:t>
      </w:r>
    </w:p>
    <w:p w14:paraId="773A5490" w14:textId="662B5101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lastRenderedPageBreak/>
        <w:tab/>
      </w:r>
      <w:r>
        <w:tab/>
        <w:t>5.</w:t>
      </w:r>
      <w:r w:rsidR="00CA4A7B">
        <w:t>4</w:t>
      </w:r>
      <w:r>
        <w:t xml:space="preserve">.6  Desain Halaman </w:t>
      </w:r>
      <w:proofErr w:type="spellStart"/>
      <w:r>
        <w:t>Pencatatan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ab/>
      </w:r>
      <w:r>
        <w:tab/>
      </w:r>
      <w:bookmarkEnd w:id="2"/>
      <w:r w:rsidR="00206161">
        <w:t>62</w:t>
      </w:r>
    </w:p>
    <w:p w14:paraId="13CB00EA" w14:textId="0143970C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bookmarkStart w:id="4" w:name="_Hlk180313194"/>
      <w:bookmarkStart w:id="5" w:name="_Hlk180313562"/>
      <w:bookmarkEnd w:id="3"/>
      <w:r>
        <w:tab/>
      </w:r>
      <w:r>
        <w:tab/>
        <w:t>5.</w:t>
      </w:r>
      <w:r w:rsidR="00CA4A7B">
        <w:t>4</w:t>
      </w:r>
      <w:r>
        <w:t xml:space="preserve">.7  Desain Halaman Form </w:t>
      </w:r>
      <w:proofErr w:type="spellStart"/>
      <w:r>
        <w:t>Pencatatan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ab/>
      </w:r>
      <w:r>
        <w:tab/>
      </w:r>
      <w:r w:rsidR="000353EB">
        <w:t>6</w:t>
      </w:r>
      <w:r w:rsidR="00206161">
        <w:t>3</w:t>
      </w:r>
    </w:p>
    <w:p w14:paraId="6DEEDA5C" w14:textId="21C0ED79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 xml:space="preserve">.8  Desain Halaman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ab/>
      </w:r>
      <w:r>
        <w:tab/>
      </w:r>
      <w:r w:rsidR="000353EB">
        <w:t>6</w:t>
      </w:r>
      <w:r w:rsidR="00206161">
        <w:t>4</w:t>
      </w:r>
    </w:p>
    <w:p w14:paraId="7F3BF4F4" w14:textId="4CED283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 xml:space="preserve">.9  Desain Halaman Detail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ab/>
      </w:r>
      <w:r>
        <w:tab/>
        <w:t>6</w:t>
      </w:r>
      <w:r w:rsidR="00206161">
        <w:t>5</w:t>
      </w:r>
    </w:p>
    <w:p w14:paraId="3A312675" w14:textId="665CBB26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 xml:space="preserve">.10Desain Halaman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ab/>
      </w:r>
      <w:r>
        <w:tab/>
        <w:t>6</w:t>
      </w:r>
      <w:r w:rsidR="00206161">
        <w:t>6</w:t>
      </w:r>
    </w:p>
    <w:p w14:paraId="0A9D2D0D" w14:textId="0DA3A39F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 xml:space="preserve">.11Desain Halaman </w:t>
      </w:r>
      <w:proofErr w:type="spellStart"/>
      <w:r>
        <w:t>Biaya</w:t>
      </w:r>
      <w:proofErr w:type="spellEnd"/>
      <w:r>
        <w:t xml:space="preserve"> Lain-lain</w:t>
      </w:r>
      <w:r>
        <w:tab/>
      </w:r>
      <w:r>
        <w:tab/>
        <w:t>6</w:t>
      </w:r>
      <w:r w:rsidR="00206161">
        <w:t>7</w:t>
      </w:r>
    </w:p>
    <w:p w14:paraId="4AD5F755" w14:textId="077E8195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 xml:space="preserve">.12Desain Halaman </w:t>
      </w:r>
      <w:proofErr w:type="spellStart"/>
      <w:r>
        <w:t>Biaya</w:t>
      </w:r>
      <w:proofErr w:type="spellEnd"/>
      <w:r>
        <w:t xml:space="preserve"> Operational non budgeting</w:t>
      </w:r>
      <w:r>
        <w:tab/>
      </w:r>
      <w:r>
        <w:tab/>
        <w:t>6</w:t>
      </w:r>
      <w:r w:rsidR="00206161">
        <w:t>8</w:t>
      </w:r>
    </w:p>
    <w:p w14:paraId="0D7E46C8" w14:textId="318333F4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 xml:space="preserve">.13Desain Halaman Approval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ab/>
        <w:t>6</w:t>
      </w:r>
      <w:r w:rsidR="00206161">
        <w:t>9</w:t>
      </w:r>
    </w:p>
    <w:p w14:paraId="406E2466" w14:textId="130ABACE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 xml:space="preserve">.14Desain Halaman Approval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ab/>
      </w:r>
      <w:r>
        <w:tab/>
      </w:r>
      <w:r w:rsidR="00206161">
        <w:t>70</w:t>
      </w:r>
    </w:p>
    <w:p w14:paraId="5C772A4E" w14:textId="0BD54493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>.15Desain Halaman Register</w:t>
      </w:r>
      <w:r>
        <w:tab/>
      </w:r>
      <w:r>
        <w:tab/>
      </w:r>
      <w:r w:rsidR="00206161">
        <w:t>71</w:t>
      </w:r>
    </w:p>
    <w:p w14:paraId="629ED697" w14:textId="57B699CF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 xml:space="preserve">.16Desain Halaman </w:t>
      </w:r>
      <w:proofErr w:type="spellStart"/>
      <w:r>
        <w:t>Manajemen</w:t>
      </w:r>
      <w:proofErr w:type="spellEnd"/>
      <w:r>
        <w:t xml:space="preserve"> Perusahaan </w:t>
      </w:r>
      <w:r>
        <w:tab/>
      </w:r>
      <w:r>
        <w:tab/>
      </w:r>
      <w:r w:rsidR="00206161">
        <w:t>72</w:t>
      </w:r>
    </w:p>
    <w:p w14:paraId="029B3A0C" w14:textId="5498F0B4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 xml:space="preserve">.17Desain Halaman Form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ab/>
      </w:r>
      <w:r>
        <w:tab/>
      </w:r>
      <w:r w:rsidR="000353EB">
        <w:t>7</w:t>
      </w:r>
      <w:r w:rsidR="00206161">
        <w:t>3</w:t>
      </w:r>
    </w:p>
    <w:p w14:paraId="180E9403" w14:textId="4A84F92E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 xml:space="preserve">.18Desain Halaman Form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ab/>
      </w:r>
      <w:r>
        <w:tab/>
        <w:t>7</w:t>
      </w:r>
      <w:r w:rsidR="00206161">
        <w:t>4</w:t>
      </w:r>
    </w:p>
    <w:p w14:paraId="0250ECAC" w14:textId="52C1B0C9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 xml:space="preserve">.19Desain Halaman Form </w:t>
      </w:r>
      <w:proofErr w:type="spellStart"/>
      <w:r>
        <w:t>Biaya</w:t>
      </w:r>
      <w:proofErr w:type="spellEnd"/>
      <w:r>
        <w:t xml:space="preserve"> Lain-lain</w:t>
      </w:r>
      <w:r>
        <w:tab/>
      </w:r>
      <w:r>
        <w:tab/>
        <w:t>7</w:t>
      </w:r>
      <w:r w:rsidR="00206161">
        <w:t>4</w:t>
      </w:r>
    </w:p>
    <w:p w14:paraId="759421BA" w14:textId="239FF1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 xml:space="preserve">.20Desain Halaman Form </w:t>
      </w:r>
      <w:proofErr w:type="spellStart"/>
      <w:r>
        <w:t>Biaya</w:t>
      </w:r>
      <w:proofErr w:type="spellEnd"/>
      <w:r>
        <w:t xml:space="preserve"> Non Budgeting</w:t>
      </w:r>
      <w:r>
        <w:tab/>
        <w:t xml:space="preserve"> </w:t>
      </w:r>
      <w:r>
        <w:tab/>
        <w:t>7</w:t>
      </w:r>
      <w:r w:rsidR="00206161">
        <w:t>6</w:t>
      </w:r>
    </w:p>
    <w:p w14:paraId="4EDED2F5" w14:textId="5F03D7F8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 xml:space="preserve">.21Desain Halaman Form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ab/>
        <w:t>7</w:t>
      </w:r>
      <w:r w:rsidR="00206161">
        <w:t>8</w:t>
      </w:r>
    </w:p>
    <w:p w14:paraId="554FF19F" w14:textId="440AABC9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 xml:space="preserve">.22Desain Halaman Form </w:t>
      </w:r>
      <w:proofErr w:type="spellStart"/>
      <w:r>
        <w:t>Pegawai</w:t>
      </w:r>
      <w:proofErr w:type="spellEnd"/>
      <w:r>
        <w:tab/>
      </w:r>
      <w:r>
        <w:tab/>
        <w:t>7</w:t>
      </w:r>
      <w:r w:rsidR="00206161">
        <w:t>8</w:t>
      </w:r>
    </w:p>
    <w:p w14:paraId="76F53AD3" w14:textId="3D081B48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 xml:space="preserve">.23Desain Halaman Form </w:t>
      </w:r>
      <w:proofErr w:type="spellStart"/>
      <w:r>
        <w:t>Manajemen</w:t>
      </w:r>
      <w:proofErr w:type="spellEnd"/>
      <w:r>
        <w:t xml:space="preserve"> Perusahaan</w:t>
      </w:r>
      <w:r>
        <w:tab/>
      </w:r>
      <w:r>
        <w:tab/>
        <w:t>7</w:t>
      </w:r>
      <w:r w:rsidR="00206161">
        <w:t>9</w:t>
      </w:r>
    </w:p>
    <w:p w14:paraId="0684E8DA" w14:textId="5F1B2136" w:rsidR="00121F9A" w:rsidRDefault="00121F9A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>.24Desain Halaman Report Operational</w:t>
      </w:r>
      <w:r>
        <w:tab/>
      </w:r>
      <w:r>
        <w:tab/>
      </w:r>
      <w:r w:rsidR="00206161">
        <w:t>81</w:t>
      </w:r>
    </w:p>
    <w:p w14:paraId="1041B62A" w14:textId="0E71F546" w:rsidR="00121F9A" w:rsidRDefault="00121F9A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 xml:space="preserve">.25Desain Halaman Report Operational </w:t>
      </w:r>
      <w:proofErr w:type="spellStart"/>
      <w:r>
        <w:t>Proyek</w:t>
      </w:r>
      <w:proofErr w:type="spellEnd"/>
      <w:r>
        <w:tab/>
      </w:r>
      <w:r>
        <w:tab/>
      </w:r>
      <w:r w:rsidR="00206161">
        <w:t>81</w:t>
      </w:r>
    </w:p>
    <w:p w14:paraId="4BC3949F" w14:textId="27E7013E" w:rsidR="00121F9A" w:rsidRDefault="00121F9A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 xml:space="preserve">.26Desain Halaman </w:t>
      </w:r>
      <w:proofErr w:type="spellStart"/>
      <w:r>
        <w:t>Detil</w:t>
      </w:r>
      <w:proofErr w:type="spellEnd"/>
      <w:r>
        <w:t xml:space="preserve"> Report Operational </w:t>
      </w:r>
      <w:proofErr w:type="spellStart"/>
      <w:r>
        <w:t>Proyek</w:t>
      </w:r>
      <w:proofErr w:type="spellEnd"/>
      <w:r>
        <w:tab/>
      </w:r>
      <w:r>
        <w:tab/>
      </w:r>
      <w:r w:rsidR="00206161">
        <w:t>82</w:t>
      </w:r>
    </w:p>
    <w:p w14:paraId="0C1C585E" w14:textId="59EB4658" w:rsidR="00121F9A" w:rsidRDefault="00121F9A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 xml:space="preserve">.27Desain Halaman Report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ab/>
      </w:r>
      <w:r>
        <w:tab/>
        <w:t>8</w:t>
      </w:r>
      <w:r w:rsidR="00206161">
        <w:t>3</w:t>
      </w:r>
    </w:p>
    <w:p w14:paraId="33EA3DD1" w14:textId="5A7B4E0C" w:rsidR="00121F9A" w:rsidRDefault="00121F9A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 xml:space="preserve">.28Desain Halaman Report </w:t>
      </w:r>
      <w:proofErr w:type="spellStart"/>
      <w:r>
        <w:t>Biaya</w:t>
      </w:r>
      <w:proofErr w:type="spellEnd"/>
      <w:r>
        <w:t xml:space="preserve"> Lain-lain</w:t>
      </w:r>
      <w:r>
        <w:tab/>
      </w:r>
      <w:r>
        <w:tab/>
        <w:t>8</w:t>
      </w:r>
      <w:r w:rsidR="00206161">
        <w:t>4</w:t>
      </w:r>
    </w:p>
    <w:p w14:paraId="7AC81378" w14:textId="62C712CF" w:rsidR="00121F9A" w:rsidRDefault="00121F9A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</w:t>
      </w:r>
      <w:r w:rsidR="00CA4A7B">
        <w:t>4</w:t>
      </w:r>
      <w:r>
        <w:t xml:space="preserve">.27Desain Halaman Report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ab/>
      </w:r>
      <w:r>
        <w:tab/>
        <w:t>8</w:t>
      </w:r>
      <w:r w:rsidR="00206161">
        <w:t>4</w:t>
      </w:r>
    </w:p>
    <w:p w14:paraId="38DE973B" w14:textId="45B38768" w:rsidR="00A66225" w:rsidRDefault="00A66225" w:rsidP="00A66225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 xml:space="preserve">BAB </w:t>
      </w:r>
      <w:r w:rsidR="00121F9A">
        <w:t>VI</w:t>
      </w:r>
      <w:r>
        <w:tab/>
        <w:t>IMPLEMENTASI</w:t>
      </w:r>
      <w:r>
        <w:tab/>
      </w:r>
      <w:r>
        <w:tab/>
      </w:r>
      <w:r w:rsidR="00121F9A">
        <w:t>8</w:t>
      </w:r>
      <w:r w:rsidR="00206161">
        <w:t>7</w:t>
      </w:r>
    </w:p>
    <w:p w14:paraId="4E5C7F89" w14:textId="29AA21E9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6.1</w:t>
      </w:r>
      <w:r>
        <w:tab/>
      </w:r>
      <w:proofErr w:type="spellStart"/>
      <w:r>
        <w:t>Penggalan</w:t>
      </w:r>
      <w:proofErr w:type="spellEnd"/>
      <w:r>
        <w:t xml:space="preserve"> </w:t>
      </w:r>
      <w:r w:rsidR="00206161">
        <w:t>Program</w:t>
      </w:r>
      <w:r>
        <w:t xml:space="preserve"> Login Pada Website</w:t>
      </w:r>
      <w:r>
        <w:tab/>
      </w:r>
      <w:r>
        <w:tab/>
      </w:r>
      <w:r w:rsidR="00121F9A">
        <w:t>8</w:t>
      </w:r>
      <w:r w:rsidR="00206161">
        <w:t>7</w:t>
      </w:r>
    </w:p>
    <w:p w14:paraId="4D958116" w14:textId="00B97849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6.2</w:t>
      </w:r>
      <w:r>
        <w:tab/>
      </w:r>
      <w:proofErr w:type="spellStart"/>
      <w:r>
        <w:t>Penggalan</w:t>
      </w:r>
      <w:proofErr w:type="spellEnd"/>
      <w:r>
        <w:t xml:space="preserve"> </w:t>
      </w:r>
      <w:r w:rsidR="00206161">
        <w:t>Program</w:t>
      </w:r>
      <w:r>
        <w:t xml:space="preserve"> Insert pada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r>
        <w:tab/>
      </w:r>
      <w:r>
        <w:tab/>
      </w:r>
      <w:r w:rsidR="00121F9A">
        <w:t>8</w:t>
      </w:r>
      <w:r w:rsidR="00206161">
        <w:t>8</w:t>
      </w:r>
    </w:p>
    <w:p w14:paraId="7B860C6B" w14:textId="7C99F2A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6.3</w:t>
      </w:r>
      <w:r>
        <w:tab/>
      </w:r>
      <w:proofErr w:type="spellStart"/>
      <w:r>
        <w:t>Penggalan</w:t>
      </w:r>
      <w:proofErr w:type="spellEnd"/>
      <w:r>
        <w:t xml:space="preserve"> </w:t>
      </w:r>
      <w:r w:rsidR="00206161">
        <w:t>Program</w:t>
      </w:r>
      <w:r>
        <w:t xml:space="preserve"> edit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ab/>
      </w:r>
      <w:r>
        <w:tab/>
      </w:r>
      <w:r w:rsidR="00121F9A">
        <w:t>8</w:t>
      </w:r>
      <w:r w:rsidR="00206161">
        <w:t>9</w:t>
      </w:r>
    </w:p>
    <w:p w14:paraId="6097667F" w14:textId="3F77A6DA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6.4</w:t>
      </w:r>
      <w:r>
        <w:tab/>
      </w:r>
      <w:proofErr w:type="spellStart"/>
      <w:r>
        <w:t>Penggalan</w:t>
      </w:r>
      <w:proofErr w:type="spellEnd"/>
      <w:r>
        <w:t xml:space="preserve"> </w:t>
      </w:r>
      <w:r w:rsidR="00206161">
        <w:t>Program</w:t>
      </w:r>
      <w:r>
        <w:t xml:space="preserve"> delete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ab/>
      </w:r>
      <w:r>
        <w:tab/>
      </w:r>
      <w:r w:rsidR="00121F9A">
        <w:t>8</w:t>
      </w:r>
      <w:r w:rsidR="00206161">
        <w:t>9</w:t>
      </w:r>
    </w:p>
    <w:p w14:paraId="2B43F945" w14:textId="6898EE9B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6.5</w:t>
      </w:r>
      <w:r>
        <w:tab/>
      </w:r>
      <w:proofErr w:type="spellStart"/>
      <w:r>
        <w:t>Penggalan</w:t>
      </w:r>
      <w:proofErr w:type="spellEnd"/>
      <w:r>
        <w:t xml:space="preserve"> </w:t>
      </w:r>
      <w:r w:rsidR="00206161">
        <w:t>Program</w:t>
      </w:r>
      <w:r>
        <w:t xml:space="preserve"> auto generate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ab/>
      </w:r>
      <w:r w:rsidR="00206161">
        <w:t>90</w:t>
      </w:r>
    </w:p>
    <w:p w14:paraId="69BE8B74" w14:textId="0B28B88C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6.6</w:t>
      </w:r>
      <w:r>
        <w:tab/>
      </w:r>
      <w:proofErr w:type="spellStart"/>
      <w:r>
        <w:t>Penggalan</w:t>
      </w:r>
      <w:proofErr w:type="spellEnd"/>
      <w:r>
        <w:t xml:space="preserve"> </w:t>
      </w:r>
      <w:r w:rsidR="00206161">
        <w:t>Program</w:t>
      </w:r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</w:t>
      </w:r>
      <w:r>
        <w:tab/>
      </w:r>
      <w:r>
        <w:tab/>
      </w:r>
      <w:r w:rsidR="00206161">
        <w:t>91</w:t>
      </w:r>
    </w:p>
    <w:p w14:paraId="4DF8D49B" w14:textId="7CE7749B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lastRenderedPageBreak/>
        <w:tab/>
        <w:t>6.7</w:t>
      </w:r>
      <w:r>
        <w:tab/>
      </w:r>
      <w:proofErr w:type="spellStart"/>
      <w:r>
        <w:t>Penggalan</w:t>
      </w:r>
      <w:proofErr w:type="spellEnd"/>
      <w:r>
        <w:t xml:space="preserve"> </w:t>
      </w:r>
      <w:r w:rsidR="00206161">
        <w:t>Program</w:t>
      </w:r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pribadi</w:t>
      </w:r>
      <w:proofErr w:type="spellEnd"/>
      <w:r w:rsidR="00206161">
        <w:tab/>
      </w:r>
      <w:r>
        <w:tab/>
      </w:r>
      <w:r w:rsidR="00206161">
        <w:t>93</w:t>
      </w:r>
    </w:p>
    <w:p w14:paraId="5E0114A0" w14:textId="52DF8064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6.8</w:t>
      </w:r>
      <w:r>
        <w:tab/>
      </w:r>
      <w:proofErr w:type="spellStart"/>
      <w:r>
        <w:t>Penggalan</w:t>
      </w:r>
      <w:proofErr w:type="spellEnd"/>
      <w:r>
        <w:t xml:space="preserve"> </w:t>
      </w:r>
      <w:r w:rsidR="00206161">
        <w:t>Program</w:t>
      </w:r>
      <w:r>
        <w:t xml:space="preserve"> approval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ab/>
      </w:r>
      <w:r>
        <w:tab/>
      </w:r>
      <w:r w:rsidR="00121F9A">
        <w:t>9</w:t>
      </w:r>
      <w:r w:rsidR="00206161">
        <w:t>4</w:t>
      </w:r>
    </w:p>
    <w:p w14:paraId="35476B00" w14:textId="13DFEFA2" w:rsidR="00121F9A" w:rsidRDefault="00121F9A" w:rsidP="00121F9A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VII</w:t>
      </w:r>
      <w:r>
        <w:tab/>
        <w:t>UJI COBA SISTEM</w:t>
      </w:r>
      <w:r>
        <w:tab/>
      </w:r>
      <w:r>
        <w:tab/>
      </w:r>
      <w:r w:rsidR="00206161">
        <w:t>96</w:t>
      </w:r>
    </w:p>
    <w:p w14:paraId="0FE0A4D6" w14:textId="34069FE5" w:rsidR="00121F9A" w:rsidRDefault="00121F9A" w:rsidP="00121F9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7.1</w:t>
      </w:r>
      <w:r>
        <w:tab/>
      </w:r>
      <w:proofErr w:type="spellStart"/>
      <w:r>
        <w:t>Seberapa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website</w:t>
      </w:r>
      <w:r>
        <w:tab/>
      </w:r>
      <w:r>
        <w:tab/>
        <w:t>9</w:t>
      </w:r>
      <w:r w:rsidR="00206161">
        <w:t>6</w:t>
      </w:r>
    </w:p>
    <w:p w14:paraId="6176594D" w14:textId="58AA0044" w:rsidR="00121F9A" w:rsidRDefault="00010085" w:rsidP="00121F9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121F9A">
        <w:t>7.2</w:t>
      </w:r>
      <w:r w:rsidR="00121F9A">
        <w:tab/>
      </w:r>
      <w:proofErr w:type="spellStart"/>
      <w:r w:rsidR="00121F9A">
        <w:t>Penilaian</w:t>
      </w:r>
      <w:proofErr w:type="spellEnd"/>
      <w:r w:rsidR="00121F9A">
        <w:t xml:space="preserve"> </w:t>
      </w:r>
      <w:proofErr w:type="spellStart"/>
      <w:r w:rsidR="00121F9A">
        <w:t>Terhadap</w:t>
      </w:r>
      <w:proofErr w:type="spellEnd"/>
      <w:r w:rsidR="00121F9A">
        <w:t xml:space="preserve"> </w:t>
      </w:r>
      <w:proofErr w:type="spellStart"/>
      <w:r w:rsidR="00121F9A">
        <w:t>Tampilan</w:t>
      </w:r>
      <w:proofErr w:type="spellEnd"/>
      <w:r w:rsidR="00121F9A">
        <w:t xml:space="preserve"> website</w:t>
      </w:r>
      <w:r w:rsidR="00121F9A">
        <w:tab/>
      </w:r>
      <w:r w:rsidR="00121F9A">
        <w:tab/>
        <w:t>9</w:t>
      </w:r>
      <w:r w:rsidR="00206161">
        <w:t>7</w:t>
      </w:r>
    </w:p>
    <w:p w14:paraId="208D8E49" w14:textId="01981895" w:rsidR="00121F9A" w:rsidRDefault="00010085" w:rsidP="00121F9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121F9A">
        <w:t>7.3</w:t>
      </w:r>
      <w:r w:rsidR="00121F9A">
        <w:tab/>
      </w:r>
      <w:proofErr w:type="spellStart"/>
      <w:r w:rsidR="00121F9A">
        <w:t>Pemahaman</w:t>
      </w:r>
      <w:proofErr w:type="spellEnd"/>
      <w:r w:rsidR="00121F9A">
        <w:t xml:space="preserve"> Dalam </w:t>
      </w:r>
      <w:proofErr w:type="spellStart"/>
      <w:r w:rsidR="00121F9A">
        <w:t>Menggunakan</w:t>
      </w:r>
      <w:proofErr w:type="spellEnd"/>
      <w:r w:rsidR="00121F9A">
        <w:t xml:space="preserve"> Website</w:t>
      </w:r>
      <w:r w:rsidR="00121F9A">
        <w:tab/>
      </w:r>
      <w:r w:rsidR="00121F9A">
        <w:tab/>
        <w:t>9</w:t>
      </w:r>
      <w:r w:rsidR="00206161">
        <w:t>8</w:t>
      </w:r>
    </w:p>
    <w:p w14:paraId="6C356D86" w14:textId="18EB52F0" w:rsidR="00121F9A" w:rsidRDefault="00010085" w:rsidP="00121F9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121F9A">
        <w:t>7.4</w:t>
      </w:r>
      <w:r w:rsidR="00121F9A">
        <w:tab/>
      </w:r>
      <w:proofErr w:type="spellStart"/>
      <w:r w:rsidR="00121F9A">
        <w:t>Kemudahan</w:t>
      </w:r>
      <w:proofErr w:type="spellEnd"/>
      <w:r w:rsidR="00121F9A">
        <w:t xml:space="preserve"> Dalam </w:t>
      </w:r>
      <w:proofErr w:type="spellStart"/>
      <w:r w:rsidR="00121F9A">
        <w:t>Mengisi</w:t>
      </w:r>
      <w:proofErr w:type="spellEnd"/>
      <w:r w:rsidR="00121F9A">
        <w:t xml:space="preserve"> Form </w:t>
      </w:r>
      <w:proofErr w:type="spellStart"/>
      <w:r w:rsidR="00121F9A">
        <w:t>Menggunakan</w:t>
      </w:r>
      <w:proofErr w:type="spellEnd"/>
      <w:r w:rsidR="00121F9A">
        <w:t xml:space="preserve"> Website</w:t>
      </w:r>
      <w:r w:rsidR="00121F9A">
        <w:tab/>
      </w:r>
      <w:r w:rsidR="00121F9A">
        <w:tab/>
        <w:t>9</w:t>
      </w:r>
      <w:r w:rsidR="00206161">
        <w:t>9</w:t>
      </w:r>
    </w:p>
    <w:p w14:paraId="6AB43B53" w14:textId="1E6DBAE7" w:rsidR="00121F9A" w:rsidRDefault="00010085" w:rsidP="00121F9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121F9A">
        <w:t>7.5</w:t>
      </w:r>
      <w:r w:rsidR="00121F9A">
        <w:tab/>
      </w:r>
      <w:proofErr w:type="spellStart"/>
      <w:r w:rsidR="00121F9A">
        <w:t>Kemudahan</w:t>
      </w:r>
      <w:proofErr w:type="spellEnd"/>
      <w:r w:rsidR="00121F9A">
        <w:t xml:space="preserve"> Dalam </w:t>
      </w:r>
      <w:proofErr w:type="spellStart"/>
      <w:r w:rsidR="00121F9A">
        <w:t>Mengisi</w:t>
      </w:r>
      <w:proofErr w:type="spellEnd"/>
      <w:r w:rsidR="00121F9A">
        <w:t xml:space="preserve"> </w:t>
      </w:r>
      <w:proofErr w:type="spellStart"/>
      <w:r w:rsidR="00121F9A">
        <w:t>rincian</w:t>
      </w:r>
      <w:proofErr w:type="spellEnd"/>
      <w:r w:rsidR="00121F9A">
        <w:t xml:space="preserve"> </w:t>
      </w:r>
      <w:proofErr w:type="spellStart"/>
      <w:r w:rsidR="00121F9A">
        <w:t>biaya</w:t>
      </w:r>
      <w:proofErr w:type="spellEnd"/>
      <w:r w:rsidR="00121F9A">
        <w:t xml:space="preserve"> website</w:t>
      </w:r>
      <w:r w:rsidR="00121F9A">
        <w:tab/>
      </w:r>
      <w:r w:rsidR="00121F9A">
        <w:tab/>
      </w:r>
      <w:r w:rsidR="00206161">
        <w:t>100</w:t>
      </w:r>
    </w:p>
    <w:p w14:paraId="339C135B" w14:textId="76089038" w:rsidR="00121F9A" w:rsidRDefault="00010085" w:rsidP="00121F9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121F9A">
        <w:t>7.6</w:t>
      </w:r>
      <w:r w:rsidR="00121F9A">
        <w:tab/>
        <w:t xml:space="preserve">Survey </w:t>
      </w:r>
      <w:proofErr w:type="spellStart"/>
      <w:r w:rsidR="00121F9A">
        <w:t>Kepuasan</w:t>
      </w:r>
      <w:proofErr w:type="spellEnd"/>
      <w:r w:rsidR="00121F9A">
        <w:t xml:space="preserve"> Website</w:t>
      </w:r>
      <w:r w:rsidR="00121F9A">
        <w:tab/>
      </w:r>
      <w:r w:rsidR="00121F9A">
        <w:tab/>
      </w:r>
      <w:r w:rsidR="00206161">
        <w:t>101</w:t>
      </w:r>
    </w:p>
    <w:p w14:paraId="1B6F8A8F" w14:textId="005AD985" w:rsidR="00121F9A" w:rsidRDefault="00010085" w:rsidP="00121F9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121F9A">
        <w:t>7.7</w:t>
      </w:r>
      <w:r w:rsidR="00121F9A">
        <w:tab/>
        <w:t xml:space="preserve">Fitur Paling </w:t>
      </w:r>
      <w:proofErr w:type="spellStart"/>
      <w:r w:rsidR="00121F9A">
        <w:t>Membantu</w:t>
      </w:r>
      <w:proofErr w:type="spellEnd"/>
      <w:r w:rsidR="00121F9A">
        <w:t xml:space="preserve"> Website</w:t>
      </w:r>
      <w:r w:rsidR="00121F9A">
        <w:tab/>
      </w:r>
      <w:r w:rsidR="00121F9A">
        <w:tab/>
      </w:r>
      <w:r w:rsidR="00206161">
        <w:t>102</w:t>
      </w:r>
    </w:p>
    <w:p w14:paraId="09D1B9F5" w14:textId="55590932" w:rsidR="00121F9A" w:rsidRDefault="00010085" w:rsidP="00121F9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121F9A">
        <w:t>7.</w:t>
      </w:r>
      <w:r>
        <w:t>8</w:t>
      </w:r>
      <w:r w:rsidR="00121F9A">
        <w:tab/>
      </w:r>
      <w:proofErr w:type="spellStart"/>
      <w:r>
        <w:t>Pemahaman</w:t>
      </w:r>
      <w:proofErr w:type="spellEnd"/>
      <w:r>
        <w:t xml:space="preserve"> Atas </w:t>
      </w:r>
      <w:proofErr w:type="spellStart"/>
      <w:r>
        <w:t>Laporan</w:t>
      </w:r>
      <w:proofErr w:type="spellEnd"/>
      <w:r>
        <w:t xml:space="preserve"> Pada</w:t>
      </w:r>
      <w:r w:rsidR="00121F9A">
        <w:t xml:space="preserve"> website</w:t>
      </w:r>
      <w:r w:rsidR="00121F9A">
        <w:tab/>
      </w:r>
      <w:r w:rsidR="00121F9A">
        <w:tab/>
      </w:r>
      <w:r w:rsidR="00206161">
        <w:t>103</w:t>
      </w:r>
    </w:p>
    <w:p w14:paraId="55839DBE" w14:textId="6B6E820C" w:rsidR="00121F9A" w:rsidRDefault="0001008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121F9A">
        <w:t>7.</w:t>
      </w:r>
      <w:r>
        <w:t>9</w:t>
      </w:r>
      <w:r w:rsidR="00121F9A">
        <w:tab/>
      </w:r>
      <w:r>
        <w:t xml:space="preserve">Jenis </w:t>
      </w:r>
      <w:proofErr w:type="spellStart"/>
      <w:r>
        <w:t>Kelamin</w:t>
      </w:r>
      <w:proofErr w:type="spellEnd"/>
      <w:r>
        <w:t xml:space="preserve"> pada User</w:t>
      </w:r>
      <w:r w:rsidR="00121F9A">
        <w:tab/>
      </w:r>
      <w:r w:rsidR="00121F9A">
        <w:tab/>
      </w:r>
      <w:r w:rsidR="00206161">
        <w:t>104</w:t>
      </w:r>
    </w:p>
    <w:p w14:paraId="56C85F34" w14:textId="44C93586" w:rsidR="00206161" w:rsidRDefault="00206161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7.10</w:t>
      </w:r>
      <w:r>
        <w:tab/>
      </w:r>
      <w:proofErr w:type="spellStart"/>
      <w:r>
        <w:t>Umur</w:t>
      </w:r>
      <w:proofErr w:type="spellEnd"/>
      <w:r>
        <w:t xml:space="preserve"> pada User</w:t>
      </w:r>
      <w:r>
        <w:tab/>
      </w:r>
      <w:r>
        <w:tab/>
        <w:t>105</w:t>
      </w:r>
    </w:p>
    <w:p w14:paraId="68B5D20A" w14:textId="67E6EC52" w:rsidR="00010085" w:rsidRDefault="00010085" w:rsidP="00010085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VIII</w:t>
      </w:r>
      <w:r>
        <w:tab/>
        <w:t>PENUTUP</w:t>
      </w:r>
      <w:r>
        <w:tab/>
      </w:r>
      <w:r>
        <w:tab/>
        <w:t>10</w:t>
      </w:r>
      <w:r w:rsidR="00206161">
        <w:t>6</w:t>
      </w:r>
    </w:p>
    <w:p w14:paraId="2247CAE3" w14:textId="58DAB1E9" w:rsidR="00010085" w:rsidRDefault="00010085" w:rsidP="0001008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8.1</w:t>
      </w:r>
      <w:r>
        <w:tab/>
        <w:t>Kesimpulan</w:t>
      </w:r>
      <w:r>
        <w:tab/>
      </w:r>
      <w:r>
        <w:tab/>
        <w:t>10</w:t>
      </w:r>
      <w:r w:rsidR="00206161">
        <w:t>6</w:t>
      </w:r>
    </w:p>
    <w:p w14:paraId="17D53097" w14:textId="5AB14B2F" w:rsidR="00010085" w:rsidRDefault="0001008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8.2</w:t>
      </w:r>
      <w:r>
        <w:tab/>
        <w:t>Saran</w:t>
      </w:r>
      <w:r>
        <w:tab/>
      </w:r>
      <w:r>
        <w:tab/>
        <w:t>10</w:t>
      </w:r>
      <w:r w:rsidR="00206161">
        <w:t>7</w:t>
      </w:r>
    </w:p>
    <w:p w14:paraId="6A81218D" w14:textId="69F6AEE0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DAFTAR PUSTAKA</w:t>
      </w:r>
      <w:r>
        <w:tab/>
      </w:r>
      <w:r>
        <w:tab/>
      </w:r>
      <w:r w:rsidR="00010085">
        <w:t>10</w:t>
      </w:r>
      <w:r w:rsidR="00206161">
        <w:t>8</w:t>
      </w:r>
    </w:p>
    <w:p w14:paraId="76F11FD8" w14:textId="04B30D3B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RIWAYAT HIDUP</w:t>
      </w:r>
      <w:r>
        <w:tab/>
      </w:r>
      <w:r>
        <w:tab/>
      </w:r>
      <w:r w:rsidR="00010085">
        <w:t>10</w:t>
      </w:r>
      <w:r w:rsidR="00206161">
        <w:t>9</w:t>
      </w:r>
    </w:p>
    <w:p w14:paraId="1B5FAAD1" w14:textId="3EF76D79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 xml:space="preserve">LAMPIRAN A </w:t>
      </w:r>
      <w:r w:rsidR="00010085">
        <w:t>CDM</w:t>
      </w:r>
      <w:r>
        <w:tab/>
      </w:r>
      <w:r>
        <w:tab/>
        <w:t>A-1</w:t>
      </w:r>
    </w:p>
    <w:p w14:paraId="6F33F60E" w14:textId="53845729" w:rsidR="004110CB" w:rsidRDefault="00A66225" w:rsidP="004110CB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 xml:space="preserve">LAMPIRAN </w:t>
      </w:r>
      <w:r w:rsidR="004110CB">
        <w:t>A</w:t>
      </w:r>
      <w:r>
        <w:t xml:space="preserve"> </w:t>
      </w:r>
      <w:r w:rsidR="00010085">
        <w:t>PDM</w:t>
      </w:r>
      <w:r>
        <w:tab/>
      </w:r>
      <w:r>
        <w:tab/>
      </w:r>
      <w:r w:rsidR="00010085">
        <w:t>A</w:t>
      </w:r>
      <w:r>
        <w:t>-</w:t>
      </w:r>
      <w:r w:rsidR="00010085">
        <w:t>2</w:t>
      </w:r>
      <w:r w:rsidR="004110CB" w:rsidRPr="004110CB">
        <w:t xml:space="preserve"> </w:t>
      </w:r>
      <w:r w:rsidR="004110CB">
        <w:t xml:space="preserve">LAMPIRAN </w:t>
      </w:r>
      <w:r w:rsidR="004110CB">
        <w:t>B</w:t>
      </w:r>
      <w:r w:rsidR="004110CB">
        <w:t xml:space="preserve"> </w:t>
      </w:r>
      <w:r w:rsidR="004110CB" w:rsidRPr="004110CB">
        <w:t xml:space="preserve">Program </w:t>
      </w:r>
      <w:proofErr w:type="spellStart"/>
      <w:r w:rsidR="004110CB" w:rsidRPr="004110CB">
        <w:t>Pengecekan</w:t>
      </w:r>
      <w:proofErr w:type="spellEnd"/>
      <w:r w:rsidR="004110CB" w:rsidRPr="004110CB">
        <w:t xml:space="preserve"> Detail </w:t>
      </w:r>
      <w:proofErr w:type="spellStart"/>
      <w:r w:rsidR="004110CB" w:rsidRPr="004110CB">
        <w:t>Biaya</w:t>
      </w:r>
      <w:proofErr w:type="spellEnd"/>
      <w:r w:rsidR="004110CB" w:rsidRPr="004110CB">
        <w:t xml:space="preserve"> Operational </w:t>
      </w:r>
      <w:proofErr w:type="spellStart"/>
      <w:r w:rsidR="004110CB" w:rsidRPr="004110CB">
        <w:t>Proyek</w:t>
      </w:r>
      <w:proofErr w:type="spellEnd"/>
      <w:r w:rsidR="004110CB">
        <w:tab/>
      </w:r>
      <w:r w:rsidR="004110CB">
        <w:tab/>
      </w:r>
      <w:r w:rsidR="004110CB">
        <w:t>B</w:t>
      </w:r>
      <w:r w:rsidR="004110CB">
        <w:t>-1</w:t>
      </w:r>
    </w:p>
    <w:p w14:paraId="37737BDC" w14:textId="1710941E" w:rsidR="004110CB" w:rsidRDefault="004110CB" w:rsidP="004110CB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</w:p>
    <w:p w14:paraId="4028C574" w14:textId="64637BAA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</w:p>
    <w:bookmarkEnd w:id="5"/>
    <w:p w14:paraId="772BCF73" w14:textId="77777777" w:rsidR="00A66225" w:rsidRDefault="00A66225" w:rsidP="00A66225">
      <w:pPr>
        <w:pStyle w:val="STTSJudulBab"/>
      </w:pPr>
      <w:r>
        <w:br w:type="page"/>
      </w:r>
      <w:bookmarkStart w:id="6" w:name="_Hlk180313563"/>
      <w:bookmarkStart w:id="7" w:name="_Hlk180313195"/>
      <w:bookmarkEnd w:id="4"/>
      <w:r>
        <w:lastRenderedPageBreak/>
        <w:t>DAFTAR GAMBAR</w:t>
      </w:r>
    </w:p>
    <w:p w14:paraId="66C26696" w14:textId="77777777" w:rsidR="00A66225" w:rsidRDefault="00A66225" w:rsidP="00A66225">
      <w:pPr>
        <w:pStyle w:val="STTSJudulBab"/>
      </w:pPr>
    </w:p>
    <w:p w14:paraId="4AE6736A" w14:textId="77777777" w:rsidR="00A66225" w:rsidRDefault="00A66225" w:rsidP="00A66225">
      <w:pPr>
        <w:pStyle w:val="STTSKeteranganDaftar"/>
        <w:tabs>
          <w:tab w:val="right" w:pos="7938"/>
        </w:tabs>
      </w:pPr>
      <w:r>
        <w:t>Gambar</w:t>
      </w:r>
      <w:r>
        <w:tab/>
        <w:t>Halaman</w:t>
      </w:r>
    </w:p>
    <w:p w14:paraId="05E68B11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1.1</w:t>
      </w:r>
      <w:r>
        <w:tab/>
      </w:r>
      <w:proofErr w:type="spellStart"/>
      <w:r>
        <w:t>Siklus</w:t>
      </w:r>
      <w:proofErr w:type="spellEnd"/>
      <w:r>
        <w:t xml:space="preserve"> waterfall</w:t>
      </w:r>
      <w:r>
        <w:tab/>
      </w:r>
      <w:r>
        <w:tab/>
        <w:t>8</w:t>
      </w:r>
    </w:p>
    <w:p w14:paraId="7871D1AE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3.1</w:t>
      </w:r>
      <w:r>
        <w:tab/>
        <w:t>Microsoft Dynamics NAV</w:t>
      </w:r>
      <w:r>
        <w:tab/>
      </w:r>
      <w:r>
        <w:tab/>
        <w:t>20</w:t>
      </w:r>
    </w:p>
    <w:p w14:paraId="4185FD7E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3.2</w:t>
      </w:r>
      <w:r>
        <w:tab/>
        <w:t>Accurate5</w:t>
      </w:r>
      <w:r>
        <w:tab/>
      </w:r>
      <w:r>
        <w:tab/>
        <w:t>21</w:t>
      </w:r>
    </w:p>
    <w:p w14:paraId="6808F874" w14:textId="71FCADCF" w:rsidR="001321CB" w:rsidRDefault="001321CB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</w:t>
      </w:r>
      <w:r>
        <w:tab/>
        <w:t>Use case Diagram</w:t>
      </w:r>
      <w:r>
        <w:tab/>
      </w:r>
      <w:r>
        <w:tab/>
        <w:t>27</w:t>
      </w:r>
    </w:p>
    <w:p w14:paraId="4AB5005D" w14:textId="363BD57E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>
        <w:tab/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ab/>
      </w:r>
      <w:r>
        <w:tab/>
      </w:r>
      <w:r w:rsidR="001321CB">
        <w:t>29</w:t>
      </w:r>
    </w:p>
    <w:p w14:paraId="1CDBD5C4" w14:textId="56F08CFC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5.2</w:t>
      </w:r>
      <w:r>
        <w:tab/>
      </w:r>
      <w:proofErr w:type="spellStart"/>
      <w:r>
        <w:t>Arsitektur</w:t>
      </w:r>
      <w:proofErr w:type="spellEnd"/>
      <w:r>
        <w:t xml:space="preserve"> Admin</w:t>
      </w:r>
      <w:r>
        <w:tab/>
      </w:r>
      <w:r>
        <w:tab/>
      </w:r>
      <w:r w:rsidR="00010085">
        <w:t>3</w:t>
      </w:r>
      <w:r w:rsidR="001321CB">
        <w:t>0</w:t>
      </w:r>
    </w:p>
    <w:p w14:paraId="38A47BD9" w14:textId="4D3D65B0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5.3</w:t>
      </w:r>
      <w:r>
        <w:tab/>
      </w:r>
      <w:proofErr w:type="spellStart"/>
      <w:r>
        <w:t>Arsitektur</w:t>
      </w:r>
      <w:proofErr w:type="spellEnd"/>
      <w:r>
        <w:t xml:space="preserve"> Approval</w:t>
      </w:r>
      <w:r>
        <w:tab/>
      </w:r>
      <w:r>
        <w:tab/>
        <w:t>3</w:t>
      </w:r>
      <w:r w:rsidR="001321CB">
        <w:t>0</w:t>
      </w:r>
    </w:p>
    <w:p w14:paraId="1343CDD7" w14:textId="42D380BE" w:rsidR="001321CB" w:rsidRDefault="001321CB" w:rsidP="001321C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5.4</w:t>
      </w:r>
      <w:r>
        <w:tab/>
        <w:t xml:space="preserve">Activity Diagram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Project</w:t>
      </w:r>
      <w:r>
        <w:tab/>
      </w:r>
      <w:r>
        <w:tab/>
        <w:t>31</w:t>
      </w:r>
    </w:p>
    <w:p w14:paraId="2B3C78BD" w14:textId="57F01368" w:rsidR="001321CB" w:rsidRDefault="001321CB" w:rsidP="001321C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5.5</w:t>
      </w:r>
      <w:r>
        <w:tab/>
        <w:t xml:space="preserve">Activity Diagram </w:t>
      </w:r>
      <w:proofErr w:type="spellStart"/>
      <w:r>
        <w:t>Resgister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ab/>
      </w:r>
      <w:r>
        <w:tab/>
        <w:t>32</w:t>
      </w:r>
    </w:p>
    <w:p w14:paraId="49F0B703" w14:textId="60CA9969" w:rsidR="001321CB" w:rsidRDefault="001321CB" w:rsidP="001321C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5.6</w:t>
      </w:r>
      <w:r>
        <w:tab/>
        <w:t>Activity Diagram Register Approval</w:t>
      </w:r>
      <w:r>
        <w:tab/>
      </w:r>
      <w:r>
        <w:tab/>
        <w:t>33</w:t>
      </w:r>
    </w:p>
    <w:p w14:paraId="094766EA" w14:textId="28A12743" w:rsidR="001321CB" w:rsidRDefault="001321CB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5.7</w:t>
      </w:r>
      <w:r>
        <w:tab/>
        <w:t xml:space="preserve">Activity Diagram Register Admin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Perusahaan</w:t>
      </w:r>
      <w:r>
        <w:tab/>
      </w:r>
      <w:r>
        <w:tab/>
        <w:t>34</w:t>
      </w:r>
    </w:p>
    <w:p w14:paraId="192FFDCA" w14:textId="07F7B07D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1321CB">
        <w:t>8</w:t>
      </w:r>
      <w:r>
        <w:tab/>
        <w:t xml:space="preserve">Desain Halaman login </w:t>
      </w:r>
      <w:r>
        <w:tab/>
      </w:r>
      <w:r>
        <w:tab/>
        <w:t>5</w:t>
      </w:r>
      <w:r w:rsidR="001321CB">
        <w:t>8</w:t>
      </w:r>
    </w:p>
    <w:p w14:paraId="6127EC92" w14:textId="7C6C1AF4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1321CB">
        <w:t>9</w:t>
      </w:r>
      <w:r>
        <w:tab/>
        <w:t xml:space="preserve">Desain Halaman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ab/>
      </w:r>
      <w:r>
        <w:tab/>
        <w:t>5</w:t>
      </w:r>
      <w:r w:rsidR="009D447A">
        <w:t>9</w:t>
      </w:r>
    </w:p>
    <w:p w14:paraId="53AB9419" w14:textId="52E16044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1321CB">
        <w:t>10</w:t>
      </w:r>
      <w:r>
        <w:tab/>
        <w:t xml:space="preserve">Desain Halaman Form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ab/>
      </w:r>
      <w:r>
        <w:tab/>
      </w:r>
      <w:r w:rsidR="009D447A">
        <w:t>60</w:t>
      </w:r>
    </w:p>
    <w:p w14:paraId="785D74F8" w14:textId="6B7910DE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1321CB">
        <w:t>11</w:t>
      </w:r>
      <w:r>
        <w:tab/>
        <w:t xml:space="preserve">Desain Halaman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ab/>
      </w:r>
      <w:r w:rsidR="00010085">
        <w:tab/>
      </w:r>
      <w:r w:rsidR="009D447A">
        <w:t>61</w:t>
      </w:r>
    </w:p>
    <w:p w14:paraId="345D51E5" w14:textId="63D8CC18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</w:t>
      </w:r>
      <w:r w:rsidR="001321CB">
        <w:t>12</w:t>
      </w:r>
      <w:r>
        <w:tab/>
        <w:t xml:space="preserve">Desain Halaman Form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ab/>
      </w:r>
      <w:r>
        <w:tab/>
      </w:r>
      <w:r w:rsidR="009D447A">
        <w:t>62</w:t>
      </w:r>
    </w:p>
    <w:p w14:paraId="7B1B8525" w14:textId="0DE67B8F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</w:t>
      </w:r>
      <w:r w:rsidR="001321CB">
        <w:t>13</w:t>
      </w:r>
      <w:r>
        <w:t xml:space="preserve"> </w:t>
      </w:r>
      <w:r>
        <w:tab/>
        <w:t xml:space="preserve">Desain Halaman </w:t>
      </w:r>
      <w:proofErr w:type="spellStart"/>
      <w:r>
        <w:t>Pencatatan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ab/>
      </w:r>
      <w:r>
        <w:tab/>
      </w:r>
      <w:r w:rsidR="00CD5497">
        <w:t>6</w:t>
      </w:r>
      <w:r w:rsidR="009D447A">
        <w:t>3</w:t>
      </w:r>
    </w:p>
    <w:p w14:paraId="69CFDD2A" w14:textId="5DC7676F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</w:t>
      </w:r>
      <w:r w:rsidR="001321CB">
        <w:t>4</w:t>
      </w:r>
      <w:r>
        <w:t xml:space="preserve">  </w:t>
      </w:r>
      <w:r>
        <w:tab/>
        <w:t xml:space="preserve">Desain Halaman Form </w:t>
      </w:r>
      <w:proofErr w:type="spellStart"/>
      <w:r>
        <w:t>Pencatatan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ab/>
      </w:r>
      <w:r>
        <w:tab/>
      </w:r>
      <w:r w:rsidR="00CD5497">
        <w:t>6</w:t>
      </w:r>
      <w:r w:rsidR="009D447A">
        <w:t>4</w:t>
      </w:r>
    </w:p>
    <w:p w14:paraId="666496DB" w14:textId="09304C63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</w:t>
      </w:r>
      <w:r w:rsidR="001321CB">
        <w:t>5</w:t>
      </w:r>
      <w:r>
        <w:tab/>
        <w:t xml:space="preserve">Desain Halaman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ab/>
      </w:r>
      <w:r>
        <w:tab/>
      </w:r>
      <w:r w:rsidR="00CD5497">
        <w:t>6</w:t>
      </w:r>
      <w:r w:rsidR="009D447A">
        <w:t>5</w:t>
      </w:r>
    </w:p>
    <w:p w14:paraId="3BFC4067" w14:textId="1E1A4A9D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</w:t>
      </w:r>
      <w:r w:rsidR="001321CB">
        <w:t>6</w:t>
      </w:r>
      <w:r>
        <w:t xml:space="preserve">  </w:t>
      </w:r>
      <w:r>
        <w:tab/>
        <w:t xml:space="preserve">Desain Halaman Detail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ab/>
      </w:r>
      <w:r>
        <w:tab/>
        <w:t>6</w:t>
      </w:r>
      <w:r w:rsidR="009D447A">
        <w:t>6</w:t>
      </w:r>
    </w:p>
    <w:p w14:paraId="573F7806" w14:textId="19A179F6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</w:t>
      </w:r>
      <w:r w:rsidR="001321CB">
        <w:t>7</w:t>
      </w:r>
      <w:r>
        <w:tab/>
        <w:t xml:space="preserve">Desain Halaman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ab/>
      </w:r>
      <w:r>
        <w:tab/>
        <w:t>6</w:t>
      </w:r>
      <w:r w:rsidR="009D447A">
        <w:t>7</w:t>
      </w:r>
    </w:p>
    <w:p w14:paraId="38EC5865" w14:textId="7809DA57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</w:t>
      </w:r>
      <w:r w:rsidR="001321CB">
        <w:t>8</w:t>
      </w:r>
      <w:r>
        <w:tab/>
        <w:t xml:space="preserve">Desain Halaman </w:t>
      </w:r>
      <w:proofErr w:type="spellStart"/>
      <w:r>
        <w:t>Biaya</w:t>
      </w:r>
      <w:proofErr w:type="spellEnd"/>
      <w:r>
        <w:t xml:space="preserve"> Lain-lain</w:t>
      </w:r>
      <w:r>
        <w:tab/>
      </w:r>
      <w:r>
        <w:tab/>
        <w:t>6</w:t>
      </w:r>
      <w:r w:rsidR="009D447A">
        <w:t>8</w:t>
      </w:r>
    </w:p>
    <w:p w14:paraId="5E07E8D7" w14:textId="7B4695B8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</w:t>
      </w:r>
      <w:r w:rsidR="001321CB">
        <w:t>9</w:t>
      </w:r>
      <w:r>
        <w:tab/>
        <w:t xml:space="preserve">Desain Halaman </w:t>
      </w:r>
      <w:proofErr w:type="spellStart"/>
      <w:r>
        <w:t>Biaya</w:t>
      </w:r>
      <w:proofErr w:type="spellEnd"/>
      <w:r>
        <w:t xml:space="preserve"> Operational non budgeting</w:t>
      </w:r>
      <w:r>
        <w:tab/>
      </w:r>
      <w:r>
        <w:tab/>
        <w:t>6</w:t>
      </w:r>
      <w:r w:rsidR="009D447A">
        <w:t>9</w:t>
      </w:r>
    </w:p>
    <w:p w14:paraId="707C6B40" w14:textId="4F584C6D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</w:t>
      </w:r>
      <w:r w:rsidR="001321CB">
        <w:t>20</w:t>
      </w:r>
      <w:r>
        <w:tab/>
        <w:t xml:space="preserve">Desain Halaman Approval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ab/>
      </w:r>
      <w:r>
        <w:tab/>
      </w:r>
      <w:r w:rsidR="009D447A">
        <w:t>70</w:t>
      </w:r>
    </w:p>
    <w:p w14:paraId="702B6CB6" w14:textId="72C2B138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</w:t>
      </w:r>
      <w:r w:rsidR="001321CB">
        <w:t>21</w:t>
      </w:r>
      <w:r>
        <w:tab/>
        <w:t xml:space="preserve">Desain Halaman Approval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ab/>
      </w:r>
      <w:r>
        <w:tab/>
      </w:r>
      <w:r w:rsidR="009D447A">
        <w:t>71</w:t>
      </w:r>
    </w:p>
    <w:p w14:paraId="4CF662B3" w14:textId="369EF849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</w:t>
      </w:r>
      <w:r w:rsidR="001321CB">
        <w:t>22</w:t>
      </w:r>
      <w:r>
        <w:tab/>
        <w:t>Desain Halaman Register</w:t>
      </w:r>
      <w:r>
        <w:tab/>
      </w:r>
      <w:r>
        <w:tab/>
      </w:r>
      <w:r w:rsidR="009D447A">
        <w:t>72</w:t>
      </w:r>
    </w:p>
    <w:p w14:paraId="23354C1D" w14:textId="4389AABF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</w:t>
      </w:r>
      <w:r w:rsidR="001321CB">
        <w:t>23</w:t>
      </w:r>
      <w:r>
        <w:tab/>
        <w:t xml:space="preserve">Desain Halaman </w:t>
      </w:r>
      <w:proofErr w:type="spellStart"/>
      <w:r>
        <w:t>Manajemen</w:t>
      </w:r>
      <w:proofErr w:type="spellEnd"/>
      <w:r>
        <w:t xml:space="preserve"> Perusahaan </w:t>
      </w:r>
      <w:r>
        <w:tab/>
      </w:r>
      <w:r>
        <w:tab/>
      </w:r>
      <w:r w:rsidR="00CD5497">
        <w:t>7</w:t>
      </w:r>
      <w:r w:rsidR="009D447A">
        <w:t>3</w:t>
      </w:r>
    </w:p>
    <w:p w14:paraId="4EB5BB44" w14:textId="22F9979F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lastRenderedPageBreak/>
        <w:t>5.2</w:t>
      </w:r>
      <w:r w:rsidR="001321CB">
        <w:t>4</w:t>
      </w:r>
      <w:r>
        <w:tab/>
        <w:t xml:space="preserve">Desain Halaman Form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ab/>
      </w:r>
      <w:r>
        <w:tab/>
      </w:r>
      <w:r w:rsidR="00CD5497">
        <w:t>7</w:t>
      </w:r>
      <w:r w:rsidR="009D447A">
        <w:t>4</w:t>
      </w:r>
    </w:p>
    <w:p w14:paraId="2CDE0B87" w14:textId="4880FCB1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5.2</w:t>
      </w:r>
      <w:r w:rsidR="001321CB">
        <w:t>5</w:t>
      </w:r>
      <w:r>
        <w:tab/>
        <w:t xml:space="preserve">Desain Halaman Form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ab/>
      </w:r>
      <w:r>
        <w:tab/>
        <w:t>7</w:t>
      </w:r>
      <w:r w:rsidR="009D447A">
        <w:t>5</w:t>
      </w:r>
    </w:p>
    <w:p w14:paraId="5D6CFC21" w14:textId="3D2261B5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5.2</w:t>
      </w:r>
      <w:r w:rsidR="001321CB">
        <w:t>6</w:t>
      </w:r>
      <w:r>
        <w:tab/>
        <w:t xml:space="preserve">Desain Halaman Form </w:t>
      </w:r>
      <w:proofErr w:type="spellStart"/>
      <w:r>
        <w:t>Biaya</w:t>
      </w:r>
      <w:proofErr w:type="spellEnd"/>
      <w:r>
        <w:t xml:space="preserve"> Lain-lain</w:t>
      </w:r>
      <w:r>
        <w:tab/>
      </w:r>
      <w:r>
        <w:tab/>
        <w:t>7</w:t>
      </w:r>
      <w:r w:rsidR="009D447A">
        <w:t>6</w:t>
      </w:r>
    </w:p>
    <w:p w14:paraId="39115FC5" w14:textId="25E171EC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5.2</w:t>
      </w:r>
      <w:r w:rsidR="001321CB">
        <w:t>7</w:t>
      </w:r>
      <w:r>
        <w:tab/>
        <w:t xml:space="preserve">Desain Halaman Form </w:t>
      </w:r>
      <w:proofErr w:type="spellStart"/>
      <w:r>
        <w:t>Biaya</w:t>
      </w:r>
      <w:proofErr w:type="spellEnd"/>
      <w:r>
        <w:t xml:space="preserve"> Non Budgeting</w:t>
      </w:r>
      <w:r>
        <w:tab/>
        <w:t xml:space="preserve"> </w:t>
      </w:r>
      <w:r>
        <w:tab/>
        <w:t>7</w:t>
      </w:r>
      <w:bookmarkEnd w:id="6"/>
      <w:r w:rsidR="009D447A">
        <w:t>7</w:t>
      </w:r>
    </w:p>
    <w:p w14:paraId="6A93E3FA" w14:textId="1E097210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bookmarkStart w:id="8" w:name="_Hlk180313564"/>
      <w:bookmarkStart w:id="9" w:name="_Hlk180313196"/>
      <w:bookmarkEnd w:id="7"/>
      <w:r>
        <w:t>5.2</w:t>
      </w:r>
      <w:r w:rsidR="001321CB">
        <w:t>8</w:t>
      </w:r>
      <w:r>
        <w:tab/>
        <w:t xml:space="preserve">Desain Halaman Form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ab/>
      </w:r>
      <w:r>
        <w:tab/>
        <w:t>7</w:t>
      </w:r>
      <w:r w:rsidR="009D447A">
        <w:t>8</w:t>
      </w:r>
    </w:p>
    <w:p w14:paraId="469DDEBD" w14:textId="4DF4D07B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5.2</w:t>
      </w:r>
      <w:r w:rsidR="001321CB">
        <w:t>9</w:t>
      </w:r>
      <w:r>
        <w:tab/>
        <w:t xml:space="preserve">Desain Halaman Form </w:t>
      </w:r>
      <w:proofErr w:type="spellStart"/>
      <w:r>
        <w:t>Pegawai</w:t>
      </w:r>
      <w:proofErr w:type="spellEnd"/>
      <w:r>
        <w:tab/>
      </w:r>
      <w:r>
        <w:tab/>
        <w:t>7</w:t>
      </w:r>
      <w:r w:rsidR="009D447A">
        <w:t>9</w:t>
      </w:r>
    </w:p>
    <w:p w14:paraId="3176C83C" w14:textId="48C09ADD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</w:t>
      </w:r>
      <w:r w:rsidR="001321CB">
        <w:t>30</w:t>
      </w:r>
      <w:r>
        <w:tab/>
        <w:t xml:space="preserve">Desain Halaman Form </w:t>
      </w:r>
      <w:proofErr w:type="spellStart"/>
      <w:r>
        <w:t>Manajemen</w:t>
      </w:r>
      <w:proofErr w:type="spellEnd"/>
      <w:r>
        <w:t xml:space="preserve"> Perusahaan</w:t>
      </w:r>
      <w:r>
        <w:tab/>
      </w:r>
      <w:r>
        <w:tab/>
      </w:r>
      <w:r w:rsidR="009D447A">
        <w:t>80</w:t>
      </w:r>
    </w:p>
    <w:p w14:paraId="62132465" w14:textId="6EEB76B4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</w:t>
      </w:r>
      <w:r w:rsidR="001321CB">
        <w:t>31</w:t>
      </w:r>
      <w:r>
        <w:tab/>
        <w:t>Desain Halaman Report Operational</w:t>
      </w:r>
      <w:r>
        <w:tab/>
      </w:r>
      <w:r>
        <w:tab/>
      </w:r>
      <w:r w:rsidR="009D447A">
        <w:t>81</w:t>
      </w:r>
    </w:p>
    <w:p w14:paraId="1368172A" w14:textId="0F4EE8FC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</w:t>
      </w:r>
      <w:r w:rsidR="001321CB">
        <w:t>32</w:t>
      </w:r>
      <w:r>
        <w:tab/>
        <w:t xml:space="preserve">Desain Halaman Report Operational </w:t>
      </w:r>
      <w:proofErr w:type="spellStart"/>
      <w:r>
        <w:t>Proyek</w:t>
      </w:r>
      <w:proofErr w:type="spellEnd"/>
      <w:r>
        <w:tab/>
      </w:r>
      <w:r>
        <w:tab/>
      </w:r>
      <w:r w:rsidR="009D447A">
        <w:t>82</w:t>
      </w:r>
    </w:p>
    <w:p w14:paraId="1B4D6799" w14:textId="7F579A17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</w:t>
      </w:r>
      <w:r w:rsidR="001321CB">
        <w:t>33</w:t>
      </w:r>
      <w:r>
        <w:tab/>
        <w:t xml:space="preserve">Desain Halaman </w:t>
      </w:r>
      <w:proofErr w:type="spellStart"/>
      <w:r>
        <w:t>Detil</w:t>
      </w:r>
      <w:proofErr w:type="spellEnd"/>
      <w:r>
        <w:t xml:space="preserve"> Report Operational </w:t>
      </w:r>
      <w:proofErr w:type="spellStart"/>
      <w:r>
        <w:t>Proyek</w:t>
      </w:r>
      <w:proofErr w:type="spellEnd"/>
      <w:r>
        <w:tab/>
      </w:r>
      <w:r>
        <w:tab/>
      </w:r>
      <w:r w:rsidR="009D447A">
        <w:t>83</w:t>
      </w:r>
    </w:p>
    <w:p w14:paraId="038C1B0C" w14:textId="75CB54B2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</w:t>
      </w:r>
      <w:r w:rsidR="001321CB">
        <w:t>34</w:t>
      </w:r>
      <w:r>
        <w:tab/>
        <w:t xml:space="preserve">Desain Halaman Report </w:t>
      </w:r>
      <w:proofErr w:type="spellStart"/>
      <w:r>
        <w:t>Pribadi</w:t>
      </w:r>
      <w:proofErr w:type="spellEnd"/>
      <w:r>
        <w:tab/>
      </w:r>
      <w:r>
        <w:tab/>
      </w:r>
      <w:r w:rsidR="009D447A">
        <w:t>83</w:t>
      </w:r>
    </w:p>
    <w:p w14:paraId="30F65342" w14:textId="22AB9C41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</w:t>
      </w:r>
      <w:r w:rsidR="001321CB">
        <w:t>35</w:t>
      </w:r>
      <w:r>
        <w:tab/>
        <w:t xml:space="preserve">Desain Halaman Report </w:t>
      </w:r>
      <w:proofErr w:type="spellStart"/>
      <w:r>
        <w:t>Biaya</w:t>
      </w:r>
      <w:proofErr w:type="spellEnd"/>
      <w:r>
        <w:t xml:space="preserve"> Lain-Lain</w:t>
      </w:r>
      <w:r>
        <w:tab/>
      </w:r>
      <w:r>
        <w:tab/>
        <w:t>8</w:t>
      </w:r>
      <w:r w:rsidR="009D447A">
        <w:t>4</w:t>
      </w:r>
    </w:p>
    <w:p w14:paraId="507714B9" w14:textId="47498EDA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5.3</w:t>
      </w:r>
      <w:r w:rsidR="001321CB">
        <w:t>6</w:t>
      </w:r>
      <w:r>
        <w:tab/>
        <w:t xml:space="preserve">Desain Halaman Report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ab/>
      </w:r>
      <w:r>
        <w:tab/>
      </w:r>
      <w:r w:rsidR="009D447A">
        <w:t>85</w:t>
      </w:r>
    </w:p>
    <w:p w14:paraId="6F784EA7" w14:textId="4EF45F36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7.1</w:t>
      </w:r>
      <w:r>
        <w:tab/>
      </w:r>
      <w:proofErr w:type="spellStart"/>
      <w:r>
        <w:t>Grafik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website</w:t>
      </w:r>
      <w:r>
        <w:tab/>
      </w:r>
      <w:r>
        <w:tab/>
        <w:t>9</w:t>
      </w:r>
      <w:r w:rsidR="009D447A">
        <w:t>6</w:t>
      </w:r>
    </w:p>
    <w:p w14:paraId="4947C709" w14:textId="5702D85B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7.1</w:t>
      </w:r>
      <w:r>
        <w:tab/>
      </w:r>
      <w:proofErr w:type="spellStart"/>
      <w:r>
        <w:t>Grafik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</w:t>
      </w:r>
      <w:r>
        <w:tab/>
      </w:r>
      <w:r>
        <w:tab/>
        <w:t>9</w:t>
      </w:r>
      <w:r w:rsidR="009D447A">
        <w:t>7</w:t>
      </w:r>
    </w:p>
    <w:p w14:paraId="61AB81DA" w14:textId="75CD0302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7.1</w:t>
      </w:r>
      <w:r>
        <w:tab/>
      </w:r>
      <w:proofErr w:type="spellStart"/>
      <w:r>
        <w:t>Grafik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website</w:t>
      </w:r>
      <w:r>
        <w:tab/>
      </w:r>
      <w:r>
        <w:tab/>
        <w:t>9</w:t>
      </w:r>
      <w:r w:rsidR="009D447A">
        <w:t>8</w:t>
      </w:r>
    </w:p>
    <w:p w14:paraId="0BA18362" w14:textId="7B9E741C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7.1</w:t>
      </w:r>
      <w:r>
        <w:tab/>
      </w:r>
      <w:proofErr w:type="spellStart"/>
      <w:r>
        <w:t>Grafik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Form website</w:t>
      </w:r>
      <w:r>
        <w:tab/>
      </w:r>
      <w:r>
        <w:tab/>
        <w:t>9</w:t>
      </w:r>
      <w:r w:rsidR="009D447A">
        <w:t>9</w:t>
      </w:r>
    </w:p>
    <w:p w14:paraId="4E39EB64" w14:textId="669610FB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7.1</w:t>
      </w:r>
      <w:r>
        <w:tab/>
      </w:r>
      <w:proofErr w:type="spellStart"/>
      <w:r>
        <w:t>Grafik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website</w:t>
      </w:r>
      <w:r>
        <w:tab/>
      </w:r>
      <w:r>
        <w:tab/>
      </w:r>
      <w:r w:rsidR="009D447A">
        <w:t>100</w:t>
      </w:r>
    </w:p>
    <w:p w14:paraId="1F083C4A" w14:textId="0AF91B89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7.1</w:t>
      </w:r>
      <w:r>
        <w:tab/>
      </w:r>
      <w:proofErr w:type="spellStart"/>
      <w:r>
        <w:t>Grafik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pada website</w:t>
      </w:r>
      <w:r>
        <w:tab/>
      </w:r>
      <w:r>
        <w:tab/>
      </w:r>
      <w:r w:rsidR="009D447A">
        <w:t>101</w:t>
      </w:r>
    </w:p>
    <w:p w14:paraId="19FD9802" w14:textId="58475625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7.1</w:t>
      </w:r>
      <w:r>
        <w:tab/>
      </w:r>
      <w:proofErr w:type="spellStart"/>
      <w:r>
        <w:t>Grafik</w:t>
      </w:r>
      <w:proofErr w:type="spellEnd"/>
      <w:r>
        <w:t xml:space="preserve"> Fitur Paling </w:t>
      </w:r>
      <w:proofErr w:type="spellStart"/>
      <w:r>
        <w:t>Membantu</w:t>
      </w:r>
      <w:proofErr w:type="spellEnd"/>
      <w:r>
        <w:t xml:space="preserve"> pada website</w:t>
      </w:r>
      <w:r>
        <w:tab/>
      </w:r>
      <w:r>
        <w:tab/>
      </w:r>
      <w:r w:rsidR="009D447A">
        <w:t>102</w:t>
      </w:r>
    </w:p>
    <w:p w14:paraId="22077356" w14:textId="0C78D2B0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7.1</w:t>
      </w:r>
      <w:r>
        <w:tab/>
      </w:r>
      <w:proofErr w:type="spellStart"/>
      <w:r>
        <w:t>Grafik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website</w:t>
      </w:r>
      <w:r>
        <w:tab/>
      </w:r>
      <w:r>
        <w:tab/>
      </w:r>
      <w:r w:rsidR="009D447A">
        <w:t>103</w:t>
      </w:r>
    </w:p>
    <w:p w14:paraId="3CE46432" w14:textId="372492B6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7.1</w:t>
      </w:r>
      <w:r>
        <w:tab/>
      </w:r>
      <w:proofErr w:type="spellStart"/>
      <w:r>
        <w:t>Grafik</w:t>
      </w:r>
      <w:proofErr w:type="spellEnd"/>
      <w:r>
        <w:t xml:space="preserve"> Jenis </w:t>
      </w:r>
      <w:proofErr w:type="spellStart"/>
      <w:r>
        <w:t>kelamin</w:t>
      </w:r>
      <w:proofErr w:type="spellEnd"/>
      <w:r>
        <w:t xml:space="preserve"> pada user website</w:t>
      </w:r>
      <w:r>
        <w:tab/>
      </w:r>
      <w:r>
        <w:tab/>
      </w:r>
      <w:r w:rsidR="009D447A">
        <w:t>104</w:t>
      </w:r>
    </w:p>
    <w:p w14:paraId="26C89B9B" w14:textId="268371D1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7.1</w:t>
      </w:r>
      <w:r>
        <w:tab/>
      </w:r>
      <w:proofErr w:type="spellStart"/>
      <w:r>
        <w:t>Grafik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pada user website</w:t>
      </w:r>
      <w:r>
        <w:tab/>
      </w:r>
      <w:r>
        <w:tab/>
        <w:t>10</w:t>
      </w:r>
      <w:r w:rsidR="009D447A">
        <w:t>5</w:t>
      </w:r>
    </w:p>
    <w:p w14:paraId="2925B61F" w14:textId="77777777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</w:p>
    <w:p w14:paraId="0039D27B" w14:textId="77777777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</w:p>
    <w:p w14:paraId="190B5045" w14:textId="77777777" w:rsidR="00CD5497" w:rsidRDefault="00CD5497" w:rsidP="00A66225">
      <w:pPr>
        <w:pStyle w:val="STTSNormalDaftarIsi"/>
        <w:tabs>
          <w:tab w:val="left" w:pos="709"/>
          <w:tab w:val="right" w:leader="dot" w:pos="7230"/>
          <w:tab w:val="right" w:pos="8222"/>
        </w:tabs>
      </w:pPr>
    </w:p>
    <w:p w14:paraId="6F59A85A" w14:textId="77777777" w:rsidR="00A66225" w:rsidRDefault="00A66225" w:rsidP="00A66225">
      <w:pPr>
        <w:pStyle w:val="STTSJudulBab"/>
      </w:pPr>
    </w:p>
    <w:bookmarkEnd w:id="8"/>
    <w:p w14:paraId="5D9C6C52" w14:textId="77777777" w:rsidR="00A66225" w:rsidRDefault="00A66225" w:rsidP="00A66225">
      <w:pPr>
        <w:pStyle w:val="STTSJudulBab"/>
      </w:pPr>
      <w:r>
        <w:br w:type="page"/>
      </w:r>
      <w:bookmarkStart w:id="10" w:name="_Hlk180313565"/>
      <w:bookmarkStart w:id="11" w:name="_Hlk180313197"/>
      <w:bookmarkEnd w:id="9"/>
      <w:r>
        <w:lastRenderedPageBreak/>
        <w:t>DAFTAR TABEL</w:t>
      </w:r>
    </w:p>
    <w:p w14:paraId="54F467B8" w14:textId="77777777" w:rsidR="00A66225" w:rsidRDefault="00A66225" w:rsidP="00A66225">
      <w:pPr>
        <w:pStyle w:val="STTSJudulBab"/>
      </w:pPr>
    </w:p>
    <w:p w14:paraId="3F3BE731" w14:textId="77777777" w:rsidR="00A66225" w:rsidRDefault="00A66225" w:rsidP="00A66225">
      <w:pPr>
        <w:pStyle w:val="STTSKeteranganDaftar"/>
        <w:tabs>
          <w:tab w:val="right" w:pos="7938"/>
        </w:tabs>
      </w:pPr>
      <w:r>
        <w:t>Tabel</w:t>
      </w:r>
      <w:r>
        <w:tab/>
        <w:t>Halaman</w:t>
      </w:r>
    </w:p>
    <w:p w14:paraId="78212B79" w14:textId="08DE15D3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3.1</w:t>
      </w:r>
      <w:r>
        <w:tab/>
        <w:t>Tabel Analisa SWOT</w:t>
      </w:r>
      <w:r>
        <w:tab/>
      </w:r>
      <w:r>
        <w:tab/>
        <w:t>1</w:t>
      </w:r>
      <w:r w:rsidR="009D447A">
        <w:t>7</w:t>
      </w:r>
    </w:p>
    <w:p w14:paraId="2B8DB7A5" w14:textId="22CFE65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3.2</w:t>
      </w:r>
      <w:r>
        <w:tab/>
        <w:t>Tabel One Time Cost</w:t>
      </w:r>
      <w:r>
        <w:tab/>
      </w:r>
      <w:r>
        <w:tab/>
        <w:t>1</w:t>
      </w:r>
      <w:r w:rsidR="009D447A">
        <w:t>7</w:t>
      </w:r>
    </w:p>
    <w:p w14:paraId="76CB03FD" w14:textId="315EB7DB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3.3</w:t>
      </w:r>
      <w:r>
        <w:tab/>
        <w:t>Tabel Recurring Cost</w:t>
      </w:r>
      <w:r>
        <w:tab/>
      </w:r>
      <w:r>
        <w:tab/>
        <w:t>1</w:t>
      </w:r>
      <w:r w:rsidR="009D447A">
        <w:t>8</w:t>
      </w:r>
    </w:p>
    <w:p w14:paraId="6564F2F3" w14:textId="5698BC6D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3.4</w:t>
      </w:r>
      <w:r>
        <w:tab/>
        <w:t xml:space="preserve">Tabel </w:t>
      </w:r>
      <w:proofErr w:type="spellStart"/>
      <w:r>
        <w:t>Perkiraan</w:t>
      </w:r>
      <w:proofErr w:type="spellEnd"/>
      <w:r>
        <w:t xml:space="preserve"> Income</w:t>
      </w:r>
      <w:r w:rsidR="009D447A">
        <w:t xml:space="preserve"> Paket </w:t>
      </w:r>
      <w:proofErr w:type="spellStart"/>
      <w:r w:rsidR="009D447A">
        <w:t>hemat</w:t>
      </w:r>
      <w:proofErr w:type="spellEnd"/>
      <w:r>
        <w:tab/>
      </w:r>
      <w:r>
        <w:tab/>
        <w:t>19</w:t>
      </w:r>
      <w:r w:rsidR="009D447A">
        <w:br/>
        <w:t>3.5</w:t>
      </w:r>
      <w:r w:rsidR="009D447A">
        <w:tab/>
        <w:t xml:space="preserve">Tabel </w:t>
      </w:r>
      <w:proofErr w:type="spellStart"/>
      <w:r w:rsidR="009D447A">
        <w:t>Perkiraan</w:t>
      </w:r>
      <w:proofErr w:type="spellEnd"/>
      <w:r w:rsidR="009D447A">
        <w:t xml:space="preserve"> Income Paket Premium</w:t>
      </w:r>
      <w:r w:rsidR="009D447A">
        <w:tab/>
      </w:r>
      <w:r w:rsidR="009D447A">
        <w:tab/>
        <w:t>19</w:t>
      </w:r>
    </w:p>
    <w:p w14:paraId="6CC93FCC" w14:textId="5ED9BC28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</w:t>
      </w:r>
      <w:r w:rsidR="009D447A">
        <w:t>6</w:t>
      </w:r>
      <w:r>
        <w:tab/>
        <w:t xml:space="preserve">Tabel </w:t>
      </w:r>
      <w:proofErr w:type="spellStart"/>
      <w:r>
        <w:t>Perkiraan</w:t>
      </w:r>
      <w:proofErr w:type="spellEnd"/>
      <w:r>
        <w:t xml:space="preserve"> BEP</w:t>
      </w:r>
      <w:r>
        <w:tab/>
      </w:r>
      <w:r>
        <w:tab/>
        <w:t>20</w:t>
      </w:r>
    </w:p>
    <w:p w14:paraId="7FA1680C" w14:textId="3A3FBCA0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</w:t>
      </w:r>
      <w:r w:rsidR="009D447A">
        <w:t>7</w:t>
      </w:r>
      <w:r>
        <w:tab/>
        <w:t xml:space="preserve">Tabel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ab/>
      </w:r>
      <w:r>
        <w:tab/>
        <w:t>21</w:t>
      </w:r>
    </w:p>
    <w:p w14:paraId="6E2186C6" w14:textId="16272928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>
        <w:tab/>
        <w:t>Tabel Perusahaan</w:t>
      </w:r>
      <w:r>
        <w:tab/>
      </w:r>
      <w:r>
        <w:tab/>
        <w:t>3</w:t>
      </w:r>
      <w:r w:rsidR="00EE40EE">
        <w:t>7</w:t>
      </w:r>
    </w:p>
    <w:p w14:paraId="173C41DC" w14:textId="599FFD59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5.2</w:t>
      </w:r>
      <w:r>
        <w:tab/>
        <w:t xml:space="preserve">Tabel </w:t>
      </w:r>
      <w:proofErr w:type="spellStart"/>
      <w:r>
        <w:t>Pegawai</w:t>
      </w:r>
      <w:proofErr w:type="spellEnd"/>
      <w:r>
        <w:tab/>
      </w:r>
      <w:r>
        <w:tab/>
        <w:t>3</w:t>
      </w:r>
      <w:r w:rsidR="00EE40EE">
        <w:t>8</w:t>
      </w:r>
    </w:p>
    <w:p w14:paraId="7DB745FF" w14:textId="19C9745F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5.3</w:t>
      </w:r>
      <w:r>
        <w:tab/>
        <w:t xml:space="preserve">Tabel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Lainlain</w:t>
      </w:r>
      <w:proofErr w:type="spellEnd"/>
      <w:r>
        <w:tab/>
      </w:r>
      <w:r>
        <w:tab/>
        <w:t>3</w:t>
      </w:r>
      <w:r w:rsidR="00EE40EE">
        <w:t>9</w:t>
      </w:r>
    </w:p>
    <w:p w14:paraId="7B0546DD" w14:textId="43B2094C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5.4</w:t>
      </w:r>
      <w:r>
        <w:tab/>
        <w:t xml:space="preserve">Tabel </w:t>
      </w:r>
      <w:proofErr w:type="spellStart"/>
      <w:r>
        <w:t>Biaya</w:t>
      </w:r>
      <w:proofErr w:type="spellEnd"/>
      <w:r>
        <w:t xml:space="preserve"> operational non budgeting</w:t>
      </w:r>
      <w:r>
        <w:tab/>
      </w:r>
      <w:r>
        <w:tab/>
      </w:r>
      <w:r w:rsidR="00EE40EE">
        <w:t>42</w:t>
      </w:r>
    </w:p>
    <w:p w14:paraId="147C769D" w14:textId="579C87A6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5.5</w:t>
      </w:r>
      <w:r>
        <w:tab/>
        <w:t xml:space="preserve">Tabel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ab/>
      </w:r>
      <w:r>
        <w:tab/>
      </w:r>
      <w:r w:rsidR="00CD5497">
        <w:t>4</w:t>
      </w:r>
      <w:r w:rsidR="00EE40EE">
        <w:t>4</w:t>
      </w:r>
    </w:p>
    <w:p w14:paraId="05DF0EED" w14:textId="282F9D5C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5.6</w:t>
      </w:r>
      <w:r>
        <w:tab/>
        <w:t xml:space="preserve">Tabel Header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ab/>
      </w:r>
      <w:r>
        <w:tab/>
        <w:t>4</w:t>
      </w:r>
      <w:r w:rsidR="00EE40EE">
        <w:t>6</w:t>
      </w:r>
    </w:p>
    <w:p w14:paraId="594C3BD0" w14:textId="3C5319C4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5.7</w:t>
      </w:r>
      <w:r>
        <w:tab/>
        <w:t xml:space="preserve">Tabel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ab/>
      </w:r>
      <w:r>
        <w:tab/>
        <w:t>4</w:t>
      </w:r>
      <w:r w:rsidR="00EE40EE">
        <w:t>8</w:t>
      </w:r>
    </w:p>
    <w:p w14:paraId="5C9F90B9" w14:textId="286FAEF9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5.8</w:t>
      </w:r>
      <w:r>
        <w:tab/>
        <w:t xml:space="preserve">Tabel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Gaji</w:t>
      </w:r>
      <w:proofErr w:type="spellEnd"/>
      <w:r>
        <w:tab/>
      </w:r>
      <w:r>
        <w:tab/>
      </w:r>
      <w:r w:rsidR="00EE40EE">
        <w:t>50</w:t>
      </w:r>
    </w:p>
    <w:p w14:paraId="707FF434" w14:textId="72A7C14E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5.9</w:t>
      </w:r>
      <w:r>
        <w:tab/>
        <w:t xml:space="preserve">Tabel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ab/>
      </w:r>
      <w:r>
        <w:tab/>
      </w:r>
      <w:r w:rsidR="00CD5497">
        <w:t>5</w:t>
      </w:r>
      <w:r w:rsidR="00EE40EE">
        <w:t>3</w:t>
      </w:r>
    </w:p>
    <w:p w14:paraId="77C8576A" w14:textId="7B4D5A39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5.10</w:t>
      </w:r>
      <w:r>
        <w:tab/>
        <w:t xml:space="preserve">Tabel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Partner</w:t>
      </w:r>
      <w:r>
        <w:tab/>
      </w:r>
      <w:r>
        <w:tab/>
        <w:t>5</w:t>
      </w:r>
      <w:r w:rsidR="00EE40EE">
        <w:t>5</w:t>
      </w:r>
      <w:r>
        <w:t xml:space="preserve"> </w:t>
      </w:r>
    </w:p>
    <w:bookmarkEnd w:id="10"/>
    <w:p w14:paraId="5BCE6655" w14:textId="77777777" w:rsidR="00A66225" w:rsidRDefault="00A66225" w:rsidP="00A66225">
      <w:pPr>
        <w:pStyle w:val="STTSJudulBab"/>
      </w:pPr>
      <w:r>
        <w:br w:type="page"/>
      </w:r>
      <w:bookmarkEnd w:id="11"/>
      <w:r>
        <w:lastRenderedPageBreak/>
        <w:t>DAFTAR ALGORITMA</w:t>
      </w:r>
    </w:p>
    <w:p w14:paraId="1838A937" w14:textId="77777777" w:rsidR="00A66225" w:rsidRDefault="00A66225" w:rsidP="00A66225">
      <w:pPr>
        <w:pStyle w:val="STTSJudulBab"/>
      </w:pPr>
    </w:p>
    <w:p w14:paraId="50C070C1" w14:textId="77777777" w:rsidR="00A66225" w:rsidRDefault="00A66225" w:rsidP="00A66225">
      <w:pPr>
        <w:pStyle w:val="STTSKeteranganDaftar"/>
        <w:tabs>
          <w:tab w:val="right" w:pos="7938"/>
        </w:tabs>
      </w:pPr>
      <w:proofErr w:type="spellStart"/>
      <w:r>
        <w:t>Algoritma</w:t>
      </w:r>
      <w:proofErr w:type="spellEnd"/>
      <w:r>
        <w:tab/>
        <w:t>Halaman</w:t>
      </w:r>
    </w:p>
    <w:p w14:paraId="01B28AC9" w14:textId="1488615E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6.1</w:t>
      </w:r>
      <w:r>
        <w:tab/>
      </w:r>
      <w:proofErr w:type="spellStart"/>
      <w:r>
        <w:t>Penggalan</w:t>
      </w:r>
      <w:proofErr w:type="spellEnd"/>
      <w:r>
        <w:t xml:space="preserve"> </w:t>
      </w:r>
      <w:r w:rsidR="00206161">
        <w:t>Program</w:t>
      </w:r>
      <w:r>
        <w:t xml:space="preserve"> login pada website</w:t>
      </w:r>
      <w:r>
        <w:tab/>
      </w:r>
      <w:r>
        <w:tab/>
      </w:r>
      <w:r w:rsidR="00CD5497">
        <w:t>8</w:t>
      </w:r>
      <w:r w:rsidR="00EE40EE">
        <w:t>7</w:t>
      </w:r>
    </w:p>
    <w:p w14:paraId="3982FF5C" w14:textId="1A22286A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6.2</w:t>
      </w:r>
      <w:r>
        <w:tab/>
      </w:r>
      <w:proofErr w:type="spellStart"/>
      <w:r>
        <w:t>Penggalan</w:t>
      </w:r>
      <w:proofErr w:type="spellEnd"/>
      <w:r>
        <w:t xml:space="preserve"> </w:t>
      </w:r>
      <w:r w:rsidR="00206161">
        <w:t>Program</w:t>
      </w:r>
      <w:r>
        <w:t xml:space="preserve"> insert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</w:t>
      </w:r>
      <w:r>
        <w:tab/>
      </w:r>
      <w:r>
        <w:tab/>
      </w:r>
      <w:r w:rsidR="00F658EF">
        <w:t>8</w:t>
      </w:r>
      <w:r w:rsidR="00EE40EE">
        <w:t>8</w:t>
      </w:r>
    </w:p>
    <w:p w14:paraId="718B4B0E" w14:textId="47C6F5D0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6.3</w:t>
      </w:r>
      <w:r>
        <w:tab/>
      </w:r>
      <w:proofErr w:type="spellStart"/>
      <w:r>
        <w:t>Penggalan</w:t>
      </w:r>
      <w:proofErr w:type="spellEnd"/>
      <w:r>
        <w:t xml:space="preserve"> </w:t>
      </w:r>
      <w:r w:rsidR="00206161">
        <w:t>Program</w:t>
      </w:r>
      <w:r>
        <w:t xml:space="preserve"> edit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</w:t>
      </w:r>
      <w:r>
        <w:tab/>
      </w:r>
      <w:r>
        <w:tab/>
      </w:r>
      <w:r w:rsidR="00F658EF">
        <w:t>8</w:t>
      </w:r>
      <w:r w:rsidR="00EE40EE">
        <w:t>9</w:t>
      </w:r>
    </w:p>
    <w:p w14:paraId="07CB58BE" w14:textId="77C74F14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6.4</w:t>
      </w:r>
      <w:r>
        <w:tab/>
      </w:r>
      <w:proofErr w:type="spellStart"/>
      <w:r>
        <w:t>Penggalan</w:t>
      </w:r>
      <w:proofErr w:type="spellEnd"/>
      <w:r>
        <w:t xml:space="preserve"> </w:t>
      </w:r>
      <w:r w:rsidR="00206161">
        <w:t>Program</w:t>
      </w:r>
      <w:r>
        <w:t xml:space="preserve"> delete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</w:t>
      </w:r>
      <w:r>
        <w:tab/>
      </w:r>
      <w:r>
        <w:tab/>
      </w:r>
      <w:r w:rsidR="00EE40EE">
        <w:t>90</w:t>
      </w:r>
    </w:p>
    <w:p w14:paraId="1F181FDB" w14:textId="7C3C028B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6.5</w:t>
      </w:r>
      <w:r>
        <w:tab/>
      </w:r>
      <w:proofErr w:type="spellStart"/>
      <w:r>
        <w:t>Penggalan</w:t>
      </w:r>
      <w:proofErr w:type="spellEnd"/>
      <w:r>
        <w:t xml:space="preserve"> </w:t>
      </w:r>
      <w:r w:rsidR="00206161">
        <w:t>Program</w:t>
      </w:r>
      <w:r>
        <w:t xml:space="preserve"> auto generate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r>
        <w:tab/>
      </w:r>
      <w:r>
        <w:tab/>
      </w:r>
      <w:r w:rsidR="00EE40EE">
        <w:t>90</w:t>
      </w:r>
    </w:p>
    <w:p w14:paraId="7B8ADC30" w14:textId="43E4AB25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6.6</w:t>
      </w:r>
      <w:r>
        <w:tab/>
      </w:r>
      <w:proofErr w:type="spellStart"/>
      <w:r>
        <w:t>Penggalan</w:t>
      </w:r>
      <w:proofErr w:type="spellEnd"/>
      <w:r>
        <w:t xml:space="preserve"> </w:t>
      </w:r>
      <w:r w:rsidR="00206161">
        <w:t>Program</w:t>
      </w:r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ab/>
      </w:r>
      <w:r>
        <w:tab/>
      </w:r>
      <w:r w:rsidR="00EE40EE">
        <w:t>91</w:t>
      </w:r>
    </w:p>
    <w:p w14:paraId="192E1028" w14:textId="41369EC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6.7</w:t>
      </w:r>
      <w:r>
        <w:tab/>
      </w:r>
      <w:proofErr w:type="spellStart"/>
      <w:r>
        <w:t>Penggalan</w:t>
      </w:r>
      <w:proofErr w:type="spellEnd"/>
      <w:r>
        <w:t xml:space="preserve"> </w:t>
      </w:r>
      <w:r w:rsidR="00206161">
        <w:t>Program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approval </w:t>
      </w:r>
      <w:proofErr w:type="spellStart"/>
      <w:r>
        <w:t>biaya</w:t>
      </w:r>
      <w:proofErr w:type="spellEnd"/>
      <w:r>
        <w:t xml:space="preserve"> operation</w:t>
      </w:r>
      <w:r>
        <w:tab/>
      </w:r>
      <w:r>
        <w:tab/>
      </w:r>
      <w:r w:rsidR="00EE40EE">
        <w:t>93</w:t>
      </w:r>
    </w:p>
    <w:p w14:paraId="172E859B" w14:textId="35946BB1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6.8</w:t>
      </w:r>
      <w:r>
        <w:tab/>
      </w:r>
      <w:proofErr w:type="spellStart"/>
      <w:r>
        <w:t>Penggalan</w:t>
      </w:r>
      <w:proofErr w:type="spellEnd"/>
      <w:r>
        <w:t xml:space="preserve"> </w:t>
      </w:r>
      <w:r w:rsidR="00206161">
        <w:t>Program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approval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ab/>
      </w:r>
      <w:r>
        <w:tab/>
      </w:r>
      <w:r w:rsidR="00F658EF">
        <w:t>9</w:t>
      </w:r>
      <w:r w:rsidR="00EE40EE">
        <w:t>4</w:t>
      </w:r>
    </w:p>
    <w:p w14:paraId="112C22C8" w14:textId="41B2BABC" w:rsidR="00690B2F" w:rsidRPr="00A66225" w:rsidRDefault="00690B2F" w:rsidP="00A66225"/>
    <w:sectPr w:rsidR="00690B2F" w:rsidRPr="00A66225" w:rsidSect="00A662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fmt="lowerRoman"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1AF57" w14:textId="77777777" w:rsidR="00E01CD2" w:rsidRDefault="00E01CD2" w:rsidP="00A1571D">
      <w:pPr>
        <w:spacing w:line="240" w:lineRule="auto"/>
      </w:pPr>
      <w:r>
        <w:separator/>
      </w:r>
    </w:p>
  </w:endnote>
  <w:endnote w:type="continuationSeparator" w:id="0">
    <w:p w14:paraId="48A56F1A" w14:textId="77777777" w:rsidR="00E01CD2" w:rsidRDefault="00E01CD2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0528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DD50F" w14:textId="62714D68" w:rsidR="00A66225" w:rsidRDefault="00A662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04E34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DFCB1" w14:textId="06D1955F" w:rsidR="00A66225" w:rsidRPr="00A66225" w:rsidRDefault="00A6622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  <w:rPr>
        <w:lang w:val="en-GB"/>
      </w:rPr>
    </w:pPr>
    <w:r>
      <w:rPr>
        <w:lang w:val="en-GB"/>
      </w:rPr>
      <w:t>vii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3302F" w14:textId="77777777" w:rsidR="00E01CD2" w:rsidRDefault="00E01CD2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3D93955A" w14:textId="77777777" w:rsidR="00E01CD2" w:rsidRDefault="00E01CD2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5D87A" w14:textId="5C44390C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EB"/>
    <w:rsid w:val="00000120"/>
    <w:rsid w:val="00010085"/>
    <w:rsid w:val="00010EDE"/>
    <w:rsid w:val="0001119C"/>
    <w:rsid w:val="00020474"/>
    <w:rsid w:val="000310D8"/>
    <w:rsid w:val="000353EB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0D43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1F9A"/>
    <w:rsid w:val="0012318D"/>
    <w:rsid w:val="001321CB"/>
    <w:rsid w:val="00140485"/>
    <w:rsid w:val="00142F15"/>
    <w:rsid w:val="00153037"/>
    <w:rsid w:val="00165402"/>
    <w:rsid w:val="00165D7D"/>
    <w:rsid w:val="00167D47"/>
    <w:rsid w:val="00170203"/>
    <w:rsid w:val="00172DAE"/>
    <w:rsid w:val="0017411F"/>
    <w:rsid w:val="00174B2B"/>
    <w:rsid w:val="00177FAC"/>
    <w:rsid w:val="00184959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06161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74D93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10CB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0342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078E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D447A"/>
    <w:rsid w:val="009E2D46"/>
    <w:rsid w:val="009F411A"/>
    <w:rsid w:val="00A02EEB"/>
    <w:rsid w:val="00A1571D"/>
    <w:rsid w:val="00A15B0A"/>
    <w:rsid w:val="00A15B2B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66225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4A7B"/>
    <w:rsid w:val="00CA5435"/>
    <w:rsid w:val="00CA7229"/>
    <w:rsid w:val="00CC13EA"/>
    <w:rsid w:val="00CC22C2"/>
    <w:rsid w:val="00CC657F"/>
    <w:rsid w:val="00CC71B8"/>
    <w:rsid w:val="00CD191D"/>
    <w:rsid w:val="00CD5497"/>
    <w:rsid w:val="00CE0A3C"/>
    <w:rsid w:val="00CE6FB9"/>
    <w:rsid w:val="00CF5DC0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1CD2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9473B"/>
    <w:rsid w:val="00EB14EE"/>
    <w:rsid w:val="00EB1729"/>
    <w:rsid w:val="00EB2C13"/>
    <w:rsid w:val="00EC1FCF"/>
    <w:rsid w:val="00EC446D"/>
    <w:rsid w:val="00EC4FBF"/>
    <w:rsid w:val="00ED6ED5"/>
    <w:rsid w:val="00EE40EE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658EF"/>
    <w:rsid w:val="00F708B5"/>
    <w:rsid w:val="00F71B7B"/>
    <w:rsid w:val="00F750CF"/>
    <w:rsid w:val="00F75372"/>
    <w:rsid w:val="00F93617"/>
    <w:rsid w:val="00F948FA"/>
    <w:rsid w:val="00FA40EF"/>
    <w:rsid w:val="00FA747C"/>
    <w:rsid w:val="00FA74E1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4E07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A81AE"/>
  <w15:chartTrackingRefBased/>
  <w15:docId w15:val="{542F1CF1-706C-4EA2-982F-9DFF4FDB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financebrevalda\financebrevalda\financebrevaldabaru\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63</TotalTime>
  <Pages>8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6</cp:revision>
  <dcterms:created xsi:type="dcterms:W3CDTF">2024-10-20T04:05:00Z</dcterms:created>
  <dcterms:modified xsi:type="dcterms:W3CDTF">2024-11-25T07:24:00Z</dcterms:modified>
</cp:coreProperties>
</file>