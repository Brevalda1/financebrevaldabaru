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4D3DC" w14:textId="77777777" w:rsidR="00755DA7" w:rsidRDefault="00755DA7" w:rsidP="00755DA7">
      <w:pPr>
        <w:pStyle w:val="STTSJudulBab"/>
      </w:pPr>
      <w:r>
        <w:t>DAFTAR PUSTAKA</w:t>
      </w:r>
    </w:p>
    <w:p w14:paraId="2DAD1F13" w14:textId="77777777" w:rsidR="00A32341" w:rsidRDefault="00A32341" w:rsidP="00A32341">
      <w:pPr>
        <w:spacing w:line="240" w:lineRule="auto"/>
        <w:ind w:firstLine="0"/>
        <w:rPr>
          <w:lang w:val="en-ID"/>
        </w:rPr>
      </w:pPr>
    </w:p>
    <w:p w14:paraId="159F7A4F" w14:textId="4D5E9403" w:rsid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>Stauffer, M., 20</w:t>
      </w:r>
      <w:r w:rsidR="0015722B">
        <w:rPr>
          <w:lang w:val="en-ID"/>
        </w:rPr>
        <w:t>23</w:t>
      </w:r>
      <w:r w:rsidRPr="00A32341">
        <w:rPr>
          <w:lang w:val="en-ID"/>
        </w:rPr>
        <w:t xml:space="preserve">. </w:t>
      </w:r>
      <w:r w:rsidRPr="00A32341">
        <w:rPr>
          <w:i/>
          <w:iCs/>
          <w:lang w:val="en-ID"/>
        </w:rPr>
        <w:t>Laravel: Up &amp; Running.</w:t>
      </w:r>
      <w:r w:rsidR="0015722B">
        <w:rPr>
          <w:lang w:val="en-ID"/>
        </w:rPr>
        <w:t xml:space="preserve"> </w:t>
      </w:r>
      <w:r w:rsidRPr="00A32341">
        <w:rPr>
          <w:lang w:val="en-ID"/>
        </w:rPr>
        <w:t>California: O'Reilly Media.</w:t>
      </w:r>
    </w:p>
    <w:p w14:paraId="651E5FCA" w14:textId="77777777" w:rsidR="0015722B" w:rsidRDefault="0015722B" w:rsidP="00A32341">
      <w:pPr>
        <w:spacing w:line="240" w:lineRule="auto"/>
        <w:ind w:firstLine="0"/>
        <w:rPr>
          <w:lang w:val="en-ID"/>
        </w:rPr>
      </w:pPr>
    </w:p>
    <w:p w14:paraId="1426E16E" w14:textId="11904074" w:rsidR="0015722B" w:rsidRDefault="0015722B" w:rsidP="00A32341">
      <w:pPr>
        <w:spacing w:line="240" w:lineRule="auto"/>
        <w:ind w:firstLine="0"/>
        <w:rPr>
          <w:lang w:val="en-ID"/>
        </w:rPr>
      </w:pPr>
      <w:r w:rsidRPr="0015722B">
        <w:t>Amini, Mahyar, et al.</w:t>
      </w:r>
      <w:r w:rsidR="009B5151">
        <w:t>2021.</w:t>
      </w:r>
      <w:r w:rsidRPr="0015722B">
        <w:t> </w:t>
      </w:r>
      <w:r w:rsidRPr="0015722B">
        <w:rPr>
          <w:i/>
          <w:iCs/>
        </w:rPr>
        <w:t xml:space="preserve">Journal of Innovation &amp; </w:t>
      </w:r>
      <w:proofErr w:type="gramStart"/>
      <w:r w:rsidRPr="0015722B">
        <w:rPr>
          <w:i/>
          <w:iCs/>
        </w:rPr>
        <w:t>Knowledge,</w:t>
      </w:r>
      <w:r w:rsidR="009B5151">
        <w:t>.</w:t>
      </w:r>
      <w:proofErr w:type="spellStart"/>
      <w:proofErr w:type="gramEnd"/>
      <w:r w:rsidR="009B5151" w:rsidRPr="009B5151">
        <w:t>Mahamgostar</w:t>
      </w:r>
      <w:proofErr w:type="spellEnd"/>
      <w:r w:rsidR="009B5151" w:rsidRPr="009B5151">
        <w:t>.</w:t>
      </w:r>
      <w:r w:rsidR="009B5151" w:rsidRPr="0015722B">
        <w:t xml:space="preserve"> com as a case study for adoption of </w:t>
      </w:r>
      <w:proofErr w:type="spellStart"/>
      <w:r w:rsidR="009B5151" w:rsidRPr="0015722B">
        <w:t>laravel</w:t>
      </w:r>
      <w:proofErr w:type="spellEnd"/>
      <w:r w:rsidR="009B5151" w:rsidRPr="0015722B">
        <w:t xml:space="preserve"> framework as the best programming tools for </w:t>
      </w:r>
      <w:proofErr w:type="spellStart"/>
      <w:r w:rsidR="009B5151" w:rsidRPr="0015722B">
        <w:t>php</w:t>
      </w:r>
      <w:proofErr w:type="spellEnd"/>
      <w:r w:rsidR="009B5151" w:rsidRPr="0015722B">
        <w:t xml:space="preserve"> based web development for small and medium enterprises</w:t>
      </w:r>
      <w:r w:rsidRPr="0015722B">
        <w:t>.</w:t>
      </w:r>
    </w:p>
    <w:p w14:paraId="2F8D501D" w14:textId="77777777" w:rsidR="00E02BC4" w:rsidRDefault="00E02BC4" w:rsidP="00A32341">
      <w:pPr>
        <w:spacing w:line="240" w:lineRule="auto"/>
        <w:ind w:firstLine="0"/>
        <w:rPr>
          <w:lang w:val="en-ID"/>
        </w:rPr>
      </w:pPr>
    </w:p>
    <w:p w14:paraId="7993830D" w14:textId="1FB7E35B" w:rsidR="00A32341" w:rsidRDefault="00E02BC4" w:rsidP="00A32341">
      <w:pPr>
        <w:spacing w:line="240" w:lineRule="auto"/>
        <w:ind w:firstLine="0"/>
      </w:pPr>
      <w:proofErr w:type="spellStart"/>
      <w:r w:rsidRPr="00E02BC4">
        <w:t>Bagwan</w:t>
      </w:r>
      <w:proofErr w:type="spellEnd"/>
      <w:r w:rsidRPr="00E02BC4">
        <w:t>, MI Kausar, and PD Swati Ghule.</w:t>
      </w:r>
      <w:r>
        <w:t>2019.</w:t>
      </w:r>
      <w:r w:rsidRPr="00E02BC4">
        <w:t xml:space="preserve"> </w:t>
      </w:r>
      <w:r w:rsidRPr="00E02BC4">
        <w:rPr>
          <w:i/>
          <w:iCs/>
        </w:rPr>
        <w:t xml:space="preserve">Ire </w:t>
      </w:r>
      <w:proofErr w:type="gramStart"/>
      <w:r w:rsidRPr="00E02BC4">
        <w:rPr>
          <w:i/>
          <w:iCs/>
        </w:rPr>
        <w:t>Journals</w:t>
      </w:r>
      <w:r w:rsidRPr="00E02BC4">
        <w:t>  1</w:t>
      </w:r>
      <w:proofErr w:type="gramEnd"/>
      <w:r w:rsidRPr="00E02BC4">
        <w:t>-3.</w:t>
      </w:r>
      <w:r>
        <w:t>Harvard :</w:t>
      </w:r>
      <w:r w:rsidRPr="00E02BC4">
        <w:t xml:space="preserve"> A modern review on Laravel-PHP framework.</w:t>
      </w:r>
    </w:p>
    <w:p w14:paraId="56C60A40" w14:textId="77777777" w:rsidR="00E02BC4" w:rsidRDefault="00E02BC4" w:rsidP="00A32341">
      <w:pPr>
        <w:spacing w:line="240" w:lineRule="auto"/>
        <w:ind w:firstLine="0"/>
        <w:rPr>
          <w:lang w:val="en-ID"/>
        </w:rPr>
      </w:pPr>
    </w:p>
    <w:p w14:paraId="1F3AFCD4" w14:textId="2A330507" w:rsidR="00E02BC4" w:rsidRDefault="00E02BC4" w:rsidP="00A32341">
      <w:pPr>
        <w:spacing w:line="240" w:lineRule="auto"/>
        <w:ind w:firstLine="0"/>
      </w:pPr>
      <w:proofErr w:type="spellStart"/>
      <w:r w:rsidRPr="00E02BC4">
        <w:t>Laaziri</w:t>
      </w:r>
      <w:proofErr w:type="spellEnd"/>
      <w:r w:rsidRPr="00E02BC4">
        <w:t>, Majida, et al.</w:t>
      </w:r>
      <w:r>
        <w:t xml:space="preserve"> 2019</w:t>
      </w:r>
      <w:r w:rsidRPr="00E02BC4">
        <w:t xml:space="preserve"> </w:t>
      </w:r>
      <w:r w:rsidRPr="00E02BC4">
        <w:rPr>
          <w:i/>
          <w:iCs/>
        </w:rPr>
        <w:t>International Journal of Electrical and Computer Engineering</w:t>
      </w:r>
      <w:r w:rsidRPr="00E02BC4">
        <w:t> 9.1 704-712.</w:t>
      </w:r>
      <w:r>
        <w:t xml:space="preserve"> </w:t>
      </w:r>
      <w:proofErr w:type="gramStart"/>
      <w:r>
        <w:t>MLA :</w:t>
      </w:r>
      <w:proofErr w:type="gramEnd"/>
      <w:r>
        <w:t xml:space="preserve"> </w:t>
      </w:r>
      <w:r w:rsidRPr="00E02BC4">
        <w:t xml:space="preserve"> A comparative study of </w:t>
      </w:r>
      <w:proofErr w:type="spellStart"/>
      <w:r w:rsidRPr="00E02BC4">
        <w:t>laravel</w:t>
      </w:r>
      <w:proofErr w:type="spellEnd"/>
      <w:r w:rsidRPr="00E02BC4">
        <w:t xml:space="preserve"> and </w:t>
      </w:r>
      <w:proofErr w:type="spellStart"/>
      <w:r w:rsidRPr="00E02BC4">
        <w:t>symfony</w:t>
      </w:r>
      <w:proofErr w:type="spellEnd"/>
      <w:r w:rsidRPr="00E02BC4">
        <w:t xml:space="preserve"> PHP frameworks.</w:t>
      </w:r>
    </w:p>
    <w:p w14:paraId="171A2D54" w14:textId="77777777" w:rsidR="00E02BC4" w:rsidRPr="00A32341" w:rsidRDefault="00E02BC4" w:rsidP="00A32341">
      <w:pPr>
        <w:spacing w:line="240" w:lineRule="auto"/>
        <w:ind w:firstLine="0"/>
        <w:rPr>
          <w:lang w:val="en-ID"/>
        </w:rPr>
      </w:pPr>
    </w:p>
    <w:p w14:paraId="3C42DABD" w14:textId="428BEA63" w:rsidR="00A32341" w:rsidRDefault="00A32341" w:rsidP="00A32341">
      <w:pPr>
        <w:spacing w:line="240" w:lineRule="auto"/>
        <w:ind w:firstLine="0"/>
        <w:rPr>
          <w:lang w:val="en-ID"/>
        </w:rPr>
      </w:pPr>
      <w:r w:rsidRPr="00A32341">
        <w:rPr>
          <w:lang w:val="en-ID"/>
        </w:rPr>
        <w:t xml:space="preserve">Malatesta, F., 2019. </w:t>
      </w:r>
      <w:r w:rsidRPr="00A32341">
        <w:rPr>
          <w:i/>
          <w:iCs/>
          <w:lang w:val="en-ID"/>
        </w:rPr>
        <w:t>Laravel Design Patterns and Best Practices.</w:t>
      </w:r>
      <w:r w:rsidRPr="00A32341">
        <w:rPr>
          <w:lang w:val="en-ID"/>
        </w:rPr>
        <w:t xml:space="preserve"> </w:t>
      </w:r>
      <w:proofErr w:type="spellStart"/>
      <w:r w:rsidRPr="00A32341">
        <w:rPr>
          <w:lang w:val="en-ID"/>
        </w:rPr>
        <w:t>Edisi</w:t>
      </w:r>
      <w:proofErr w:type="spellEnd"/>
      <w:r w:rsidRPr="00A32341">
        <w:rPr>
          <w:lang w:val="en-ID"/>
        </w:rPr>
        <w:t xml:space="preserve"> 1. Birmingham: </w:t>
      </w:r>
      <w:proofErr w:type="spellStart"/>
      <w:r w:rsidRPr="00A32341">
        <w:rPr>
          <w:lang w:val="en-ID"/>
        </w:rPr>
        <w:t>Packt</w:t>
      </w:r>
      <w:proofErr w:type="spellEnd"/>
      <w:r w:rsidRPr="00A32341">
        <w:rPr>
          <w:lang w:val="en-ID"/>
        </w:rPr>
        <w:t xml:space="preserve"> Publishing.</w:t>
      </w:r>
    </w:p>
    <w:p w14:paraId="75EA2F7A" w14:textId="77777777" w:rsidR="00A32341" w:rsidRDefault="00A32341" w:rsidP="00221435">
      <w:pPr>
        <w:ind w:firstLine="0"/>
      </w:pPr>
    </w:p>
    <w:p w14:paraId="32EBA0EC" w14:textId="7D796785" w:rsidR="00C63ECE" w:rsidRDefault="004B4435" w:rsidP="00C63ECE">
      <w:pPr>
        <w:spacing w:line="240" w:lineRule="auto"/>
        <w:ind w:firstLine="0"/>
      </w:pPr>
      <w:proofErr w:type="spellStart"/>
      <w:r w:rsidRPr="004B4435">
        <w:t>Alfarisi</w:t>
      </w:r>
      <w:proofErr w:type="spellEnd"/>
      <w:r w:rsidRPr="004B4435">
        <w:t xml:space="preserve">, I. A., </w:t>
      </w:r>
      <w:proofErr w:type="spellStart"/>
      <w:r w:rsidRPr="004B4435">
        <w:t>Priandika</w:t>
      </w:r>
      <w:proofErr w:type="spellEnd"/>
      <w:r w:rsidRPr="004B4435">
        <w:t xml:space="preserve">, A. T., &amp; </w:t>
      </w:r>
      <w:proofErr w:type="spellStart"/>
      <w:r w:rsidRPr="004B4435">
        <w:t>Puspaningrum</w:t>
      </w:r>
      <w:proofErr w:type="spellEnd"/>
      <w:r w:rsidRPr="004B4435">
        <w:t xml:space="preserve">, A. S. 2023. </w:t>
      </w:r>
      <w:proofErr w:type="spellStart"/>
      <w:r w:rsidRPr="004B4435">
        <w:t>Penerapan</w:t>
      </w:r>
      <w:proofErr w:type="spellEnd"/>
      <w:r w:rsidRPr="004B4435">
        <w:t xml:space="preserve"> Framework Laravel Pada </w:t>
      </w:r>
      <w:proofErr w:type="spellStart"/>
      <w:r w:rsidRPr="004B4435">
        <w:t>Sistem</w:t>
      </w:r>
      <w:proofErr w:type="spellEnd"/>
      <w:r w:rsidRPr="004B4435">
        <w:t xml:space="preserve"> </w:t>
      </w:r>
      <w:proofErr w:type="spellStart"/>
      <w:r w:rsidRPr="004B4435">
        <w:t>Pelayanan</w:t>
      </w:r>
      <w:proofErr w:type="spellEnd"/>
      <w:r w:rsidRPr="004B4435">
        <w:t xml:space="preserve"> Kesehatan (Studi Kasus: </w:t>
      </w:r>
      <w:proofErr w:type="spellStart"/>
      <w:r w:rsidRPr="004B4435">
        <w:t>Klinik</w:t>
      </w:r>
      <w:proofErr w:type="spellEnd"/>
      <w:r w:rsidRPr="004B4435">
        <w:t xml:space="preserve"> Berkah Medical Center). </w:t>
      </w:r>
      <w:proofErr w:type="spellStart"/>
      <w:r w:rsidRPr="004B4435">
        <w:rPr>
          <w:i/>
          <w:iCs/>
        </w:rPr>
        <w:t>Jurnal</w:t>
      </w:r>
      <w:proofErr w:type="spellEnd"/>
      <w:r w:rsidRPr="004B4435">
        <w:rPr>
          <w:i/>
          <w:iCs/>
        </w:rPr>
        <w:t xml:space="preserve"> </w:t>
      </w:r>
      <w:proofErr w:type="spellStart"/>
      <w:r w:rsidRPr="004B4435">
        <w:rPr>
          <w:i/>
          <w:iCs/>
        </w:rPr>
        <w:t>Ilmiah</w:t>
      </w:r>
      <w:proofErr w:type="spellEnd"/>
      <w:r w:rsidRPr="004B4435">
        <w:rPr>
          <w:i/>
          <w:iCs/>
        </w:rPr>
        <w:t xml:space="preserve"> Computer Science</w:t>
      </w:r>
      <w:r w:rsidRPr="004B4435">
        <w:t>, </w:t>
      </w:r>
      <w:r w:rsidRPr="004B4435">
        <w:rPr>
          <w:i/>
          <w:iCs/>
        </w:rPr>
        <w:t>2</w:t>
      </w:r>
      <w:r w:rsidRPr="004B4435">
        <w:t>(1), 1-9.</w:t>
      </w:r>
    </w:p>
    <w:p w14:paraId="5D0C2D70" w14:textId="77777777" w:rsidR="004B4435" w:rsidRDefault="004B4435" w:rsidP="00C63ECE">
      <w:pPr>
        <w:spacing w:line="240" w:lineRule="auto"/>
        <w:ind w:firstLine="0"/>
      </w:pPr>
    </w:p>
    <w:p w14:paraId="7905C243" w14:textId="39C48741" w:rsidR="00C63ECE" w:rsidRDefault="00C63ECE" w:rsidP="00A32341">
      <w:pPr>
        <w:spacing w:line="240" w:lineRule="auto"/>
        <w:ind w:firstLine="0"/>
      </w:pPr>
      <w:r w:rsidRPr="00C63ECE">
        <w:t>GRAUBNER, S. E. 2019. </w:t>
      </w:r>
      <w:r w:rsidRPr="00C63ECE">
        <w:rPr>
          <w:i/>
          <w:iCs/>
        </w:rPr>
        <w:t>Multi-Company Innovation Hubs</w:t>
      </w:r>
      <w:r w:rsidRPr="00C63ECE">
        <w:t> (Doctoral dissertation, The University of Innsbruck).</w:t>
      </w:r>
    </w:p>
    <w:p w14:paraId="74DC1A2B" w14:textId="77777777" w:rsidR="00C63ECE" w:rsidRDefault="00C63ECE" w:rsidP="00A32341">
      <w:pPr>
        <w:spacing w:line="240" w:lineRule="auto"/>
        <w:ind w:firstLine="0"/>
      </w:pPr>
    </w:p>
    <w:p w14:paraId="79109277" w14:textId="55119BB9" w:rsidR="00C63ECE" w:rsidRDefault="00C63ECE" w:rsidP="00A32341">
      <w:pPr>
        <w:spacing w:line="240" w:lineRule="auto"/>
        <w:ind w:firstLine="0"/>
        <w:rPr>
          <w:lang w:val="en-ID"/>
        </w:rPr>
      </w:pPr>
      <w:r w:rsidRPr="00C63ECE">
        <w:t>Ahuja, J., Panda, T. K., Luthra, S., Kumar, A., Choudhary, S., &amp; Garza-Reyes, J. A.</w:t>
      </w:r>
      <w:r>
        <w:t xml:space="preserve"> </w:t>
      </w:r>
      <w:r w:rsidRPr="00C63ECE">
        <w:t>2019. Do human critical success factors matter in adoption of sustainable manufacturing practices? An influential mapping analysis of multi-company perspective. </w:t>
      </w:r>
      <w:r w:rsidRPr="00C63ECE">
        <w:rPr>
          <w:i/>
          <w:iCs/>
        </w:rPr>
        <w:t>Journal of Cleaner Production</w:t>
      </w:r>
      <w:r w:rsidRPr="00C63ECE">
        <w:t>, </w:t>
      </w:r>
      <w:r w:rsidRPr="00C63ECE">
        <w:rPr>
          <w:i/>
          <w:iCs/>
        </w:rPr>
        <w:t>239</w:t>
      </w:r>
      <w:r w:rsidRPr="00C63ECE">
        <w:t>, 117981.</w:t>
      </w:r>
    </w:p>
    <w:p w14:paraId="075A8673" w14:textId="77777777" w:rsidR="00A32341" w:rsidRDefault="00A32341" w:rsidP="00A32341">
      <w:pPr>
        <w:spacing w:line="240" w:lineRule="auto"/>
        <w:ind w:firstLine="0"/>
        <w:rPr>
          <w:lang w:val="en-ID"/>
        </w:rPr>
      </w:pPr>
    </w:p>
    <w:p w14:paraId="7138517D" w14:textId="786A355F" w:rsidR="00C63ECE" w:rsidRDefault="00C63ECE" w:rsidP="00A32341">
      <w:pPr>
        <w:spacing w:line="240" w:lineRule="auto"/>
        <w:ind w:firstLine="0"/>
      </w:pPr>
      <w:r w:rsidRPr="00C63ECE">
        <w:t>Hole, Y., Pawar, M. S., &amp; Khedkar, E. B. (2019, November). Omni channel retailing: An opportunity and challenges in the Indian market. In </w:t>
      </w:r>
      <w:r w:rsidRPr="00C63ECE">
        <w:rPr>
          <w:i/>
          <w:iCs/>
        </w:rPr>
        <w:t>Journal of Physics: Conference Series</w:t>
      </w:r>
      <w:r w:rsidRPr="00C63ECE">
        <w:t> (Vol. 1362, No. 1, p. 012121). IOP Publishing.</w:t>
      </w:r>
    </w:p>
    <w:p w14:paraId="18D2996F" w14:textId="77777777" w:rsidR="00C63ECE" w:rsidRPr="00A32341" w:rsidRDefault="00C63ECE" w:rsidP="00A32341">
      <w:pPr>
        <w:spacing w:line="240" w:lineRule="auto"/>
        <w:ind w:firstLine="0"/>
        <w:rPr>
          <w:lang w:val="en-ID"/>
        </w:rPr>
      </w:pPr>
    </w:p>
    <w:p w14:paraId="13FB96F1" w14:textId="60D2BE63" w:rsidR="00A32341" w:rsidRDefault="00C63ECE" w:rsidP="00A32341">
      <w:pPr>
        <w:spacing w:line="240" w:lineRule="auto"/>
        <w:ind w:firstLine="0"/>
      </w:pPr>
      <w:proofErr w:type="spellStart"/>
      <w:r w:rsidRPr="00C63ECE">
        <w:t>Prasetya</w:t>
      </w:r>
      <w:proofErr w:type="spellEnd"/>
      <w:r w:rsidRPr="00C63ECE">
        <w:t>, R., 2022. </w:t>
      </w:r>
      <w:r w:rsidRPr="00C63ECE">
        <w:rPr>
          <w:i/>
          <w:iCs/>
        </w:rPr>
        <w:t xml:space="preserve">Perseroan </w:t>
      </w:r>
      <w:proofErr w:type="spellStart"/>
      <w:r w:rsidRPr="00C63ECE">
        <w:rPr>
          <w:i/>
          <w:iCs/>
        </w:rPr>
        <w:t>Terbatas</w:t>
      </w:r>
      <w:proofErr w:type="spellEnd"/>
      <w:r w:rsidRPr="00C63ECE">
        <w:rPr>
          <w:i/>
          <w:iCs/>
        </w:rPr>
        <w:t xml:space="preserve">: Teori dan </w:t>
      </w:r>
      <w:proofErr w:type="spellStart"/>
      <w:r w:rsidRPr="00C63ECE">
        <w:rPr>
          <w:i/>
          <w:iCs/>
        </w:rPr>
        <w:t>Praktik</w:t>
      </w:r>
      <w:proofErr w:type="spellEnd"/>
      <w:r w:rsidRPr="00C63ECE">
        <w:t xml:space="preserve">. </w:t>
      </w:r>
      <w:proofErr w:type="spellStart"/>
      <w:r w:rsidRPr="00C63ECE">
        <w:t>sinar</w:t>
      </w:r>
      <w:proofErr w:type="spellEnd"/>
      <w:r w:rsidRPr="00C63ECE">
        <w:t xml:space="preserve"> </w:t>
      </w:r>
      <w:proofErr w:type="spellStart"/>
      <w:r w:rsidRPr="00C63ECE">
        <w:t>grafika</w:t>
      </w:r>
      <w:proofErr w:type="spellEnd"/>
      <w:r w:rsidRPr="00C63ECE">
        <w:t>.</w:t>
      </w:r>
    </w:p>
    <w:p w14:paraId="6897E6C1" w14:textId="77777777" w:rsidR="00C63ECE" w:rsidRDefault="00C63ECE" w:rsidP="00A32341">
      <w:pPr>
        <w:spacing w:line="240" w:lineRule="auto"/>
        <w:ind w:firstLine="0"/>
      </w:pPr>
    </w:p>
    <w:p w14:paraId="0BF53A93" w14:textId="1C995B76" w:rsidR="00C63ECE" w:rsidRPr="00755DA7" w:rsidRDefault="00C63ECE" w:rsidP="00A32341">
      <w:pPr>
        <w:spacing w:line="240" w:lineRule="auto"/>
        <w:ind w:firstLine="0"/>
      </w:pPr>
      <w:r w:rsidRPr="00C63ECE">
        <w:t xml:space="preserve">Aziz, M.F. and </w:t>
      </w:r>
      <w:proofErr w:type="spellStart"/>
      <w:r w:rsidRPr="00C63ECE">
        <w:t>Febriananingsih</w:t>
      </w:r>
      <w:proofErr w:type="spellEnd"/>
      <w:r w:rsidRPr="00C63ECE">
        <w:t xml:space="preserve">, N., 2020. </w:t>
      </w:r>
      <w:proofErr w:type="spellStart"/>
      <w:r w:rsidRPr="00C63ECE">
        <w:rPr>
          <w:i/>
          <w:iCs/>
        </w:rPr>
        <w:t>Mewujudkan</w:t>
      </w:r>
      <w:proofErr w:type="spellEnd"/>
      <w:r w:rsidRPr="00C63ECE">
        <w:rPr>
          <w:i/>
          <w:iCs/>
        </w:rPr>
        <w:t xml:space="preserve"> Perseroan </w:t>
      </w:r>
      <w:proofErr w:type="spellStart"/>
      <w:r w:rsidRPr="00C63ECE">
        <w:rPr>
          <w:i/>
          <w:iCs/>
        </w:rPr>
        <w:t>Terbatas</w:t>
      </w:r>
      <w:proofErr w:type="spellEnd"/>
      <w:r w:rsidRPr="00C63ECE">
        <w:rPr>
          <w:i/>
          <w:iCs/>
        </w:rPr>
        <w:t xml:space="preserve"> (PT) </w:t>
      </w:r>
      <w:proofErr w:type="spellStart"/>
      <w:r w:rsidRPr="00C63ECE">
        <w:rPr>
          <w:i/>
          <w:iCs/>
        </w:rPr>
        <w:t>Perseorangan</w:t>
      </w:r>
      <w:proofErr w:type="spellEnd"/>
      <w:r w:rsidRPr="00C63ECE">
        <w:rPr>
          <w:i/>
          <w:iCs/>
        </w:rPr>
        <w:t xml:space="preserve"> Bagi Usaha </w:t>
      </w:r>
      <w:proofErr w:type="spellStart"/>
      <w:r w:rsidRPr="00C63ECE">
        <w:rPr>
          <w:i/>
          <w:iCs/>
        </w:rPr>
        <w:t>Mikro</w:t>
      </w:r>
      <w:proofErr w:type="spellEnd"/>
      <w:r w:rsidRPr="00C63ECE">
        <w:rPr>
          <w:i/>
          <w:iCs/>
        </w:rPr>
        <w:t xml:space="preserve"> Kecil (UMK) </w:t>
      </w:r>
      <w:proofErr w:type="spellStart"/>
      <w:r w:rsidRPr="00C63ECE">
        <w:rPr>
          <w:i/>
          <w:iCs/>
        </w:rPr>
        <w:t>Melalui</w:t>
      </w:r>
      <w:proofErr w:type="spellEnd"/>
      <w:r w:rsidRPr="00C63ECE">
        <w:rPr>
          <w:i/>
          <w:iCs/>
        </w:rPr>
        <w:t xml:space="preserve"> </w:t>
      </w:r>
      <w:proofErr w:type="spellStart"/>
      <w:r w:rsidRPr="00C63ECE">
        <w:rPr>
          <w:i/>
          <w:iCs/>
        </w:rPr>
        <w:t>Rancangan</w:t>
      </w:r>
      <w:proofErr w:type="spellEnd"/>
      <w:r w:rsidRPr="00C63ECE">
        <w:rPr>
          <w:i/>
          <w:iCs/>
        </w:rPr>
        <w:t xml:space="preserve"> </w:t>
      </w:r>
      <w:proofErr w:type="spellStart"/>
      <w:r w:rsidRPr="00C63ECE">
        <w:rPr>
          <w:i/>
          <w:iCs/>
        </w:rPr>
        <w:t>Undang-Undang</w:t>
      </w:r>
      <w:proofErr w:type="spellEnd"/>
      <w:r w:rsidRPr="00C63ECE">
        <w:rPr>
          <w:i/>
          <w:iCs/>
        </w:rPr>
        <w:t xml:space="preserve"> </w:t>
      </w:r>
      <w:proofErr w:type="spellStart"/>
      <w:r w:rsidRPr="00C63ECE">
        <w:rPr>
          <w:i/>
          <w:iCs/>
        </w:rPr>
        <w:t>Tentang</w:t>
      </w:r>
      <w:proofErr w:type="spellEnd"/>
      <w:r w:rsidRPr="00C63ECE">
        <w:rPr>
          <w:i/>
          <w:iCs/>
        </w:rPr>
        <w:t xml:space="preserve"> Cipta </w:t>
      </w:r>
      <w:proofErr w:type="spellStart"/>
      <w:r w:rsidRPr="00C63ECE">
        <w:rPr>
          <w:i/>
          <w:iCs/>
        </w:rPr>
        <w:t>Kerja</w:t>
      </w:r>
      <w:proofErr w:type="spellEnd"/>
      <w:r w:rsidRPr="00C63ECE">
        <w:t>. </w:t>
      </w:r>
      <w:proofErr w:type="spellStart"/>
      <w:r w:rsidRPr="00C63ECE">
        <w:t>Jurnal</w:t>
      </w:r>
      <w:proofErr w:type="spellEnd"/>
      <w:r w:rsidRPr="00C63ECE">
        <w:t xml:space="preserve"> </w:t>
      </w:r>
      <w:proofErr w:type="spellStart"/>
      <w:r w:rsidRPr="00C63ECE">
        <w:t>Rechts</w:t>
      </w:r>
      <w:proofErr w:type="spellEnd"/>
      <w:r w:rsidRPr="00C63ECE">
        <w:t xml:space="preserve"> Vinding: Media </w:t>
      </w:r>
      <w:proofErr w:type="spellStart"/>
      <w:r w:rsidRPr="00C63ECE">
        <w:t>Pembinaan</w:t>
      </w:r>
      <w:proofErr w:type="spellEnd"/>
      <w:r w:rsidRPr="00C63ECE">
        <w:t xml:space="preserve"> Hukum Nasional, 9(1), p.91.</w:t>
      </w:r>
    </w:p>
    <w:sectPr w:rsidR="00C63ECE" w:rsidRPr="00755DA7" w:rsidSect="00755DA7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10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EA5BA" w14:textId="77777777" w:rsidR="00F734BD" w:rsidRDefault="00F734BD" w:rsidP="00A1571D">
      <w:pPr>
        <w:spacing w:line="240" w:lineRule="auto"/>
      </w:pPr>
      <w:r>
        <w:separator/>
      </w:r>
    </w:p>
  </w:endnote>
  <w:endnote w:type="continuationSeparator" w:id="0">
    <w:p w14:paraId="6844DCCE" w14:textId="77777777" w:rsidR="00F734BD" w:rsidRDefault="00F734B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17A53" w14:textId="77777777" w:rsidR="00F734BD" w:rsidRDefault="00F734BD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5EE39885" w14:textId="77777777" w:rsidR="00F734BD" w:rsidRDefault="00F734B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5722B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1435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B4435"/>
    <w:rsid w:val="004C54C6"/>
    <w:rsid w:val="004D40CF"/>
    <w:rsid w:val="004D616E"/>
    <w:rsid w:val="004E3FC1"/>
    <w:rsid w:val="004F25B3"/>
    <w:rsid w:val="005342BD"/>
    <w:rsid w:val="00535191"/>
    <w:rsid w:val="0054184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5BC7"/>
    <w:rsid w:val="007261C6"/>
    <w:rsid w:val="00740724"/>
    <w:rsid w:val="00741B4C"/>
    <w:rsid w:val="00752147"/>
    <w:rsid w:val="00755DA7"/>
    <w:rsid w:val="00766AA8"/>
    <w:rsid w:val="007718F9"/>
    <w:rsid w:val="00773C1C"/>
    <w:rsid w:val="00776081"/>
    <w:rsid w:val="00781D57"/>
    <w:rsid w:val="007834C5"/>
    <w:rsid w:val="00784C7B"/>
    <w:rsid w:val="00787AB0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024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0865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15D4"/>
    <w:rsid w:val="00965A36"/>
    <w:rsid w:val="009700B0"/>
    <w:rsid w:val="00976A7E"/>
    <w:rsid w:val="009822D6"/>
    <w:rsid w:val="00991AF4"/>
    <w:rsid w:val="009A3A14"/>
    <w:rsid w:val="009B5151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2341"/>
    <w:rsid w:val="00A33159"/>
    <w:rsid w:val="00A502F7"/>
    <w:rsid w:val="00A53C95"/>
    <w:rsid w:val="00A54D25"/>
    <w:rsid w:val="00A55B4F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355C1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0657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3ECE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CF0B83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2BC4"/>
    <w:rsid w:val="00E07DA3"/>
    <w:rsid w:val="00E11318"/>
    <w:rsid w:val="00E122F3"/>
    <w:rsid w:val="00E2207E"/>
    <w:rsid w:val="00E30BD7"/>
    <w:rsid w:val="00E31933"/>
    <w:rsid w:val="00E349C8"/>
    <w:rsid w:val="00E46995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34BD"/>
    <w:rsid w:val="00F750CF"/>
    <w:rsid w:val="00F75372"/>
    <w:rsid w:val="00F93617"/>
    <w:rsid w:val="00F948FA"/>
    <w:rsid w:val="00FA40EF"/>
    <w:rsid w:val="00FA747C"/>
    <w:rsid w:val="00FB04D8"/>
    <w:rsid w:val="00FB226B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55DA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financebrevalda\financebrevalda\financebrevaldabaru\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60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7</cp:revision>
  <cp:lastPrinted>2024-10-21T05:01:00Z</cp:lastPrinted>
  <dcterms:created xsi:type="dcterms:W3CDTF">2024-10-20T04:43:00Z</dcterms:created>
  <dcterms:modified xsi:type="dcterms:W3CDTF">2024-11-12T05:11:00Z</dcterms:modified>
</cp:coreProperties>
</file>