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0FFBF" w14:textId="77777777" w:rsidR="00DC5FA9" w:rsidRDefault="00DC5FA9" w:rsidP="00DC5FA9">
      <w:pPr>
        <w:pStyle w:val="STTSJudulBab"/>
      </w:pPr>
      <w:bookmarkStart w:id="0" w:name="_Hlk180313568"/>
      <w:bookmarkStart w:id="1" w:name="_Hlk180313199"/>
      <w:r>
        <w:t>BAB I</w:t>
      </w:r>
    </w:p>
    <w:p w14:paraId="4A502511" w14:textId="77777777" w:rsidR="00DC5FA9" w:rsidRDefault="00DC5FA9" w:rsidP="00DC5FA9">
      <w:pPr>
        <w:pStyle w:val="STTSJudulBab"/>
      </w:pPr>
      <w:r>
        <w:t>PENDAHULUAN</w:t>
      </w:r>
    </w:p>
    <w:p w14:paraId="7FAADF7A" w14:textId="77777777" w:rsidR="00DC5FA9" w:rsidRDefault="00DC5FA9" w:rsidP="00DC5FA9">
      <w:pPr>
        <w:pStyle w:val="STTSJudulBab"/>
      </w:pPr>
    </w:p>
    <w:p w14:paraId="594C5783" w14:textId="77777777" w:rsidR="00DC5FA9" w:rsidRDefault="00DC5FA9" w:rsidP="00DC5FA9">
      <w:pPr>
        <w:rPr>
          <w:szCs w:val="24"/>
        </w:rPr>
      </w:pPr>
      <w:r w:rsidRPr="007977AD">
        <w:rPr>
          <w:szCs w:val="24"/>
        </w:rPr>
        <w:t>Bab ini berisi mengenai latar belakang, tujuan dan batasan sistem dari tugas akhir, serta bab ini akan metodologi dan sistematikan penulisan dari buku tugas akhir</w:t>
      </w:r>
      <w:r>
        <w:rPr>
          <w:szCs w:val="24"/>
        </w:rPr>
        <w:t>.</w:t>
      </w:r>
    </w:p>
    <w:p w14:paraId="60C610BC" w14:textId="77777777" w:rsidR="00DC5FA9" w:rsidRPr="007977AD" w:rsidRDefault="00DC5FA9" w:rsidP="00DC5FA9">
      <w:pPr>
        <w:pStyle w:val="STTSJudulSubBab"/>
        <w:numPr>
          <w:ilvl w:val="0"/>
          <w:numId w:val="11"/>
        </w:numPr>
        <w:ind w:hanging="720"/>
      </w:pPr>
      <w:r>
        <w:t>Latar Belakang</w:t>
      </w:r>
    </w:p>
    <w:p w14:paraId="297CD577" w14:textId="77777777" w:rsidR="00DC5FA9" w:rsidRDefault="00DC5FA9" w:rsidP="00DC5FA9">
      <w:pPr>
        <w:rPr>
          <w:szCs w:val="24"/>
        </w:rPr>
      </w:pPr>
      <w:r w:rsidRPr="00C40438">
        <w:rPr>
          <w:szCs w:val="24"/>
        </w:rPr>
        <w:t xml:space="preserve">Pencatatan pengeluaran keuangan sangat penting dikalangan perusahaan multi company yang memiliki holding oleh karena itu kebutuhan akan </w:t>
      </w:r>
      <w:r>
        <w:rPr>
          <w:szCs w:val="24"/>
        </w:rPr>
        <w:t>website</w:t>
      </w:r>
      <w:r w:rsidRPr="00C40438">
        <w:rPr>
          <w:szCs w:val="24"/>
        </w:rPr>
        <w:t xml:space="preserve"> selalu ada pada perusahaan  tersebut. Oleh karena itu </w:t>
      </w:r>
      <w:r>
        <w:rPr>
          <w:szCs w:val="24"/>
        </w:rPr>
        <w:t>website</w:t>
      </w:r>
      <w:r w:rsidRPr="00C40438">
        <w:rPr>
          <w:szCs w:val="24"/>
        </w:rPr>
        <w:t xml:space="preserve"> pencatatan pengeluaran tersebut digunakan untuk mengorganisir banyak inputan pencatatan pengeluaran dari berbagai perusahaan yang berada dalam satu naunganya sehingga dapat diolah menjadi sebuah data hingga menjadi sebuah informasi yang dapat di mengerti untuk menunjang pengambilan keputusan perusahaan.</w:t>
      </w:r>
      <w:r>
        <w:rPr>
          <w:szCs w:val="24"/>
        </w:rPr>
        <w:t xml:space="preserve"> </w:t>
      </w:r>
    </w:p>
    <w:p w14:paraId="3515EF8D" w14:textId="77777777" w:rsidR="00DC5FA9" w:rsidRPr="00C40438" w:rsidRDefault="00DC5FA9" w:rsidP="00DC5FA9">
      <w:pPr>
        <w:ind w:firstLine="360"/>
        <w:rPr>
          <w:szCs w:val="24"/>
        </w:rPr>
      </w:pPr>
      <w:r w:rsidRPr="00C40438">
        <w:rPr>
          <w:szCs w:val="24"/>
        </w:rPr>
        <w:t xml:space="preserve">Hanya saja sistem pencatatan sekarang memiliki sistem yang kurang efektif karena banyak nya kekuarangan akibat generalisasi sehingga sulit untuk dilacak pengeluaran tersebut terutama perusahaan holding yang memiliki banyak PT dalam naungannya dan dalam satu PT memiliki banyak sekali project yang di kerjakan  maupun pengeluaran yang lainya seperti dana darurat, kesehatan, entertainment dan sebagainya. </w:t>
      </w:r>
    </w:p>
    <w:p w14:paraId="2593CC57" w14:textId="77777777" w:rsidR="00DC5FA9" w:rsidRPr="00C40438" w:rsidRDefault="00DC5FA9" w:rsidP="00DC5FA9">
      <w:pPr>
        <w:ind w:firstLine="360"/>
        <w:rPr>
          <w:szCs w:val="24"/>
        </w:rPr>
      </w:pPr>
      <w:r w:rsidRPr="00C40438">
        <w:rPr>
          <w:szCs w:val="24"/>
        </w:rPr>
        <w:t>Pencatatan yang kurang efektif, tempat yang berbeda dan tidak trackable inilah yang dapat memicu konflik antar perusahaan yang ada di dalam naungannya yang mana hal tersebut tidak baik untuk keberlangsungan perusahaan yang berada dalam satu naungan. Tidak hanya itu sistem yang ada sekarang tidak memiliki rasio perbandiangan pengeluaran antara level holding dan level PT. Yang mana ini cukup penting bagi perusahaan dan juga pemegang saham nya untuk sebuah transparansi yang dimana berguna untuk mengetahui rasio pengeluaran pribadi pada jajaran direksi yang ada di holding dengan operational yang ada di level PT.</w:t>
      </w:r>
    </w:p>
    <w:p w14:paraId="3212F076" w14:textId="77777777" w:rsidR="00DC5FA9" w:rsidRPr="00414E1B" w:rsidRDefault="00DC5FA9" w:rsidP="00DC5FA9">
      <w:pPr>
        <w:ind w:firstLine="360"/>
        <w:rPr>
          <w:szCs w:val="24"/>
        </w:rPr>
      </w:pPr>
      <w:r w:rsidRPr="00C40438">
        <w:rPr>
          <w:szCs w:val="24"/>
        </w:rPr>
        <w:t>Oleh karena itu, penulis ingin mentransformasi sistem pencatatan pengeluaran mudah , trackable ,aman, serta efisien. Sistem pencatatan ini nantinya dapat</w:t>
      </w:r>
      <w:bookmarkEnd w:id="0"/>
      <w:r w:rsidRPr="00C40438">
        <w:rPr>
          <w:szCs w:val="24"/>
        </w:rPr>
        <w:t xml:space="preserve"> </w:t>
      </w:r>
      <w:bookmarkStart w:id="2" w:name="_Hlk180313569"/>
      <w:bookmarkStart w:id="3" w:name="_Hlk180313201"/>
      <w:bookmarkEnd w:id="1"/>
      <w:r w:rsidRPr="00C40438">
        <w:rPr>
          <w:szCs w:val="24"/>
        </w:rPr>
        <w:lastRenderedPageBreak/>
        <w:t>digunakan di banyak skenario perusahaan utamanya pada suatu perusahaan yang memiliki cabang hingga memiliki holding yang membawahi banyak PT.</w:t>
      </w:r>
    </w:p>
    <w:p w14:paraId="1B9FA3F4" w14:textId="77777777" w:rsidR="00DC5FA9" w:rsidRDefault="00DC5FA9" w:rsidP="00DC5FA9">
      <w:pPr>
        <w:ind w:firstLine="0"/>
      </w:pPr>
    </w:p>
    <w:p w14:paraId="56618D3F" w14:textId="77777777" w:rsidR="00DC5FA9" w:rsidRDefault="00DC5FA9" w:rsidP="00DC5FA9">
      <w:pPr>
        <w:pStyle w:val="STTSJudulSubBab"/>
        <w:numPr>
          <w:ilvl w:val="0"/>
          <w:numId w:val="11"/>
        </w:numPr>
        <w:ind w:hanging="720"/>
      </w:pPr>
      <w:r>
        <w:t>Tujuan</w:t>
      </w:r>
    </w:p>
    <w:p w14:paraId="7774A045" w14:textId="77777777" w:rsidR="00DC5FA9" w:rsidRPr="00F62851" w:rsidRDefault="00DC5FA9" w:rsidP="00DC5FA9">
      <w:pPr>
        <w:rPr>
          <w:bCs/>
        </w:rPr>
      </w:pPr>
      <w:r w:rsidRPr="00F62851">
        <w:rPr>
          <w:bCs/>
        </w:rPr>
        <w:t>Tujuan dari website pencatatan pengeluaran perusahaan berbasis multi company ini adalah:</w:t>
      </w:r>
    </w:p>
    <w:p w14:paraId="503576F8" w14:textId="74832102" w:rsidR="00DC5FA9" w:rsidRPr="00F62851" w:rsidRDefault="00DC5FA9" w:rsidP="00DC5FA9">
      <w:pPr>
        <w:pStyle w:val="ListParagraph"/>
        <w:numPr>
          <w:ilvl w:val="0"/>
          <w:numId w:val="38"/>
        </w:numPr>
        <w:rPr>
          <w:bCs/>
        </w:rPr>
      </w:pPr>
      <w:r w:rsidRPr="00F62851">
        <w:rPr>
          <w:bCs/>
        </w:rPr>
        <w:t xml:space="preserve">Menyediakan sistem pencatatan </w:t>
      </w:r>
      <w:r w:rsidR="00EB593E">
        <w:rPr>
          <w:bCs/>
        </w:rPr>
        <w:t>untuk project-project yang dilakukan berikut isi dan detil nya disetiap perusahaan</w:t>
      </w:r>
      <w:r w:rsidRPr="00F62851">
        <w:rPr>
          <w:bCs/>
        </w:rPr>
        <w:t>.</w:t>
      </w:r>
    </w:p>
    <w:p w14:paraId="65415B5B" w14:textId="6C97DF8C" w:rsidR="00DC5FA9" w:rsidRPr="00071616" w:rsidRDefault="00DC5FA9" w:rsidP="00071616">
      <w:pPr>
        <w:pStyle w:val="ListParagraph"/>
        <w:numPr>
          <w:ilvl w:val="0"/>
          <w:numId w:val="38"/>
        </w:numPr>
        <w:rPr>
          <w:bCs/>
        </w:rPr>
      </w:pPr>
      <w:r w:rsidRPr="00F62851">
        <w:rPr>
          <w:bCs/>
        </w:rPr>
        <w:t>Memberi ra</w:t>
      </w:r>
      <w:r w:rsidR="00071616">
        <w:rPr>
          <w:bCs/>
        </w:rPr>
        <w:t>sio</w:t>
      </w:r>
      <w:r w:rsidR="00554B6B">
        <w:rPr>
          <w:bCs/>
        </w:rPr>
        <w:t xml:space="preserve"> perbandingan pengeluaran</w:t>
      </w:r>
      <w:r w:rsidR="00EB593E">
        <w:rPr>
          <w:bCs/>
        </w:rPr>
        <w:t xml:space="preserve"> project serta pengeluaran gaji pegawai, biaya operational , biaya lain-lain , dan biaya yang di luar budgeting</w:t>
      </w:r>
      <w:r w:rsidRPr="00F62851">
        <w:rPr>
          <w:bCs/>
        </w:rPr>
        <w:t xml:space="preserve"> pada perusahaan baik dari level holding hingga PT.</w:t>
      </w:r>
      <w:r w:rsidRPr="00071616">
        <w:rPr>
          <w:bCs/>
        </w:rPr>
        <w:t>.</w:t>
      </w:r>
    </w:p>
    <w:p w14:paraId="175AA108" w14:textId="166DBB9D" w:rsidR="00DC5FA9" w:rsidRPr="00F62851" w:rsidRDefault="00DC5FA9" w:rsidP="00DC5FA9">
      <w:pPr>
        <w:pStyle w:val="ListParagraph"/>
        <w:numPr>
          <w:ilvl w:val="0"/>
          <w:numId w:val="38"/>
        </w:numPr>
        <w:rPr>
          <w:bCs/>
        </w:rPr>
      </w:pPr>
      <w:r w:rsidRPr="00F62851">
        <w:rPr>
          <w:bCs/>
        </w:rPr>
        <w:t>Memberi informasi tentang seluruh jumlah pengeluaran</w:t>
      </w:r>
      <w:r w:rsidR="00EB593E">
        <w:rPr>
          <w:bCs/>
        </w:rPr>
        <w:t xml:space="preserve"> project</w:t>
      </w:r>
      <w:r w:rsidRPr="00F62851">
        <w:rPr>
          <w:bCs/>
        </w:rPr>
        <w:t xml:space="preserve"> </w:t>
      </w:r>
      <w:r w:rsidR="00071616">
        <w:rPr>
          <w:bCs/>
        </w:rPr>
        <w:t>Perusahaan baik secara rinci satu persatu hingga keseluruhan</w:t>
      </w:r>
      <w:r w:rsidR="00EB593E">
        <w:rPr>
          <w:bCs/>
        </w:rPr>
        <w:t xml:space="preserve"> total project di setiap perusahaan</w:t>
      </w:r>
      <w:r w:rsidRPr="00F62851">
        <w:rPr>
          <w:bCs/>
        </w:rPr>
        <w:t>.</w:t>
      </w:r>
    </w:p>
    <w:p w14:paraId="0AE063C3" w14:textId="77777777" w:rsidR="00DC5FA9" w:rsidRDefault="00DC5FA9" w:rsidP="00DC5FA9">
      <w:pPr>
        <w:ind w:firstLine="0"/>
      </w:pPr>
    </w:p>
    <w:p w14:paraId="5D5FD7A0" w14:textId="77777777" w:rsidR="00DC5FA9" w:rsidRDefault="00DC5FA9" w:rsidP="00DC5FA9">
      <w:pPr>
        <w:pStyle w:val="STTSJudulSubBab"/>
        <w:numPr>
          <w:ilvl w:val="0"/>
          <w:numId w:val="11"/>
        </w:numPr>
        <w:ind w:left="709" w:hanging="709"/>
      </w:pPr>
      <w:r>
        <w:t>Ruang Lingkup</w:t>
      </w:r>
    </w:p>
    <w:p w14:paraId="40E00046" w14:textId="77777777" w:rsidR="00DC5FA9" w:rsidRDefault="00DC5FA9" w:rsidP="00DC5FA9">
      <w:r w:rsidRPr="007977AD">
        <w:t xml:space="preserve">Pada subbab ini akan membahas tentang semua fitur, batasan </w:t>
      </w:r>
      <w:r>
        <w:t>website</w:t>
      </w:r>
      <w:r w:rsidRPr="007977AD">
        <w:t xml:space="preserve"> dan struktur </w:t>
      </w:r>
      <w:r>
        <w:t>website</w:t>
      </w:r>
      <w:r w:rsidRPr="007977AD">
        <w:t xml:space="preserve">. Dengan subbab ini diharapkan pembaca akan mengerti struktur </w:t>
      </w:r>
      <w:r>
        <w:t>website</w:t>
      </w:r>
      <w:r w:rsidRPr="007977AD">
        <w:t xml:space="preserve"> yang dibuat dan fitur – fitur yang ada </w:t>
      </w:r>
      <w:r>
        <w:t>website</w:t>
      </w:r>
      <w:r w:rsidRPr="007977AD">
        <w:t xml:space="preserve"> ini. Berikut adalah penjelasan dari fitur yang sudah ada:</w:t>
      </w:r>
      <w:r>
        <w:t>.</w:t>
      </w:r>
    </w:p>
    <w:p w14:paraId="6C774D87" w14:textId="77777777" w:rsidR="00DC5FA9" w:rsidRDefault="00DC5FA9" w:rsidP="00DC5FA9"/>
    <w:p w14:paraId="37E6148D" w14:textId="77777777" w:rsidR="00DC5FA9" w:rsidRDefault="00DC5FA9" w:rsidP="00DC5FA9">
      <w:pPr>
        <w:pStyle w:val="STTSJudulSubBab"/>
        <w:numPr>
          <w:ilvl w:val="2"/>
          <w:numId w:val="39"/>
        </w:numPr>
        <w:ind w:left="709"/>
      </w:pPr>
      <w:r>
        <w:t>Fitur yang akan dibuat</w:t>
      </w:r>
    </w:p>
    <w:p w14:paraId="10AF3D44" w14:textId="77777777" w:rsidR="00DC5FA9" w:rsidRDefault="00DC5FA9" w:rsidP="00DC5FA9">
      <w:r w:rsidRPr="007977AD">
        <w:t xml:space="preserve">Bagian ini akan menerangkan fitur-fitur yang terdapat di dalam </w:t>
      </w:r>
      <w:r>
        <w:t>Website</w:t>
      </w:r>
      <w:r w:rsidRPr="007977AD">
        <w:t xml:space="preserve"> pencatatan pengeluaran beserta penjelasan singkatnya. role pada website ini dibagi menjadi 3 yaitu pencatat transaksi, approval dan admin, role pencatat transaksi memiliki kegunaan sebagai mencatat segala jenis transaksi , role approval berguna sebagai orang yang mengecek apabila ada pencatat transaksi yang melebihi limit dari yang ditetapkan dan admin adalah role yang dapat mendaftarkan user maupun pembuatan PT baru. </w:t>
      </w:r>
    </w:p>
    <w:p w14:paraId="2DCE1D97" w14:textId="77777777" w:rsidR="00DC5FA9" w:rsidRDefault="00DC5FA9" w:rsidP="00DC5FA9"/>
    <w:p w14:paraId="5751F30F" w14:textId="77777777" w:rsidR="00DC5FA9" w:rsidRDefault="00DC5FA9" w:rsidP="00DC5FA9"/>
    <w:p w14:paraId="7DE6720B" w14:textId="77777777" w:rsidR="00DC5FA9" w:rsidRDefault="00DC5FA9" w:rsidP="00DC5FA9"/>
    <w:bookmarkEnd w:id="2"/>
    <w:p w14:paraId="0CB209E8" w14:textId="77777777" w:rsidR="00DC5FA9" w:rsidRPr="007977AD" w:rsidRDefault="00DC5FA9" w:rsidP="00DC5FA9"/>
    <w:p w14:paraId="2532D124" w14:textId="77777777" w:rsidR="00DC5FA9" w:rsidRDefault="00DC5FA9" w:rsidP="00DC5FA9">
      <w:pPr>
        <w:pStyle w:val="STTSJudulSubBab"/>
        <w:numPr>
          <w:ilvl w:val="3"/>
          <w:numId w:val="39"/>
        </w:numPr>
        <w:ind w:left="1134"/>
      </w:pPr>
      <w:bookmarkStart w:id="4" w:name="_Hlk180313571"/>
      <w:bookmarkStart w:id="5" w:name="_Hlk180313202"/>
      <w:bookmarkEnd w:id="3"/>
      <w:r>
        <w:t>Fitur Umum</w:t>
      </w:r>
    </w:p>
    <w:p w14:paraId="298E0CF9" w14:textId="77777777" w:rsidR="00DC5FA9" w:rsidRDefault="00DC5FA9" w:rsidP="00DC5FA9">
      <w:r>
        <w:t>Fitur umum ini adalah fitur yang dapat di akses oleh role manapun dalam website ini Fitur yang termasuk dalam fitur ini adalah fitur login</w:t>
      </w:r>
    </w:p>
    <w:p w14:paraId="49947D74" w14:textId="77777777" w:rsidR="00DC5FA9" w:rsidRDefault="00DC5FA9" w:rsidP="00DC5FA9">
      <w:pPr>
        <w:pStyle w:val="ListParagraph"/>
        <w:numPr>
          <w:ilvl w:val="0"/>
          <w:numId w:val="40"/>
        </w:numPr>
        <w:ind w:left="284" w:hanging="284"/>
      </w:pPr>
      <w:r>
        <w:t>Login</w:t>
      </w:r>
    </w:p>
    <w:p w14:paraId="609DB28A" w14:textId="77777777" w:rsidR="00DC5FA9" w:rsidRDefault="00DC5FA9" w:rsidP="00DC5FA9">
      <w:r>
        <w:t>Pada fitur ini, para pegawai yang ingin menggunakan sistem diharuskan untuk menginputkan username dan password yang telah terdaftar di database terlebih dahulu. Setelah sukses menginputkan username dan password maka pegawai project,pegawai PT, pegawai Holding dan admin tersebut akan diarahkan ke fitur masing masing.</w:t>
      </w:r>
    </w:p>
    <w:p w14:paraId="4BAAE21D" w14:textId="77777777" w:rsidR="00071616" w:rsidRDefault="00071616" w:rsidP="00DC5FA9"/>
    <w:p w14:paraId="4E91D82F" w14:textId="2E8F4D4F" w:rsidR="00071616" w:rsidRDefault="00071616" w:rsidP="00071616">
      <w:pPr>
        <w:pStyle w:val="ListParagraph"/>
        <w:numPr>
          <w:ilvl w:val="0"/>
          <w:numId w:val="40"/>
        </w:numPr>
        <w:ind w:left="284" w:hanging="284"/>
      </w:pPr>
      <w:r>
        <w:t>Biaya operational proyek</w:t>
      </w:r>
    </w:p>
    <w:p w14:paraId="4C1F6E99" w14:textId="77777777" w:rsidR="00071616" w:rsidRDefault="00071616" w:rsidP="00071616">
      <w:r>
        <w:t>pada fitur ini pencatat transaksi dapat menginput biaya operational project yang dimana biaya operational project ini akan di inputkan budgeting nya / limit nya. Lalu pencatat transaksi dapat menginputkan detil dari isi pengeluaran project nya.pada fitur ini juga dapat melakukan klasifikasi pengeluaranya contoh biaya kerusakan truk nanti akan di input detilnya yaitu pembelian sparepart apa yang dibeli dan harganya berapa. Apabila melebihi limit maka inputan tersebut akan di lempar ke bagian approval untuk di verifikasi.pada bagian ini pencatat transaksi dapat menginput nama operational proyek, keterangan, tanggal , biaya. Kemudian akan sebuah data grid view dan search engine untuk mencari dan juga mensortir data data tersebut. Serta terdapat form untuk mengupload bukti transaksi bisa berupa gambar(jpg ,.png dsb) atau file berformat .pdf</w:t>
      </w:r>
    </w:p>
    <w:p w14:paraId="5A10C6FE" w14:textId="77777777" w:rsidR="00071616" w:rsidRDefault="00071616" w:rsidP="00DC5FA9"/>
    <w:p w14:paraId="1CD74B73" w14:textId="77777777" w:rsidR="00DC5FA9" w:rsidRDefault="00DC5FA9" w:rsidP="00DC5FA9"/>
    <w:p w14:paraId="0A764329" w14:textId="77777777" w:rsidR="00DC5FA9" w:rsidRDefault="00DC5FA9" w:rsidP="00DC5FA9">
      <w:pPr>
        <w:pStyle w:val="STTSJudulSubBab"/>
        <w:numPr>
          <w:ilvl w:val="3"/>
          <w:numId w:val="39"/>
        </w:numPr>
        <w:ind w:left="1134"/>
      </w:pPr>
      <w:r>
        <w:t>Fitur Pencatat Transaksi</w:t>
      </w:r>
    </w:p>
    <w:p w14:paraId="75FB4133" w14:textId="77777777" w:rsidR="00DC5FA9" w:rsidRDefault="00DC5FA9" w:rsidP="00DC5FA9">
      <w:r w:rsidRPr="00411A92">
        <w:t>Fitur Pencatat Transaksi ini adalah fitur yang dapat di akses oleh role Pencatat Transaksi. Fitur yang termasuk dalam role Pencatat Transaksi ini antara lain :</w:t>
      </w:r>
    </w:p>
    <w:p w14:paraId="0D7154B6" w14:textId="77777777" w:rsidR="00071616" w:rsidRDefault="00071616" w:rsidP="00DC5FA9"/>
    <w:p w14:paraId="4CE2FEC9" w14:textId="77777777" w:rsidR="00071616" w:rsidRDefault="00071616" w:rsidP="00DC5FA9"/>
    <w:p w14:paraId="43014267" w14:textId="77777777" w:rsidR="00DC5FA9" w:rsidRDefault="00DC5FA9" w:rsidP="00071616">
      <w:pPr>
        <w:pStyle w:val="ListParagraph"/>
        <w:numPr>
          <w:ilvl w:val="0"/>
          <w:numId w:val="43"/>
        </w:numPr>
        <w:ind w:left="426"/>
      </w:pPr>
      <w:r>
        <w:t xml:space="preserve">Gaji pegawai </w:t>
      </w:r>
    </w:p>
    <w:p w14:paraId="225D5372" w14:textId="77777777" w:rsidR="00DC5FA9" w:rsidRDefault="00DC5FA9" w:rsidP="00DC5FA9">
      <w:r>
        <w:t>Pada fitur ini pegawai holding dapat menginput gaji dari pegawai-pegawainya inputan yang dimasukan antara lain no.ktp, nama , jabatan , jumlah jam kerja,nilai gaji pokok, tambahan/tunjangan, nomor rekening. Kemudian semua akan diolah hingga menjadi report slip gaji yang dapat di download sebagai PDF. untuk penginputan penggajian hrd akan mengumpulkan jumlah kehadiran dari pegawai tersebut, kemudian akan di kalikan dengan rate gajinya perhari sebagai contoh jumlah hadir adalah 20 kemudian rate gaji tersebut Rp200.000 jadi total yang di  adalah Rp4.000.000.</w:t>
      </w:r>
    </w:p>
    <w:p w14:paraId="05805D29" w14:textId="77777777" w:rsidR="00DC5FA9" w:rsidRDefault="00DC5FA9" w:rsidP="00071616">
      <w:pPr>
        <w:ind w:firstLine="0"/>
      </w:pPr>
      <w:bookmarkStart w:id="6" w:name="_Hlk180313572"/>
      <w:bookmarkStart w:id="7" w:name="_Hlk180313203"/>
      <w:bookmarkEnd w:id="4"/>
      <w:bookmarkEnd w:id="5"/>
    </w:p>
    <w:p w14:paraId="28828ECA" w14:textId="77777777" w:rsidR="00DC5FA9" w:rsidRDefault="00DC5FA9" w:rsidP="00071616">
      <w:pPr>
        <w:pStyle w:val="ListParagraph"/>
        <w:numPr>
          <w:ilvl w:val="0"/>
          <w:numId w:val="43"/>
        </w:numPr>
        <w:ind w:left="426"/>
      </w:pPr>
      <w:r>
        <w:t xml:space="preserve">Biaya pribadi </w:t>
      </w:r>
    </w:p>
    <w:p w14:paraId="33ACAB42" w14:textId="77777777" w:rsidR="00DC5FA9" w:rsidRDefault="00DC5FA9" w:rsidP="00DC5FA9">
      <w:r>
        <w:t>Pada fitur ini Pencatat transaksi dapat menginput biaya – biaya yang di keluarkan oleh para petinggi holding nya (dewan direksi,direktur,ceo dan pejabat tinggi perusahaan yang sejenis). Inputan ini berisikin nama biaya, keterangan biaya, tanggal, jumlah biaya. Kemudian akan sebuah data grid view dan search engine untuk mencari dan juga mensortir data data tersebut. pada fitur ini memiliki approval yang mana pencatat transaksi akan di setujui atau di tolak oleh pihak approval.</w:t>
      </w:r>
      <w:r>
        <w:br/>
      </w:r>
    </w:p>
    <w:p w14:paraId="0232CE95" w14:textId="77777777" w:rsidR="00DC5FA9" w:rsidRDefault="00DC5FA9" w:rsidP="00071616">
      <w:pPr>
        <w:pStyle w:val="ListParagraph"/>
        <w:numPr>
          <w:ilvl w:val="0"/>
          <w:numId w:val="43"/>
        </w:numPr>
        <w:ind w:left="426"/>
      </w:pPr>
      <w:r>
        <w:t xml:space="preserve">Biaya lain-lain </w:t>
      </w:r>
    </w:p>
    <w:p w14:paraId="54FAB593" w14:textId="7AB11878" w:rsidR="00071616" w:rsidRDefault="00DC5FA9" w:rsidP="00071616">
      <w:r>
        <w:t>Pada Fitur digunakan untuk mencatat keuangan yang keluar di akibatkan kejadian kejadian yang tidak diinginkan seperti bencana alam , kejadian luar biasa,kerusakan , dan sebagainya. Pada fitur ini Pencatat transaksi dapat menginput biaya apa saja untuk melakukan operational pada perusahaanya. inputan ini berisikan nama operational, keterangan, tanggal , biaya. Kemudian akan sebuah data grid view dan search engine untuk mencari dan juga mensortir data data tersebut. Serta terdapat form untuk mengupload bukti transaksi bisa berupa gambar(jpg ,.png dsb) atau file berformat .pdf.</w:t>
      </w:r>
    </w:p>
    <w:p w14:paraId="0BEDD9CA" w14:textId="77777777" w:rsidR="00071616" w:rsidRDefault="00071616" w:rsidP="00071616"/>
    <w:p w14:paraId="3882C31D" w14:textId="77777777" w:rsidR="00071616" w:rsidRDefault="00071616" w:rsidP="00071616"/>
    <w:p w14:paraId="600FE016" w14:textId="77777777" w:rsidR="00071616" w:rsidRDefault="00071616" w:rsidP="00071616"/>
    <w:p w14:paraId="774E6428" w14:textId="77777777" w:rsidR="00DC5FA9" w:rsidRDefault="00DC5FA9" w:rsidP="00071616">
      <w:pPr>
        <w:pStyle w:val="ListParagraph"/>
        <w:numPr>
          <w:ilvl w:val="0"/>
          <w:numId w:val="43"/>
        </w:numPr>
        <w:ind w:left="426"/>
      </w:pPr>
      <w:r>
        <w:t xml:space="preserve">Pencatatan rekening </w:t>
      </w:r>
    </w:p>
    <w:p w14:paraId="6A3532B3" w14:textId="5C1485D4" w:rsidR="00DC5FA9" w:rsidRDefault="00DC5FA9" w:rsidP="00071616">
      <w:r>
        <w:t>Pada bagian pencatatan rekening , role pencatat transaksi dapat mencatat rekening nomor rekening dari para partnernya , kemudian pencatat rekening dapat mencatat  inputan nama perusahaan/perseorangan, nomor rekening, kode transfer, nama bank,keterangan. Dan juga pada menu ini terdapat summery rekening untuk dapat di cetak.</w:t>
      </w:r>
      <w:bookmarkStart w:id="8" w:name="_Hlk180313573"/>
      <w:bookmarkStart w:id="9" w:name="_Hlk180313204"/>
      <w:bookmarkEnd w:id="6"/>
      <w:bookmarkEnd w:id="7"/>
    </w:p>
    <w:p w14:paraId="15E6F990" w14:textId="77777777" w:rsidR="00DC5FA9" w:rsidRDefault="00DC5FA9" w:rsidP="00071616">
      <w:pPr>
        <w:ind w:firstLine="0"/>
      </w:pPr>
    </w:p>
    <w:p w14:paraId="5900B871" w14:textId="77777777" w:rsidR="00DC5FA9" w:rsidRDefault="00DC5FA9" w:rsidP="00071616">
      <w:pPr>
        <w:pStyle w:val="ListParagraph"/>
        <w:numPr>
          <w:ilvl w:val="0"/>
          <w:numId w:val="43"/>
        </w:numPr>
        <w:ind w:left="426"/>
      </w:pPr>
      <w:r>
        <w:t xml:space="preserve">Pencatatan untuk masa depan </w:t>
      </w:r>
    </w:p>
    <w:p w14:paraId="0BB0AA8F" w14:textId="77777777" w:rsidR="00DC5FA9" w:rsidRDefault="00DC5FA9" w:rsidP="00DC5FA9">
      <w:r>
        <w:t>Pada bagian ini berguna untuk pencatatan anggaran yang akan di gunakan untuk masa depan contoh hutang yang akan dibayar , sehingga terdapat anggaran yang akan dikunci terlebih dahulu.</w:t>
      </w:r>
    </w:p>
    <w:p w14:paraId="138BEBD2" w14:textId="77777777" w:rsidR="00DC5FA9" w:rsidRDefault="00DC5FA9" w:rsidP="00DC5FA9"/>
    <w:p w14:paraId="79E28FC8" w14:textId="77777777" w:rsidR="00DC5FA9" w:rsidRDefault="00DC5FA9" w:rsidP="00071616">
      <w:pPr>
        <w:pStyle w:val="ListParagraph"/>
        <w:numPr>
          <w:ilvl w:val="0"/>
          <w:numId w:val="43"/>
        </w:numPr>
        <w:ind w:left="426"/>
      </w:pPr>
      <w:r>
        <w:t>Biaya operational non budgeting</w:t>
      </w:r>
    </w:p>
    <w:p w14:paraId="03B2EA37" w14:textId="77777777" w:rsidR="00DC5FA9" w:rsidRDefault="00DC5FA9" w:rsidP="00DC5FA9">
      <w:r>
        <w:t>Pada fitur ini Pencatat transaksi dapat menginput biaya apa saja untuk melakukan operational non budgeting seperti biaya listrik, biaya telpon, biaya air. inputan ini berisikan nama operational, keterangan, tanggal , biaya. Kemudian akan sebuah data grid view dan search engine untuk mencari dan juga mensortir data data tersebut. Serta terdapat form untuk mengupload bukti transaksi bisa berupa gambar(jpg ,.png dsb) atau file berformat .pdf</w:t>
      </w:r>
    </w:p>
    <w:p w14:paraId="01CFEB85" w14:textId="77777777" w:rsidR="00DC5FA9" w:rsidRDefault="00DC5FA9" w:rsidP="00DC5FA9"/>
    <w:p w14:paraId="208AEEE3" w14:textId="77777777" w:rsidR="00DC5FA9" w:rsidRDefault="00DC5FA9" w:rsidP="00071616">
      <w:pPr>
        <w:pStyle w:val="ListParagraph"/>
        <w:numPr>
          <w:ilvl w:val="0"/>
          <w:numId w:val="43"/>
        </w:numPr>
        <w:ind w:left="426"/>
      </w:pPr>
      <w:r>
        <w:t xml:space="preserve">Report operational </w:t>
      </w:r>
    </w:p>
    <w:p w14:paraId="0CFB3C55" w14:textId="77777777" w:rsidR="00DC5FA9" w:rsidRDefault="00DC5FA9" w:rsidP="00DC5FA9">
      <w:r>
        <w:t>Pada fitur ini akan di tampilkan rincian dari jumlah operational dari sebuah operational secara rinci beserta total nya. Dan juga pada fitur ini dapat menyortir bedasarkan tanggal tertentu untuk kemudian menampilkan hasil report nya.</w:t>
      </w:r>
    </w:p>
    <w:p w14:paraId="1D464666" w14:textId="77777777" w:rsidR="00DC5FA9" w:rsidRDefault="00DC5FA9" w:rsidP="00DC5FA9"/>
    <w:p w14:paraId="2C076F67" w14:textId="77777777" w:rsidR="00DC5FA9" w:rsidRDefault="00DC5FA9" w:rsidP="00071616">
      <w:pPr>
        <w:pStyle w:val="ListParagraph"/>
        <w:numPr>
          <w:ilvl w:val="0"/>
          <w:numId w:val="43"/>
        </w:numPr>
        <w:ind w:left="426"/>
      </w:pPr>
      <w:r>
        <w:t>Report operational proyek</w:t>
      </w:r>
    </w:p>
    <w:p w14:paraId="34498CAC" w14:textId="77777777" w:rsidR="00DC5FA9" w:rsidRDefault="00DC5FA9" w:rsidP="00DC5FA9">
      <w:r>
        <w:t xml:space="preserve">Pada Report operational project akan di tampilkan rincian dari jumlah operational dari sebuah operational proyek beserta total dan budget nya. Dan juga pada fitur ini dapat menyortir bedasarkan tanggal tertentu untuk kemudian </w:t>
      </w:r>
      <w:r>
        <w:lastRenderedPageBreak/>
        <w:t>menampilkan hasil report nya. Dan juga dapat menampilkan pengeluaran per proyek</w:t>
      </w:r>
    </w:p>
    <w:p w14:paraId="04A67C8D" w14:textId="77777777" w:rsidR="00DC5FA9" w:rsidRDefault="00DC5FA9" w:rsidP="00DC5FA9"/>
    <w:p w14:paraId="0204ED71" w14:textId="77777777" w:rsidR="00DC5FA9" w:rsidRDefault="00DC5FA9" w:rsidP="00071616">
      <w:pPr>
        <w:pStyle w:val="ListParagraph"/>
        <w:numPr>
          <w:ilvl w:val="0"/>
          <w:numId w:val="43"/>
        </w:numPr>
        <w:ind w:left="426"/>
      </w:pPr>
      <w:r>
        <w:t xml:space="preserve">Report biaya pribadi </w:t>
      </w:r>
    </w:p>
    <w:p w14:paraId="1215AEB8" w14:textId="77777777" w:rsidR="00DC5FA9" w:rsidRDefault="00DC5FA9" w:rsidP="00DC5FA9">
      <w:r>
        <w:t>Pada fitur ini akan di tampilkan rincian dari jumlah pribadi dari sebuah petinggi perusahaan beserta total nya. Sama seperti report operational  terdapat fitur</w:t>
      </w:r>
      <w:bookmarkEnd w:id="8"/>
      <w:r>
        <w:t xml:space="preserve"> </w:t>
      </w:r>
      <w:bookmarkStart w:id="10" w:name="_Hlk180313574"/>
      <w:bookmarkStart w:id="11" w:name="_Hlk180313205"/>
      <w:bookmarkEnd w:id="9"/>
      <w:r>
        <w:t>untuk menyortir berdasarkan tanggal tertentu kemudian menampilkan hasil report bedasarkan periode tanggal yang di inputkan dalam bentuk pdf</w:t>
      </w:r>
    </w:p>
    <w:p w14:paraId="64DC71D4" w14:textId="77777777" w:rsidR="00DC5FA9" w:rsidRDefault="00DC5FA9" w:rsidP="00DC5FA9"/>
    <w:p w14:paraId="7807D091" w14:textId="77777777" w:rsidR="00DC5FA9" w:rsidRDefault="00DC5FA9" w:rsidP="00071616">
      <w:pPr>
        <w:pStyle w:val="ListParagraph"/>
        <w:numPr>
          <w:ilvl w:val="0"/>
          <w:numId w:val="43"/>
        </w:numPr>
        <w:ind w:left="426"/>
      </w:pPr>
      <w:r>
        <w:t xml:space="preserve">Report biaya lain-lain </w:t>
      </w:r>
    </w:p>
    <w:p w14:paraId="5ED942DC" w14:textId="77777777" w:rsidR="00DC5FA9" w:rsidRDefault="00DC5FA9" w:rsidP="00DC5FA9">
      <w:r>
        <w:t>Pada fitur ini akan di tampilkan rincian dari jumlah biaya lain-lain dari  Sama seperti report operational  terdapat fitur untuk menyortir berdasarkan tanggal tertentu kemudian menampilkan hasil report bedasarkan periode tanggal yang di inputkan dalam bentuk pdf</w:t>
      </w:r>
    </w:p>
    <w:p w14:paraId="4FE6D93F" w14:textId="77777777" w:rsidR="00DC5FA9" w:rsidRDefault="00DC5FA9" w:rsidP="00DC5FA9"/>
    <w:p w14:paraId="6629323B" w14:textId="77777777" w:rsidR="00DC5FA9" w:rsidRDefault="00DC5FA9" w:rsidP="00071616">
      <w:pPr>
        <w:pStyle w:val="ListParagraph"/>
        <w:numPr>
          <w:ilvl w:val="0"/>
          <w:numId w:val="43"/>
        </w:numPr>
        <w:ind w:left="426"/>
      </w:pPr>
      <w:r>
        <w:t xml:space="preserve">Report keseluruhan </w:t>
      </w:r>
    </w:p>
    <w:p w14:paraId="5578F44C" w14:textId="77777777" w:rsidR="00DC5FA9" w:rsidRDefault="00DC5FA9" w:rsidP="00DC5FA9">
      <w:r>
        <w:t>Pada report ini akan di tampilkan biaya kesuluruhan dari operational. Kemudian juga terdapat ratio dalam bentuk Pie chart.</w:t>
      </w:r>
    </w:p>
    <w:p w14:paraId="1C40F2E9" w14:textId="77777777" w:rsidR="00DC5FA9" w:rsidRDefault="00DC5FA9" w:rsidP="00DC5FA9"/>
    <w:p w14:paraId="02B38C52" w14:textId="77777777" w:rsidR="00DC5FA9" w:rsidRDefault="00DC5FA9" w:rsidP="00DC5FA9">
      <w:pPr>
        <w:pStyle w:val="STTSJudulSubBab"/>
        <w:numPr>
          <w:ilvl w:val="3"/>
          <w:numId w:val="39"/>
        </w:numPr>
        <w:ind w:left="1134"/>
      </w:pPr>
      <w:r>
        <w:t>Fitur Approval</w:t>
      </w:r>
    </w:p>
    <w:p w14:paraId="3D1AD7B1" w14:textId="77777777" w:rsidR="00DC5FA9" w:rsidRDefault="00DC5FA9" w:rsidP="00DC5FA9">
      <w:r>
        <w:t>Fitur Approval ini adalah fitur yang dapat di akses oleh role Approval. Fitur yang termasuk dalam role ini antara lain :</w:t>
      </w:r>
    </w:p>
    <w:p w14:paraId="49D17A18" w14:textId="77777777" w:rsidR="00DC5FA9" w:rsidRDefault="00DC5FA9" w:rsidP="00DC5FA9">
      <w:pPr>
        <w:pStyle w:val="ListParagraph"/>
        <w:numPr>
          <w:ilvl w:val="0"/>
          <w:numId w:val="42"/>
        </w:numPr>
        <w:ind w:left="426"/>
      </w:pPr>
      <w:r>
        <w:t xml:space="preserve">Approval biaya proyek </w:t>
      </w:r>
    </w:p>
    <w:p w14:paraId="0445BE91" w14:textId="77777777" w:rsidR="00DC5FA9" w:rsidRDefault="00DC5FA9" w:rsidP="00DC5FA9">
      <w:pPr>
        <w:ind w:firstLine="0"/>
      </w:pPr>
      <w:r>
        <w:t xml:space="preserve">Pada fitur ini role approval  dapat menverifikasi biaya - biaya yang di ajukan oleh pencatat transaksi. Biaya tersebut dapat di setujui dan di tolak. Apabila di setujui maka biaya tersebut akan dimasukan kedalam database. Apabila tidak maka user approval akan disediakan form untuk mengisi alasan mengapa melakukan penolakan tersebut </w:t>
      </w:r>
    </w:p>
    <w:p w14:paraId="02AC7DF9" w14:textId="77777777" w:rsidR="00DC5FA9" w:rsidRDefault="00DC5FA9" w:rsidP="00DC5FA9">
      <w:pPr>
        <w:pStyle w:val="ListParagraph"/>
        <w:numPr>
          <w:ilvl w:val="0"/>
          <w:numId w:val="42"/>
        </w:numPr>
        <w:ind w:left="426"/>
      </w:pPr>
      <w:r>
        <w:t>Approval biaya pribadi</w:t>
      </w:r>
    </w:p>
    <w:p w14:paraId="2E695CE6" w14:textId="77777777" w:rsidR="00DC5FA9" w:rsidRDefault="00DC5FA9" w:rsidP="00DC5FA9">
      <w:pPr>
        <w:ind w:firstLine="0"/>
      </w:pPr>
      <w:r>
        <w:t xml:space="preserve">Pada fitur ini role approval  dapat menverifikasi biaya - biaya yang di ajukan oleh pencatat transaksi yang telah di inputkan kedalam biaya pribadi. Biaya tersebut </w:t>
      </w:r>
      <w:r>
        <w:lastRenderedPageBreak/>
        <w:t>dapat di setujui dan di tolak. Apabila di setujui maka biaya tersebut akan dimasukan kedalam database. Apabila tidak maka biaya tersebut akan hapus.</w:t>
      </w:r>
    </w:p>
    <w:p w14:paraId="1B1DBA2D" w14:textId="77777777" w:rsidR="00DC5FA9" w:rsidRDefault="00DC5FA9" w:rsidP="00DC5FA9">
      <w:pPr>
        <w:pStyle w:val="ListParagraph"/>
        <w:numPr>
          <w:ilvl w:val="0"/>
          <w:numId w:val="42"/>
        </w:numPr>
        <w:ind w:left="426"/>
      </w:pPr>
      <w:r>
        <w:t>Project Budgeting</w:t>
      </w:r>
    </w:p>
    <w:p w14:paraId="5E7C19ED" w14:textId="77777777" w:rsidR="00DC5FA9" w:rsidRDefault="00DC5FA9" w:rsidP="00DC5FA9">
      <w:pPr>
        <w:ind w:firstLine="0"/>
      </w:pPr>
      <w:r>
        <w:t>Pada fitur project budgeting role approval dapat menginput sebuah proyek baru. Pada fitur ini role approval dapat menginput nama proyek, lokasi, tanggal, budget, dan penanggung jawab.</w:t>
      </w:r>
      <w:bookmarkEnd w:id="10"/>
    </w:p>
    <w:p w14:paraId="59FB812C" w14:textId="77777777" w:rsidR="00DC5FA9" w:rsidRDefault="00DC5FA9" w:rsidP="00DC5FA9">
      <w:pPr>
        <w:ind w:firstLine="0"/>
      </w:pPr>
      <w:bookmarkStart w:id="12" w:name="_Hlk180313576"/>
      <w:bookmarkStart w:id="13" w:name="_Hlk180313206"/>
      <w:bookmarkEnd w:id="11"/>
    </w:p>
    <w:p w14:paraId="20975A4A" w14:textId="77777777" w:rsidR="00DC5FA9" w:rsidRDefault="00DC5FA9" w:rsidP="00DC5FA9">
      <w:pPr>
        <w:pStyle w:val="STTSJudulSubBab"/>
        <w:numPr>
          <w:ilvl w:val="2"/>
          <w:numId w:val="39"/>
        </w:numPr>
        <w:ind w:left="709"/>
      </w:pPr>
      <w:r>
        <w:t>Batasan Sistem</w:t>
      </w:r>
    </w:p>
    <w:p w14:paraId="696F9289" w14:textId="77777777" w:rsidR="00DC5FA9" w:rsidRDefault="00DC5FA9" w:rsidP="00DC5FA9">
      <w:pPr>
        <w:ind w:firstLine="709"/>
      </w:pPr>
      <w:r>
        <w:t>Pada bagian ini akan di jelaskan tentang batasan – batasan yang diterapkan dalam pembuatan website untuk tugas akhir ini. Hal ini dilakukan bertujuan agar ruang lingkup yang dicakup tidak terlalu luas yang mengakibatkan pengerjaan website yang tidak pernah selesai. Berikut adalah batasan yang ada pada Website tersebut :</w:t>
      </w:r>
    </w:p>
    <w:p w14:paraId="785580CF" w14:textId="77777777" w:rsidR="00DC5FA9" w:rsidRDefault="00DC5FA9" w:rsidP="00DC5FA9">
      <w:pPr>
        <w:ind w:firstLine="709"/>
      </w:pPr>
      <w:r>
        <w:t>•</w:t>
      </w:r>
      <w:r>
        <w:tab/>
        <w:t>Website akan dibuat dengan bahasa indonesia</w:t>
      </w:r>
    </w:p>
    <w:p w14:paraId="033B8CC0" w14:textId="77777777" w:rsidR="00DC5FA9" w:rsidRDefault="00DC5FA9" w:rsidP="00DC5FA9">
      <w:pPr>
        <w:ind w:firstLine="709"/>
      </w:pPr>
      <w:r>
        <w:t>•</w:t>
      </w:r>
      <w:r>
        <w:tab/>
        <w:t>Website hanya bersifat mencatat pengeluaran</w:t>
      </w:r>
    </w:p>
    <w:p w14:paraId="1E93457E" w14:textId="77777777" w:rsidR="00DC5FA9" w:rsidRDefault="00DC5FA9" w:rsidP="00DC5FA9">
      <w:pPr>
        <w:ind w:firstLine="709"/>
      </w:pPr>
      <w:r>
        <w:t>•</w:t>
      </w:r>
      <w:r>
        <w:tab/>
        <w:t>Website tidak mencatat sebuah asset perusahaan</w:t>
      </w:r>
    </w:p>
    <w:p w14:paraId="12DDBEE8" w14:textId="77777777" w:rsidR="00DC5FA9" w:rsidRDefault="00DC5FA9" w:rsidP="00DC5FA9">
      <w:pPr>
        <w:ind w:firstLine="709"/>
      </w:pPr>
      <w:r>
        <w:t>•</w:t>
      </w:r>
      <w:r>
        <w:tab/>
        <w:t>Website tidak mencatat sebuah income atau pendapatan perusahaan</w:t>
      </w:r>
    </w:p>
    <w:p w14:paraId="5FF18360" w14:textId="77777777" w:rsidR="00DC5FA9" w:rsidRDefault="00DC5FA9" w:rsidP="00DC5FA9">
      <w:pPr>
        <w:ind w:left="1440" w:hanging="731"/>
      </w:pPr>
      <w:r>
        <w:t>•</w:t>
      </w:r>
      <w:r>
        <w:tab/>
        <w:t>Website tidak mengelola Human Resource secara spesifik dan hanya gaji semata.</w:t>
      </w:r>
    </w:p>
    <w:p w14:paraId="4F49E373" w14:textId="77777777" w:rsidR="00DC5FA9" w:rsidRDefault="00DC5FA9" w:rsidP="00DC5FA9">
      <w:pPr>
        <w:ind w:left="1440" w:hanging="731"/>
      </w:pPr>
    </w:p>
    <w:p w14:paraId="60A789FE" w14:textId="77777777" w:rsidR="00DC5FA9" w:rsidRDefault="00DC5FA9" w:rsidP="00DC5FA9">
      <w:pPr>
        <w:pStyle w:val="STTSJudulSubBab"/>
        <w:numPr>
          <w:ilvl w:val="0"/>
          <w:numId w:val="11"/>
        </w:numPr>
        <w:ind w:left="709" w:hanging="709"/>
      </w:pPr>
      <w:r>
        <w:t>Metodologi</w:t>
      </w:r>
    </w:p>
    <w:p w14:paraId="1665BF99" w14:textId="77777777" w:rsidR="00DC5FA9" w:rsidRDefault="00DC5FA9" w:rsidP="00DC5FA9">
      <w:pPr>
        <w:ind w:firstLine="709"/>
      </w:pPr>
      <w:r w:rsidRPr="00590913">
        <w:t xml:space="preserve">Pada bagian ini akan dijelaskan mengenai metodologi yang akan digunakan untuk membuat </w:t>
      </w:r>
      <w:r>
        <w:t>website</w:t>
      </w:r>
      <w:r w:rsidRPr="00590913">
        <w:t xml:space="preserve"> Pencatatan Pengeluaran Perusahaan Berbasis Multi company ini. Arti dari metodologi sendiri adalah   peta jalan proyek yang jelas yang mencantumkan semua langkah yang diperlukan untuk mewujudkan suatu proyek dengan sukses. Metodologi yang akan digunakan dalam pengembangan </w:t>
      </w:r>
      <w:r>
        <w:t>website</w:t>
      </w:r>
      <w:r w:rsidRPr="00590913">
        <w:t xml:space="preserve"> Pencatatan Pengeluaran Perusahaan Berbasis Multi company ini adalah waterfall model. Model ini merupakan model yang menggambarkan metode pengembangan linier dan berurutan pada tingkat kemajuan sistem pada seluruh analisis, desain, kode, pengujian, dan pemeliharaan. Berikut tahap-tahap yang dilakukan dalam proses pembuatan program ini :</w:t>
      </w:r>
      <w:bookmarkEnd w:id="12"/>
    </w:p>
    <w:p w14:paraId="587420C1" w14:textId="77777777" w:rsidR="00DC5FA9" w:rsidRDefault="00DC5FA9" w:rsidP="00DC5FA9">
      <w:pPr>
        <w:pStyle w:val="NormalWeb"/>
        <w:spacing w:before="0" w:beforeAutospacing="0" w:after="0" w:afterAutospacing="0"/>
        <w:ind w:right="1145"/>
        <w:jc w:val="center"/>
      </w:pPr>
      <w:bookmarkStart w:id="14" w:name="_Hlk180313577"/>
      <w:bookmarkStart w:id="15" w:name="_Hlk180313207"/>
      <w:bookmarkEnd w:id="13"/>
      <w:r>
        <w:rPr>
          <w:noProof/>
          <w:color w:val="000000"/>
          <w:bdr w:val="none" w:sz="0" w:space="0" w:color="auto" w:frame="1"/>
          <w:shd w:val="clear" w:color="auto" w:fill="FFFFFF"/>
        </w:rPr>
        <w:lastRenderedPageBreak/>
        <w:drawing>
          <wp:inline distT="0" distB="0" distL="0" distR="0" wp14:anchorId="0D12D697" wp14:editId="26BF2105">
            <wp:extent cx="3076575" cy="1797092"/>
            <wp:effectExtent l="0" t="0" r="0" b="3175"/>
            <wp:docPr id="613715460" name="Picture 613715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6575" cy="1797092"/>
                    </a:xfrm>
                    <a:prstGeom prst="rect">
                      <a:avLst/>
                    </a:prstGeom>
                    <a:noFill/>
                    <a:ln>
                      <a:noFill/>
                    </a:ln>
                  </pic:spPr>
                </pic:pic>
              </a:graphicData>
            </a:graphic>
          </wp:inline>
        </w:drawing>
      </w:r>
    </w:p>
    <w:p w14:paraId="7A197396" w14:textId="77777777" w:rsidR="00DC5FA9" w:rsidRDefault="00DC5FA9" w:rsidP="00DC5FA9">
      <w:pPr>
        <w:pStyle w:val="NormalWeb"/>
        <w:spacing w:before="0" w:beforeAutospacing="0" w:after="0" w:afterAutospacing="0"/>
        <w:ind w:right="1145"/>
        <w:jc w:val="center"/>
      </w:pPr>
      <w:r>
        <w:rPr>
          <w:b/>
          <w:bCs/>
          <w:color w:val="000000"/>
          <w:shd w:val="clear" w:color="auto" w:fill="FFFFFF"/>
        </w:rPr>
        <w:t>Gambar 1.1</w:t>
      </w:r>
    </w:p>
    <w:p w14:paraId="3D743BC7" w14:textId="77777777" w:rsidR="00DC5FA9" w:rsidRDefault="00DC5FA9" w:rsidP="00DC5FA9">
      <w:pPr>
        <w:pStyle w:val="NormalWeb"/>
        <w:spacing w:before="0" w:beforeAutospacing="0" w:after="0" w:afterAutospacing="0"/>
        <w:ind w:right="1145"/>
        <w:jc w:val="center"/>
        <w:rPr>
          <w:b/>
          <w:bCs/>
          <w:color w:val="000000"/>
          <w:shd w:val="clear" w:color="auto" w:fill="FFFFFF"/>
        </w:rPr>
      </w:pPr>
      <w:r>
        <w:rPr>
          <w:b/>
          <w:bCs/>
          <w:color w:val="000000"/>
          <w:shd w:val="clear" w:color="auto" w:fill="FFFFFF"/>
        </w:rPr>
        <w:t>Siklus Waterfall</w:t>
      </w:r>
    </w:p>
    <w:p w14:paraId="2F26058E" w14:textId="77777777" w:rsidR="00DC5FA9" w:rsidRDefault="00DC5FA9" w:rsidP="00DC5FA9">
      <w:pPr>
        <w:pStyle w:val="NormalWeb"/>
        <w:spacing w:before="0" w:beforeAutospacing="0" w:after="0" w:afterAutospacing="0"/>
        <w:ind w:right="1145"/>
        <w:jc w:val="center"/>
        <w:rPr>
          <w:b/>
          <w:bCs/>
          <w:color w:val="000000"/>
          <w:shd w:val="clear" w:color="auto" w:fill="FFFFFF"/>
        </w:rPr>
      </w:pPr>
    </w:p>
    <w:p w14:paraId="60AFDE45" w14:textId="77777777" w:rsidR="00DC5FA9" w:rsidRDefault="00DC5FA9" w:rsidP="00DC5FA9">
      <w:pPr>
        <w:pStyle w:val="NormalWeb"/>
        <w:spacing w:before="0" w:beforeAutospacing="0" w:after="0" w:afterAutospacing="0"/>
        <w:ind w:right="1145"/>
        <w:jc w:val="center"/>
        <w:rPr>
          <w:b/>
          <w:bCs/>
          <w:color w:val="000000"/>
          <w:shd w:val="clear" w:color="auto" w:fill="FFFFFF"/>
        </w:rPr>
      </w:pPr>
    </w:p>
    <w:p w14:paraId="55EED40F" w14:textId="77777777" w:rsidR="00DC5FA9" w:rsidRPr="00590913" w:rsidRDefault="00DC5FA9" w:rsidP="00DC5FA9">
      <w:pPr>
        <w:pStyle w:val="NormalWeb"/>
        <w:spacing w:before="0" w:beforeAutospacing="0" w:after="0" w:afterAutospacing="0"/>
        <w:ind w:right="1145"/>
        <w:jc w:val="center"/>
        <w:rPr>
          <w:b/>
          <w:bCs/>
          <w:color w:val="000000"/>
          <w:shd w:val="clear" w:color="auto" w:fill="FFFFFF"/>
        </w:rPr>
      </w:pPr>
    </w:p>
    <w:p w14:paraId="464A18DE" w14:textId="77777777" w:rsidR="00DC5FA9" w:rsidRPr="00012D7E" w:rsidRDefault="00DC5FA9" w:rsidP="00DC5FA9">
      <w:pPr>
        <w:spacing w:before="240" w:after="240"/>
        <w:ind w:left="560" w:hanging="280"/>
        <w:rPr>
          <w:rFonts w:eastAsia="Times New Roman"/>
          <w:color w:val="000000"/>
          <w:szCs w:val="24"/>
          <w:shd w:val="clear" w:color="auto" w:fill="FFFFFF"/>
        </w:rPr>
      </w:pPr>
      <w:r w:rsidRPr="00012D7E">
        <w:rPr>
          <w:rFonts w:eastAsia="Times New Roman"/>
          <w:color w:val="000000"/>
          <w:szCs w:val="24"/>
          <w:shd w:val="clear" w:color="auto" w:fill="FFFFFF"/>
        </w:rPr>
        <w:t xml:space="preserve">●    </w:t>
      </w:r>
      <w:bookmarkStart w:id="16" w:name="_Hlk178155198"/>
      <w:r w:rsidRPr="00012D7E">
        <w:rPr>
          <w:rFonts w:eastAsia="Times New Roman"/>
          <w:color w:val="000000"/>
          <w:szCs w:val="24"/>
          <w:shd w:val="clear" w:color="auto" w:fill="FFFFFF"/>
        </w:rPr>
        <w:t>Requirements Analysis</w:t>
      </w:r>
    </w:p>
    <w:p w14:paraId="23A8D930" w14:textId="77777777" w:rsidR="00DC5FA9" w:rsidRPr="00012D7E" w:rsidRDefault="00DC5FA9" w:rsidP="00DC5FA9">
      <w:pPr>
        <w:spacing w:before="240" w:after="240"/>
        <w:ind w:left="560" w:firstLine="0"/>
        <w:rPr>
          <w:rFonts w:eastAsia="Times New Roman"/>
          <w:color w:val="000000"/>
          <w:szCs w:val="24"/>
          <w:shd w:val="clear" w:color="auto" w:fill="FFFFFF"/>
        </w:rPr>
      </w:pPr>
      <w:r w:rsidRPr="00012D7E">
        <w:rPr>
          <w:rFonts w:eastAsia="Times New Roman"/>
          <w:color w:val="000000"/>
          <w:szCs w:val="24"/>
          <w:shd w:val="clear" w:color="auto" w:fill="FFFFFF"/>
        </w:rPr>
        <w:t xml:space="preserve">Seluruh kebutuhan program harus bisa dikumpulkan dalam fase ini, termasuk didalamnya kegunaan </w:t>
      </w:r>
      <w:r>
        <w:rPr>
          <w:rFonts w:eastAsia="Times New Roman"/>
          <w:color w:val="000000"/>
          <w:szCs w:val="24"/>
          <w:shd w:val="clear" w:color="auto" w:fill="FFFFFF"/>
        </w:rPr>
        <w:t>website</w:t>
      </w:r>
      <w:r w:rsidRPr="00012D7E">
        <w:rPr>
          <w:rFonts w:eastAsia="Times New Roman"/>
          <w:color w:val="000000"/>
          <w:szCs w:val="24"/>
          <w:shd w:val="clear" w:color="auto" w:fill="FFFFFF"/>
        </w:rPr>
        <w:t xml:space="preserve"> yang diharapkan pengguna dan batasan </w:t>
      </w:r>
      <w:r>
        <w:rPr>
          <w:rFonts w:eastAsia="Times New Roman"/>
          <w:color w:val="000000"/>
          <w:szCs w:val="24"/>
          <w:shd w:val="clear" w:color="auto" w:fill="FFFFFF"/>
        </w:rPr>
        <w:t>website</w:t>
      </w:r>
      <w:r w:rsidRPr="00012D7E">
        <w:rPr>
          <w:rFonts w:eastAsia="Times New Roman"/>
          <w:color w:val="000000"/>
          <w:szCs w:val="24"/>
          <w:shd w:val="clear" w:color="auto" w:fill="FFFFFF"/>
        </w:rPr>
        <w:t xml:space="preserve">. Informasi tersebut diperoleh melalui  survey dan diskusi antar anggota kelompok.  </w:t>
      </w:r>
    </w:p>
    <w:p w14:paraId="1FA0C66E" w14:textId="77777777" w:rsidR="00DC5FA9" w:rsidRPr="00012D7E" w:rsidRDefault="00DC5FA9" w:rsidP="00DC5FA9">
      <w:pPr>
        <w:spacing w:before="240" w:after="240"/>
        <w:ind w:left="560" w:hanging="280"/>
        <w:rPr>
          <w:rFonts w:eastAsia="Times New Roman"/>
          <w:color w:val="000000"/>
          <w:szCs w:val="24"/>
          <w:shd w:val="clear" w:color="auto" w:fill="FFFFFF"/>
        </w:rPr>
      </w:pPr>
      <w:r w:rsidRPr="00012D7E">
        <w:rPr>
          <w:rFonts w:eastAsia="Times New Roman"/>
          <w:color w:val="000000"/>
          <w:szCs w:val="24"/>
          <w:shd w:val="clear" w:color="auto" w:fill="FFFFFF"/>
        </w:rPr>
        <w:t>●  Design System</w:t>
      </w:r>
    </w:p>
    <w:p w14:paraId="75E92214" w14:textId="77777777" w:rsidR="00DC5FA9" w:rsidRPr="00012D7E" w:rsidRDefault="00DC5FA9" w:rsidP="00DC5FA9">
      <w:pPr>
        <w:spacing w:before="240" w:after="240"/>
        <w:ind w:left="560" w:firstLine="0"/>
        <w:rPr>
          <w:rFonts w:eastAsia="Times New Roman"/>
          <w:color w:val="000000"/>
          <w:szCs w:val="24"/>
          <w:shd w:val="clear" w:color="auto" w:fill="FFFFFF"/>
        </w:rPr>
      </w:pPr>
      <w:r w:rsidRPr="00012D7E">
        <w:rPr>
          <w:rFonts w:eastAsia="Times New Roman"/>
          <w:color w:val="000000"/>
          <w:szCs w:val="24"/>
          <w:shd w:val="clear" w:color="auto" w:fill="FFFFFF"/>
        </w:rPr>
        <w:t>Tahap ini dilakukan sebelum melakukan coding. Tahapan ini dilakukan bertujuan untuk memberikan gambaran lengkap tentang apa saja yang harus dikerjakan dalam sistem tersebut.</w:t>
      </w:r>
    </w:p>
    <w:p w14:paraId="0BCD5B58" w14:textId="77777777" w:rsidR="00DC5FA9" w:rsidRPr="00012D7E" w:rsidRDefault="00DC5FA9" w:rsidP="00DC5FA9">
      <w:pPr>
        <w:spacing w:before="240" w:after="240"/>
        <w:ind w:left="560" w:hanging="280"/>
        <w:rPr>
          <w:rFonts w:eastAsia="Times New Roman"/>
          <w:color w:val="000000"/>
          <w:szCs w:val="24"/>
          <w:shd w:val="clear" w:color="auto" w:fill="FFFFFF"/>
        </w:rPr>
      </w:pPr>
      <w:r w:rsidRPr="00012D7E">
        <w:rPr>
          <w:rFonts w:eastAsia="Times New Roman"/>
          <w:color w:val="000000"/>
          <w:szCs w:val="24"/>
          <w:shd w:val="clear" w:color="auto" w:fill="FFFFFF"/>
        </w:rPr>
        <w:t>●  Implementation</w:t>
      </w:r>
    </w:p>
    <w:p w14:paraId="6035FF08" w14:textId="77777777" w:rsidR="00DC5FA9" w:rsidRDefault="00DC5FA9" w:rsidP="00DC5FA9">
      <w:pPr>
        <w:spacing w:before="240" w:after="240"/>
        <w:ind w:left="560" w:firstLine="0"/>
        <w:rPr>
          <w:rFonts w:eastAsia="Times New Roman"/>
          <w:color w:val="000000"/>
          <w:szCs w:val="24"/>
          <w:shd w:val="clear" w:color="auto" w:fill="FFFFFF"/>
        </w:rPr>
      </w:pPr>
      <w:r w:rsidRPr="00012D7E">
        <w:rPr>
          <w:rFonts w:eastAsia="Times New Roman"/>
          <w:color w:val="000000"/>
          <w:szCs w:val="24"/>
          <w:shd w:val="clear" w:color="auto" w:fill="FFFFFF"/>
        </w:rPr>
        <w:t xml:space="preserve">Dalam tahap ini dilakukan pemrograman. Pembuatan </w:t>
      </w:r>
      <w:r>
        <w:rPr>
          <w:rFonts w:eastAsia="Times New Roman"/>
          <w:color w:val="000000"/>
          <w:szCs w:val="24"/>
          <w:shd w:val="clear" w:color="auto" w:fill="FFFFFF"/>
        </w:rPr>
        <w:t>website</w:t>
      </w:r>
      <w:r w:rsidRPr="00012D7E">
        <w:rPr>
          <w:rFonts w:eastAsia="Times New Roman"/>
          <w:color w:val="000000"/>
          <w:szCs w:val="24"/>
          <w:shd w:val="clear" w:color="auto" w:fill="FFFFFF"/>
        </w:rPr>
        <w:t xml:space="preserve"> dipecah menjadi modul-modul kecil yang nantinya akan digabungkan dalam tahap berikutnya. Selain itu dalam tahap ini juga dilakukan pemeriksaaan terhadap modul yang dibuat, apakah sudah memenuhi fungsi yang diinginkan atau belum.</w:t>
      </w:r>
    </w:p>
    <w:bookmarkEnd w:id="14"/>
    <w:p w14:paraId="1285BB5D" w14:textId="77777777" w:rsidR="00DC5FA9" w:rsidRPr="00012D7E" w:rsidRDefault="00DC5FA9" w:rsidP="00DC5FA9">
      <w:pPr>
        <w:spacing w:before="240" w:after="240"/>
        <w:ind w:left="560" w:firstLine="0"/>
        <w:rPr>
          <w:rFonts w:eastAsia="Times New Roman"/>
          <w:color w:val="000000"/>
          <w:szCs w:val="24"/>
          <w:shd w:val="clear" w:color="auto" w:fill="FFFFFF"/>
        </w:rPr>
      </w:pPr>
    </w:p>
    <w:p w14:paraId="2F719004" w14:textId="77777777" w:rsidR="00DC5FA9" w:rsidRPr="00012D7E" w:rsidRDefault="00DC5FA9" w:rsidP="00DC5FA9">
      <w:pPr>
        <w:spacing w:before="240" w:after="240"/>
        <w:ind w:left="560" w:hanging="280"/>
        <w:rPr>
          <w:rFonts w:eastAsia="Times New Roman"/>
          <w:color w:val="000000"/>
          <w:szCs w:val="24"/>
          <w:shd w:val="clear" w:color="auto" w:fill="FFFFFF"/>
        </w:rPr>
      </w:pPr>
      <w:bookmarkStart w:id="17" w:name="_Hlk180313578"/>
      <w:bookmarkStart w:id="18" w:name="_Hlk180313208"/>
      <w:bookmarkEnd w:id="15"/>
      <w:r w:rsidRPr="00012D7E">
        <w:rPr>
          <w:rFonts w:eastAsia="Times New Roman"/>
          <w:color w:val="000000"/>
          <w:szCs w:val="24"/>
          <w:shd w:val="clear" w:color="auto" w:fill="FFFFFF"/>
        </w:rPr>
        <w:lastRenderedPageBreak/>
        <w:t>●  Testing</w:t>
      </w:r>
    </w:p>
    <w:p w14:paraId="32AEA9E5" w14:textId="77777777" w:rsidR="00DC5FA9" w:rsidRPr="00012D7E" w:rsidRDefault="00DC5FA9" w:rsidP="00DC5FA9">
      <w:pPr>
        <w:spacing w:before="240" w:after="240"/>
        <w:ind w:left="560" w:firstLine="0"/>
        <w:rPr>
          <w:rFonts w:eastAsia="Times New Roman"/>
          <w:color w:val="000000"/>
          <w:szCs w:val="24"/>
          <w:shd w:val="clear" w:color="auto" w:fill="FFFFFF"/>
        </w:rPr>
      </w:pPr>
      <w:r w:rsidRPr="00012D7E">
        <w:rPr>
          <w:rFonts w:eastAsia="Times New Roman"/>
          <w:color w:val="000000"/>
          <w:szCs w:val="24"/>
          <w:shd w:val="clear" w:color="auto" w:fill="FFFFFF"/>
        </w:rPr>
        <w:t xml:space="preserve">Pada tahap ini akan dilakukan penggabungan semua modul yang telah dibuat dan akan dilakukan pengujian untuk mengetahui apakah </w:t>
      </w:r>
      <w:r>
        <w:rPr>
          <w:rFonts w:eastAsia="Times New Roman"/>
          <w:color w:val="000000"/>
          <w:szCs w:val="24"/>
          <w:shd w:val="clear" w:color="auto" w:fill="FFFFFF"/>
        </w:rPr>
        <w:t>website</w:t>
      </w:r>
      <w:r w:rsidRPr="00012D7E">
        <w:rPr>
          <w:rFonts w:eastAsia="Times New Roman"/>
          <w:color w:val="000000"/>
          <w:szCs w:val="24"/>
          <w:shd w:val="clear" w:color="auto" w:fill="FFFFFF"/>
        </w:rPr>
        <w:t xml:space="preserve"> yang dibuat telah sesuai dengan yang design awal atau belum</w:t>
      </w:r>
    </w:p>
    <w:p w14:paraId="71B871C2" w14:textId="77777777" w:rsidR="00DC5FA9" w:rsidRPr="00012D7E" w:rsidRDefault="00DC5FA9" w:rsidP="00DC5FA9">
      <w:pPr>
        <w:spacing w:before="240" w:after="240"/>
        <w:ind w:left="560" w:hanging="280"/>
        <w:rPr>
          <w:rFonts w:eastAsia="Times New Roman"/>
          <w:color w:val="000000"/>
          <w:szCs w:val="24"/>
          <w:shd w:val="clear" w:color="auto" w:fill="FFFFFF"/>
        </w:rPr>
      </w:pPr>
      <w:r w:rsidRPr="00012D7E">
        <w:rPr>
          <w:rFonts w:eastAsia="Times New Roman"/>
          <w:color w:val="000000"/>
          <w:szCs w:val="24"/>
          <w:shd w:val="clear" w:color="auto" w:fill="FFFFFF"/>
        </w:rPr>
        <w:t>●  Maintenance</w:t>
      </w:r>
    </w:p>
    <w:p w14:paraId="4BF108D3" w14:textId="77777777" w:rsidR="00DC5FA9" w:rsidRDefault="00DC5FA9" w:rsidP="00DC5FA9">
      <w:pPr>
        <w:spacing w:before="240" w:after="240"/>
        <w:ind w:left="560" w:firstLine="0"/>
      </w:pPr>
      <w:r w:rsidRPr="00012D7E">
        <w:rPr>
          <w:rFonts w:eastAsia="Times New Roman"/>
          <w:color w:val="000000"/>
          <w:szCs w:val="24"/>
          <w:shd w:val="clear" w:color="auto" w:fill="FFFFFF"/>
        </w:rPr>
        <w:t xml:space="preserve">Program yang sudah melalui tahap pengetesan akan dijalankan serta dilakukan pemeliharaan. Pemeliharaan termasuk dalam memperbaiki kesalahan yang tidak ditemukan pada langkah sebelumnya atau ada penambahan fitur-fitur baru yang belum ada pada </w:t>
      </w:r>
      <w:r>
        <w:rPr>
          <w:rFonts w:eastAsia="Times New Roman"/>
          <w:color w:val="000000"/>
          <w:szCs w:val="24"/>
          <w:shd w:val="clear" w:color="auto" w:fill="FFFFFF"/>
        </w:rPr>
        <w:t>website</w:t>
      </w:r>
      <w:r w:rsidRPr="00012D7E">
        <w:rPr>
          <w:rFonts w:eastAsia="Times New Roman"/>
          <w:color w:val="000000"/>
          <w:szCs w:val="24"/>
          <w:shd w:val="clear" w:color="auto" w:fill="FFFFFF"/>
        </w:rPr>
        <w:t xml:space="preserve"> tersebut.</w:t>
      </w:r>
      <w:bookmarkEnd w:id="16"/>
    </w:p>
    <w:p w14:paraId="78EC6F79" w14:textId="77777777" w:rsidR="00DC5FA9" w:rsidRDefault="00DC5FA9" w:rsidP="00DC5FA9">
      <w:pPr>
        <w:pStyle w:val="STTSJudulSubBab"/>
        <w:numPr>
          <w:ilvl w:val="0"/>
          <w:numId w:val="11"/>
        </w:numPr>
        <w:ind w:left="709" w:hanging="709"/>
      </w:pPr>
      <w:r>
        <w:t>Sistematika Pembahasan</w:t>
      </w:r>
    </w:p>
    <w:p w14:paraId="217D7995" w14:textId="77777777" w:rsidR="00DC5FA9" w:rsidRDefault="00DC5FA9" w:rsidP="00DC5FA9">
      <w:r w:rsidRPr="00590913">
        <w:t>Pada sistematika pembahasan ini akan dijelaskan secara garis besar tentang isi-isi dari setiap bab. Terdapat beberapa bagian yang akan dibahas pada sub-bab ini. Beberapa bagian tersebut adalah pendahuluan, analisa sistem, desain sistem, implementasi, user manual, dan penutup. Berikut adalah penjelasan setiap bagian tersebut secara garis besar.</w:t>
      </w:r>
    </w:p>
    <w:p w14:paraId="65AE1016" w14:textId="77777777" w:rsidR="00DC5FA9" w:rsidRDefault="00DC5FA9" w:rsidP="00DC5FA9">
      <w:pPr>
        <w:spacing w:before="240" w:after="240"/>
        <w:ind w:left="360" w:hanging="420"/>
      </w:pPr>
      <w:r>
        <w:rPr>
          <w:rFonts w:ascii="Noto Sans Symbols" w:eastAsia="Noto Sans Symbols" w:hAnsi="Noto Sans Symbols" w:cs="Noto Sans Symbols"/>
        </w:rPr>
        <w:t>●</w:t>
      </w:r>
      <w:r>
        <w:rPr>
          <w:sz w:val="14"/>
          <w:szCs w:val="14"/>
        </w:rPr>
        <w:t xml:space="preserve">         </w:t>
      </w:r>
      <w:r>
        <w:t xml:space="preserve">BAB I  </w:t>
      </w:r>
      <w:r>
        <w:tab/>
        <w:t>:    PENDAHULUAN</w:t>
      </w:r>
    </w:p>
    <w:p w14:paraId="61ABF65B" w14:textId="77777777" w:rsidR="00DC5FA9" w:rsidRDefault="00DC5FA9" w:rsidP="00DC5FA9">
      <w:pPr>
        <w:spacing w:before="240" w:after="240"/>
        <w:ind w:left="1843" w:firstLine="0"/>
      </w:pPr>
      <w:r>
        <w:t>Dalam bab ini akan dijelaskan perencanaan pembuatan proyek website proyek bisnis dengan pendekatan dari berbagai sudut pandang, diantaranya adalah latar belakang, tujuan, batasan sistem, website dan hardware yang digunakan, metodologi, serta sistematika proyek.</w:t>
      </w:r>
    </w:p>
    <w:p w14:paraId="1D16DD26" w14:textId="77777777" w:rsidR="00DC5FA9" w:rsidRDefault="00DC5FA9" w:rsidP="00DC5FA9">
      <w:pPr>
        <w:spacing w:before="240" w:after="240"/>
        <w:ind w:left="450" w:hanging="420"/>
      </w:pPr>
      <w:r>
        <w:rPr>
          <w:rFonts w:ascii="Noto Sans Symbols" w:eastAsia="Noto Sans Symbols" w:hAnsi="Noto Sans Symbols" w:cs="Noto Sans Symbols"/>
        </w:rPr>
        <w:t>●</w:t>
      </w:r>
      <w:r>
        <w:rPr>
          <w:sz w:val="14"/>
          <w:szCs w:val="14"/>
        </w:rPr>
        <w:t xml:space="preserve">         </w:t>
      </w:r>
      <w:r>
        <w:t xml:space="preserve">BAB II </w:t>
      </w:r>
      <w:r>
        <w:tab/>
        <w:t>:    TEORI PENUNJANG</w:t>
      </w:r>
    </w:p>
    <w:p w14:paraId="112EB75A" w14:textId="77777777" w:rsidR="00DC5FA9" w:rsidRDefault="00DC5FA9" w:rsidP="00DC5FA9">
      <w:pPr>
        <w:ind w:left="1843" w:right="40" w:firstLine="0"/>
      </w:pPr>
      <w:r>
        <w:t xml:space="preserve">Dalam bab ini akan dijelaskan tentang teori website yang akan dibuat dan juga menjelaskan alat alat yang digunakan dalam pembuat website pencatatan pengeluaran Perusahaan secara online berbasis multi company </w:t>
      </w:r>
      <w:bookmarkEnd w:id="17"/>
    </w:p>
    <w:p w14:paraId="483CA22E" w14:textId="77777777" w:rsidR="00DC5FA9" w:rsidRDefault="00DC5FA9" w:rsidP="00DC5FA9">
      <w:pPr>
        <w:ind w:left="450" w:right="480" w:hanging="420"/>
      </w:pPr>
      <w:bookmarkStart w:id="19" w:name="_Hlk180313580"/>
      <w:bookmarkStart w:id="20" w:name="_Hlk180313209"/>
      <w:bookmarkEnd w:id="18"/>
      <w:r>
        <w:rPr>
          <w:rFonts w:ascii="Noto Sans Symbols" w:eastAsia="Noto Sans Symbols" w:hAnsi="Noto Sans Symbols" w:cs="Noto Sans Symbols"/>
        </w:rPr>
        <w:lastRenderedPageBreak/>
        <w:t>●</w:t>
      </w:r>
      <w:r>
        <w:rPr>
          <w:sz w:val="14"/>
          <w:szCs w:val="14"/>
        </w:rPr>
        <w:t xml:space="preserve">         </w:t>
      </w:r>
      <w:r>
        <w:t>BAB III   :    BISNIS PLAN</w:t>
      </w:r>
    </w:p>
    <w:p w14:paraId="5926982D" w14:textId="77777777" w:rsidR="00DC5FA9" w:rsidRDefault="00DC5FA9" w:rsidP="00DC5FA9">
      <w:pPr>
        <w:spacing w:before="240" w:after="240"/>
        <w:ind w:left="1985" w:firstLine="0"/>
      </w:pPr>
      <w:r>
        <w:t>Pada bab ini akan dijelaskan bisnis dijalankan oleh website ini. Berikut dengan rincian uang yang dibutuhkan serta perbandingan-perbandingan yang ada baik itu dalam bentuk uang maupun dalam bentuk strategi</w:t>
      </w:r>
    </w:p>
    <w:p w14:paraId="38A8CB8B" w14:textId="77777777" w:rsidR="00DC5FA9" w:rsidRDefault="00DC5FA9" w:rsidP="00DC5FA9">
      <w:pPr>
        <w:spacing w:before="240" w:after="240"/>
        <w:ind w:left="540" w:hanging="420"/>
      </w:pPr>
      <w:r>
        <w:rPr>
          <w:rFonts w:ascii="Noto Sans Symbols" w:eastAsia="Noto Sans Symbols" w:hAnsi="Noto Sans Symbols" w:cs="Noto Sans Symbols"/>
        </w:rPr>
        <w:t>●</w:t>
      </w:r>
      <w:r>
        <w:rPr>
          <w:sz w:val="14"/>
          <w:szCs w:val="14"/>
        </w:rPr>
        <w:t xml:space="preserve">         </w:t>
      </w:r>
      <w:r>
        <w:t>BAB IV   :    DESAIN ANALIS</w:t>
      </w:r>
    </w:p>
    <w:p w14:paraId="3E955B21" w14:textId="77777777" w:rsidR="00DC5FA9" w:rsidRDefault="00DC5FA9" w:rsidP="00DC5FA9">
      <w:pPr>
        <w:spacing w:before="240" w:after="240"/>
        <w:ind w:left="1980" w:firstLine="0"/>
      </w:pPr>
      <w:r>
        <w:t>Pada bab ini akan dijelaskan deskripsi dari sistem baik dari Analisa hingga di tentukan spesifikasi yang di butuhkan untuk membuat website tersebut. Berikut dengan activity diagram dan penjelasan dari system tersebut.</w:t>
      </w:r>
    </w:p>
    <w:p w14:paraId="02D5CD58" w14:textId="77777777" w:rsidR="00DC5FA9" w:rsidRDefault="00DC5FA9" w:rsidP="00DC5FA9">
      <w:pPr>
        <w:spacing w:before="240" w:after="240"/>
        <w:ind w:left="450" w:hanging="420"/>
      </w:pPr>
      <w:r>
        <w:rPr>
          <w:rFonts w:ascii="Noto Sans Symbols" w:eastAsia="Noto Sans Symbols" w:hAnsi="Noto Sans Symbols" w:cs="Noto Sans Symbols"/>
        </w:rPr>
        <w:t>●</w:t>
      </w:r>
      <w:r>
        <w:rPr>
          <w:sz w:val="14"/>
          <w:szCs w:val="14"/>
        </w:rPr>
        <w:t xml:space="preserve">         </w:t>
      </w:r>
      <w:r>
        <w:t xml:space="preserve">BAB V </w:t>
      </w:r>
      <w:r>
        <w:tab/>
        <w:t>:    DESAIN SISTEM</w:t>
      </w:r>
    </w:p>
    <w:p w14:paraId="5F335FF7" w14:textId="77777777" w:rsidR="00DC5FA9" w:rsidRDefault="00DC5FA9" w:rsidP="00DC5FA9">
      <w:pPr>
        <w:spacing w:before="240" w:after="240"/>
        <w:ind w:left="1980" w:firstLine="0"/>
      </w:pPr>
      <w:r>
        <w:t>Pada bab ini akan dijelaskan bagaimana design arsitektur yang mana menjelaskan kerangka dalam sistem tersebut serta penjelasan kerangka database dan interface yang digunakan dalam website.</w:t>
      </w:r>
    </w:p>
    <w:p w14:paraId="50F56D02" w14:textId="77777777" w:rsidR="00DC5FA9" w:rsidRDefault="00DC5FA9" w:rsidP="00DC5FA9">
      <w:pPr>
        <w:spacing w:before="240" w:after="240"/>
        <w:ind w:left="450" w:hanging="420"/>
      </w:pPr>
      <w:r>
        <w:rPr>
          <w:rFonts w:ascii="Noto Sans Symbols" w:eastAsia="Noto Sans Symbols" w:hAnsi="Noto Sans Symbols" w:cs="Noto Sans Symbols"/>
        </w:rPr>
        <w:t>●</w:t>
      </w:r>
      <w:r>
        <w:rPr>
          <w:sz w:val="14"/>
          <w:szCs w:val="14"/>
        </w:rPr>
        <w:t xml:space="preserve">         </w:t>
      </w:r>
      <w:r>
        <w:t>BAB VI   :    IMPLEMENTASI</w:t>
      </w:r>
    </w:p>
    <w:p w14:paraId="7263D43E" w14:textId="77777777" w:rsidR="00DC5FA9" w:rsidRDefault="00DC5FA9" w:rsidP="00DC5FA9">
      <w:pPr>
        <w:spacing w:before="240" w:after="240"/>
        <w:ind w:left="1843" w:firstLine="0"/>
      </w:pPr>
      <w:r>
        <w:t>Pada bab ini berisikan tentang potongan-potongan berupa pseudo code yang menjelaskan bagaimana penulis membuat sebuah algoritma tersebut agar dapat dimengerti beserta penjelasan fungsi di setiap variable nya</w:t>
      </w:r>
    </w:p>
    <w:p w14:paraId="7AD24BA7" w14:textId="77777777" w:rsidR="00DC5FA9" w:rsidRDefault="00DC5FA9" w:rsidP="00DC5FA9">
      <w:pPr>
        <w:numPr>
          <w:ilvl w:val="0"/>
          <w:numId w:val="12"/>
        </w:numPr>
        <w:tabs>
          <w:tab w:val="left" w:pos="1418"/>
          <w:tab w:val="left" w:pos="1843"/>
        </w:tabs>
        <w:ind w:left="426" w:hanging="426"/>
      </w:pPr>
      <w:r>
        <w:t>BAB VII</w:t>
      </w:r>
      <w:r>
        <w:tab/>
        <w:t>:</w:t>
      </w:r>
      <w:r>
        <w:tab/>
        <w:t>UJI COBA SISTEM</w:t>
      </w:r>
    </w:p>
    <w:bookmarkEnd w:id="19"/>
    <w:p w14:paraId="70AD2CB1" w14:textId="338AA7B5" w:rsidR="00DC5FA9" w:rsidRDefault="00DC5FA9" w:rsidP="00DC5FA9">
      <w:pPr>
        <w:ind w:left="1843" w:firstLine="0"/>
      </w:pPr>
      <w:r>
        <w:t>Pada bab ini akan berisikan tentang uji coba apa saja yang dilakukan guna mengetahui timbal balik dari pengguna serta melakukan survey akan kelayakan dari website tersebut serta hasil dari survey tersebut.</w:t>
      </w:r>
    </w:p>
    <w:p w14:paraId="5628E87E" w14:textId="77777777" w:rsidR="00DC5FA9" w:rsidRDefault="00DC5FA9" w:rsidP="00DC5FA9">
      <w:pPr>
        <w:ind w:left="1843" w:firstLine="0"/>
      </w:pPr>
    </w:p>
    <w:p w14:paraId="3E987936" w14:textId="77777777" w:rsidR="00DC5FA9" w:rsidRDefault="00DC5FA9" w:rsidP="00DC5FA9">
      <w:pPr>
        <w:numPr>
          <w:ilvl w:val="0"/>
          <w:numId w:val="12"/>
        </w:numPr>
        <w:tabs>
          <w:tab w:val="left" w:pos="1418"/>
          <w:tab w:val="left" w:pos="1985"/>
        </w:tabs>
        <w:ind w:left="426" w:hanging="426"/>
      </w:pPr>
      <w:bookmarkStart w:id="21" w:name="_Hlk180313581"/>
      <w:bookmarkEnd w:id="20"/>
      <w:r>
        <w:lastRenderedPageBreak/>
        <w:t>BAB VIII</w:t>
      </w:r>
      <w:r>
        <w:tab/>
        <w:t>:</w:t>
      </w:r>
      <w:r>
        <w:tab/>
        <w:t>PENUTUP</w:t>
      </w:r>
    </w:p>
    <w:p w14:paraId="7A6EF0A5" w14:textId="38DAD5AC" w:rsidR="00DC5FA9" w:rsidRDefault="00DC5FA9" w:rsidP="00DC5FA9">
      <w:pPr>
        <w:ind w:left="1985" w:firstLine="0"/>
      </w:pPr>
      <w:r>
        <w:t>Pada bab ini berisikan Kesimpulan Kesimpulan selama membuat tugas akhir tersebut serta berbagai saran yang tentunya untuk membangun website lebih baik atau saran guna pengembangan kepada pengembang selanjutnya.</w:t>
      </w:r>
    </w:p>
    <w:bookmarkEnd w:id="21"/>
    <w:p w14:paraId="5AE70A4D" w14:textId="6FC04200" w:rsidR="00690B2F" w:rsidRPr="00DC5FA9" w:rsidRDefault="00690B2F" w:rsidP="00DC5FA9"/>
    <w:sectPr w:rsidR="00690B2F" w:rsidRPr="00DC5FA9"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FFC74" w14:textId="77777777" w:rsidR="00A1729C" w:rsidRDefault="00A1729C" w:rsidP="00A1571D">
      <w:pPr>
        <w:spacing w:line="240" w:lineRule="auto"/>
      </w:pPr>
      <w:r>
        <w:separator/>
      </w:r>
    </w:p>
  </w:endnote>
  <w:endnote w:type="continuationSeparator" w:id="0">
    <w:p w14:paraId="46656C56" w14:textId="77777777" w:rsidR="00A1729C" w:rsidRDefault="00A1729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38F6C" w14:textId="77777777" w:rsidR="002043A5" w:rsidRDefault="002043A5">
    <w:pPr>
      <w:pStyle w:val="Footer"/>
      <w:jc w:val="center"/>
    </w:pPr>
  </w:p>
  <w:p w14:paraId="31E2183F"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605AE"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56E8ED" w14:textId="77777777" w:rsidR="00A1729C" w:rsidRDefault="00A1729C" w:rsidP="00654C90">
      <w:pPr>
        <w:spacing w:line="240" w:lineRule="auto"/>
        <w:ind w:firstLine="0"/>
      </w:pPr>
      <w:r>
        <w:separator/>
      </w:r>
    </w:p>
  </w:footnote>
  <w:footnote w:type="continuationSeparator" w:id="0">
    <w:p w14:paraId="25B660A9" w14:textId="77777777" w:rsidR="00A1729C" w:rsidRDefault="00A1729C"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7B06B"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E7177"/>
    <w:multiLevelType w:val="hybridMultilevel"/>
    <w:tmpl w:val="87007354"/>
    <w:lvl w:ilvl="0" w:tplc="ACDC113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746840"/>
    <w:multiLevelType w:val="multilevel"/>
    <w:tmpl w:val="37F642B6"/>
    <w:lvl w:ilvl="0">
      <w:start w:val="1"/>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6"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9450A5"/>
    <w:multiLevelType w:val="hybridMultilevel"/>
    <w:tmpl w:val="B5D666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68098F"/>
    <w:multiLevelType w:val="multilevel"/>
    <w:tmpl w:val="A3C43DA0"/>
    <w:lvl w:ilvl="0">
      <w:start w:val="1"/>
      <w:numFmt w:val="decimal"/>
      <w:lvlText w:val="%1."/>
      <w:lvlJc w:val="left"/>
      <w:pPr>
        <w:ind w:left="720" w:hanging="360"/>
      </w:pPr>
      <w:rPr>
        <w:rFonts w:hint="default"/>
      </w:rPr>
    </w:lvl>
    <w:lvl w:ilvl="1">
      <w:start w:val="3"/>
      <w:numFmt w:val="decimal"/>
      <w:isLgl/>
      <w:lvlText w:val="%1.%2"/>
      <w:lvlJc w:val="left"/>
      <w:pPr>
        <w:ind w:left="114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3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6D54CD"/>
    <w:multiLevelType w:val="multilevel"/>
    <w:tmpl w:val="B45E1FC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5"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510B76"/>
    <w:multiLevelType w:val="hybridMultilevel"/>
    <w:tmpl w:val="944CA8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5"/>
  </w:num>
  <w:num w:numId="12" w16cid:durableId="179592129">
    <w:abstractNumId w:val="37"/>
  </w:num>
  <w:num w:numId="13" w16cid:durableId="1183593966">
    <w:abstractNumId w:val="13"/>
  </w:num>
  <w:num w:numId="14" w16cid:durableId="266929278">
    <w:abstractNumId w:val="32"/>
  </w:num>
  <w:num w:numId="15" w16cid:durableId="1262685322">
    <w:abstractNumId w:val="30"/>
  </w:num>
  <w:num w:numId="16" w16cid:durableId="1225409327">
    <w:abstractNumId w:val="16"/>
  </w:num>
  <w:num w:numId="17" w16cid:durableId="838425680">
    <w:abstractNumId w:val="23"/>
  </w:num>
  <w:num w:numId="18" w16cid:durableId="1946764672">
    <w:abstractNumId w:val="23"/>
    <w:lvlOverride w:ilvl="0">
      <w:startOverride w:val="1"/>
    </w:lvlOverride>
  </w:num>
  <w:num w:numId="19" w16cid:durableId="770205051">
    <w:abstractNumId w:val="33"/>
  </w:num>
  <w:num w:numId="20" w16cid:durableId="476537423">
    <w:abstractNumId w:val="10"/>
  </w:num>
  <w:num w:numId="21" w16cid:durableId="2083604334">
    <w:abstractNumId w:val="27"/>
  </w:num>
  <w:num w:numId="22" w16cid:durableId="164593290">
    <w:abstractNumId w:val="27"/>
    <w:lvlOverride w:ilvl="0">
      <w:startOverride w:val="1"/>
    </w:lvlOverride>
  </w:num>
  <w:num w:numId="23" w16cid:durableId="565192513">
    <w:abstractNumId w:val="24"/>
  </w:num>
  <w:num w:numId="24" w16cid:durableId="1188132454">
    <w:abstractNumId w:val="29"/>
  </w:num>
  <w:num w:numId="25" w16cid:durableId="763574591">
    <w:abstractNumId w:val="38"/>
  </w:num>
  <w:num w:numId="26" w16cid:durableId="1349792738">
    <w:abstractNumId w:val="21"/>
  </w:num>
  <w:num w:numId="27" w16cid:durableId="1753313646">
    <w:abstractNumId w:val="18"/>
  </w:num>
  <w:num w:numId="28" w16cid:durableId="1207447789">
    <w:abstractNumId w:val="14"/>
  </w:num>
  <w:num w:numId="29" w16cid:durableId="842933191">
    <w:abstractNumId w:val="15"/>
  </w:num>
  <w:num w:numId="30" w16cid:durableId="912159454">
    <w:abstractNumId w:val="12"/>
  </w:num>
  <w:num w:numId="31" w16cid:durableId="1214846819">
    <w:abstractNumId w:val="20"/>
  </w:num>
  <w:num w:numId="32" w16cid:durableId="506019559">
    <w:abstractNumId w:val="19"/>
  </w:num>
  <w:num w:numId="33" w16cid:durableId="1552693077">
    <w:abstractNumId w:val="26"/>
  </w:num>
  <w:num w:numId="34" w16cid:durableId="116073904">
    <w:abstractNumId w:val="22"/>
  </w:num>
  <w:num w:numId="35" w16cid:durableId="969214437">
    <w:abstractNumId w:val="17"/>
  </w:num>
  <w:num w:numId="36" w16cid:durableId="1509370141">
    <w:abstractNumId w:val="23"/>
    <w:lvlOverride w:ilvl="0">
      <w:startOverride w:val="1"/>
    </w:lvlOverride>
  </w:num>
  <w:num w:numId="37" w16cid:durableId="1028065231">
    <w:abstractNumId w:val="23"/>
    <w:lvlOverride w:ilvl="0">
      <w:startOverride w:val="1"/>
    </w:lvlOverride>
  </w:num>
  <w:num w:numId="38" w16cid:durableId="1471091678">
    <w:abstractNumId w:val="34"/>
  </w:num>
  <w:num w:numId="39" w16cid:durableId="1252934241">
    <w:abstractNumId w:val="25"/>
  </w:num>
  <w:num w:numId="40" w16cid:durableId="271405793">
    <w:abstractNumId w:val="28"/>
  </w:num>
  <w:num w:numId="41" w16cid:durableId="829910368">
    <w:abstractNumId w:val="36"/>
  </w:num>
  <w:num w:numId="42" w16cid:durableId="685714909">
    <w:abstractNumId w:val="31"/>
  </w:num>
  <w:num w:numId="43" w16cid:durableId="296375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E1"/>
    <w:rsid w:val="00000120"/>
    <w:rsid w:val="00010EDE"/>
    <w:rsid w:val="0001119C"/>
    <w:rsid w:val="00020474"/>
    <w:rsid w:val="000310D8"/>
    <w:rsid w:val="0003760D"/>
    <w:rsid w:val="000426EE"/>
    <w:rsid w:val="000460FE"/>
    <w:rsid w:val="00046384"/>
    <w:rsid w:val="000510D1"/>
    <w:rsid w:val="0005346A"/>
    <w:rsid w:val="0006024F"/>
    <w:rsid w:val="00071616"/>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0B0A"/>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47D"/>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1D13"/>
    <w:rsid w:val="00473B57"/>
    <w:rsid w:val="00477772"/>
    <w:rsid w:val="00494B20"/>
    <w:rsid w:val="004B41E2"/>
    <w:rsid w:val="004C54C6"/>
    <w:rsid w:val="004D40CF"/>
    <w:rsid w:val="004D616E"/>
    <w:rsid w:val="004E3FC1"/>
    <w:rsid w:val="004F25B3"/>
    <w:rsid w:val="005342BD"/>
    <w:rsid w:val="00535191"/>
    <w:rsid w:val="00543D9A"/>
    <w:rsid w:val="00544A34"/>
    <w:rsid w:val="005464F0"/>
    <w:rsid w:val="00551A87"/>
    <w:rsid w:val="00551AAB"/>
    <w:rsid w:val="00554B6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0F3"/>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0865"/>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1729C"/>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1DE1"/>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5FA9"/>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B593E"/>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1EE2"/>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0D502E"/>
  <w15:chartTrackingRefBased/>
  <w15:docId w15:val="{053C66AE-2524-487E-ADA2-7B269781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DC5FA9"/>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unhideWhenUsed/>
    <w:rsid w:val="00DC5FA9"/>
    <w:pPr>
      <w:spacing w:before="100" w:beforeAutospacing="1" w:after="100" w:afterAutospacing="1" w:line="240" w:lineRule="auto"/>
      <w:ind w:firstLine="0"/>
      <w:jc w:val="left"/>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21</TotalTime>
  <Pages>11</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4</cp:revision>
  <dcterms:created xsi:type="dcterms:W3CDTF">2024-10-20T04:11:00Z</dcterms:created>
  <dcterms:modified xsi:type="dcterms:W3CDTF">2024-11-12T03:52:00Z</dcterms:modified>
</cp:coreProperties>
</file>