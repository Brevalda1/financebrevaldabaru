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43B" w:rsidRPr="00F44CAF" w:rsidRDefault="00C6043B" w:rsidP="00C6043B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C6043B" w:rsidRPr="00F44CAF" w:rsidRDefault="00C6043B" w:rsidP="00C6043B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C6043B" w:rsidRPr="00F44CAF" w:rsidRDefault="00C6043B" w:rsidP="00C6043B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C6043B" w:rsidRPr="00F44CAF" w:rsidRDefault="00C6043B" w:rsidP="00C6043B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C6043B" w:rsidRPr="00F44CAF" w:rsidRDefault="00C6043B" w:rsidP="00C6043B">
      <w:pPr>
        <w:spacing w:after="200"/>
        <w:ind w:left="360"/>
        <w:rPr>
          <w:szCs w:val="24"/>
        </w:rPr>
      </w:pPr>
    </w:p>
    <w:p w:rsidR="00C6043B" w:rsidRPr="00F44CAF" w:rsidRDefault="00C6043B" w:rsidP="00C6043B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pencatatan_rekening_partner</w:t>
      </w:r>
    </w:p>
    <w:p w:rsidR="00C6043B" w:rsidRPr="00F44CAF" w:rsidRDefault="00C6043B" w:rsidP="00C6043B">
      <w:pPr>
        <w:ind w:left="360"/>
        <w:rPr>
          <w:szCs w:val="24"/>
        </w:rPr>
      </w:pPr>
      <w:r w:rsidRPr="00F44CAF">
        <w:rPr>
          <w:szCs w:val="24"/>
        </w:rPr>
        <w:t>Tabel pencatatan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</w:t>
      </w:r>
      <w:r w:rsidRPr="00F44CAF">
        <w:rPr>
          <w:szCs w:val="24"/>
        </w:rPr>
        <w:t>partner berguna untuk menampung data pencatatan rekening partner dari Perusahaan. Tabel pencatatan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</w:t>
      </w:r>
      <w:r w:rsidRPr="00F44CAF">
        <w:rPr>
          <w:szCs w:val="24"/>
        </w:rPr>
        <w:t>partner yang terdiri dari sembilan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pencatatan_rekening_partner, nama</w:t>
      </w:r>
      <w:r>
        <w:rPr>
          <w:szCs w:val="24"/>
        </w:rPr>
        <w:t xml:space="preserve"> Perusahaan </w:t>
      </w:r>
      <w:r w:rsidRPr="00F44CAF">
        <w:rPr>
          <w:szCs w:val="24"/>
        </w:rPr>
        <w:t>partner, nomor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Perusahaan </w:t>
      </w:r>
      <w:r w:rsidRPr="00F44CAF">
        <w:rPr>
          <w:szCs w:val="24"/>
        </w:rPr>
        <w:t>partner, kode</w:t>
      </w:r>
      <w:r>
        <w:rPr>
          <w:szCs w:val="24"/>
        </w:rPr>
        <w:t xml:space="preserve"> </w:t>
      </w:r>
      <w:r w:rsidRPr="00F44CAF">
        <w:rPr>
          <w:szCs w:val="24"/>
        </w:rPr>
        <w:t>transfer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Perusahaan </w:t>
      </w:r>
      <w:r w:rsidRPr="00F44CAF">
        <w:rPr>
          <w:szCs w:val="24"/>
        </w:rPr>
        <w:t>partner, nama</w:t>
      </w:r>
      <w:r>
        <w:rPr>
          <w:szCs w:val="24"/>
        </w:rPr>
        <w:t xml:space="preserve"> </w:t>
      </w:r>
      <w:r w:rsidRPr="00F44CAF">
        <w:rPr>
          <w:szCs w:val="24"/>
        </w:rPr>
        <w:t>bank</w:t>
      </w:r>
      <w:r>
        <w:rPr>
          <w:szCs w:val="24"/>
        </w:rPr>
        <w:t xml:space="preserve"> Perusahaan </w:t>
      </w:r>
      <w:r w:rsidRPr="00F44CAF">
        <w:rPr>
          <w:szCs w:val="24"/>
        </w:rPr>
        <w:t>partner, keterangan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</w:t>
      </w:r>
      <w:r w:rsidRPr="00F44CAF">
        <w:rPr>
          <w:szCs w:val="24"/>
        </w:rPr>
        <w:t>partner, 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pencatatanrekening, created</w:t>
      </w:r>
      <w:r>
        <w:rPr>
          <w:szCs w:val="24"/>
        </w:rPr>
        <w:t xml:space="preserve"> </w:t>
      </w:r>
      <w:r w:rsidRPr="00F44CAF">
        <w:rPr>
          <w:szCs w:val="24"/>
        </w:rPr>
        <w:t>at, updated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at. Gambar </w:t>
      </w:r>
      <w:r>
        <w:rPr>
          <w:szCs w:val="24"/>
        </w:rPr>
        <w:t>5.10</w:t>
      </w:r>
      <w:r w:rsidRPr="00F44CAF">
        <w:rPr>
          <w:szCs w:val="24"/>
        </w:rPr>
        <w:t xml:space="preserve"> berikut ini adalah  tabel pencatatan rekening partner. </w:t>
      </w:r>
    </w:p>
    <w:p w:rsidR="00C6043B" w:rsidRPr="00F44CAF" w:rsidRDefault="00C6043B" w:rsidP="00C6043B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5.10</w:t>
      </w:r>
    </w:p>
    <w:p w:rsidR="00C6043B" w:rsidRPr="00F44CAF" w:rsidRDefault="00C6043B" w:rsidP="00C6043B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pencatatan rekening partner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C6043B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kode_pencatatan_rekening_partner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nama_perusahaan_partner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nomor_rekening_perusahaan_partner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kode_transfer_rekening_perusahaan_partner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nama_bank_perusahaan_partner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6043B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keterangan_pencatatan_rekening_partner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43B" w:rsidRPr="00F44CAF" w:rsidRDefault="00C6043B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:rsidR="00C6043B" w:rsidRDefault="00C6043B" w:rsidP="00C6043B">
      <w:pPr>
        <w:spacing w:line="240" w:lineRule="auto"/>
        <w:ind w:firstLine="0"/>
        <w:jc w:val="center"/>
        <w:rPr>
          <w:b/>
          <w:szCs w:val="24"/>
        </w:rPr>
      </w:pPr>
    </w:p>
    <w:p w:rsidR="00C6043B" w:rsidRDefault="00C6043B" w:rsidP="00C6043B">
      <w:pPr>
        <w:spacing w:line="240" w:lineRule="auto"/>
        <w:ind w:firstLine="0"/>
        <w:jc w:val="center"/>
        <w:rPr>
          <w:b/>
          <w:szCs w:val="24"/>
        </w:rPr>
      </w:pPr>
    </w:p>
    <w:p w:rsidR="00690B2F" w:rsidRPr="00C6043B" w:rsidRDefault="00690B2F" w:rsidP="00C6043B"/>
    <w:sectPr w:rsidR="00690B2F" w:rsidRPr="00C6043B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043B" w:rsidRDefault="00C6043B" w:rsidP="00A1571D">
      <w:pPr>
        <w:spacing w:line="240" w:lineRule="auto"/>
      </w:pPr>
      <w:r>
        <w:separator/>
      </w:r>
    </w:p>
  </w:endnote>
  <w:endnote w:type="continuationSeparator" w:id="0">
    <w:p w:rsidR="00C6043B" w:rsidRDefault="00C6043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043B" w:rsidRDefault="00C6043B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C6043B" w:rsidRDefault="00C6043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3B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043B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6FA6AD96-65E6-4774-8884-E0DD3520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C6043B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155</Words>
  <Characters>993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