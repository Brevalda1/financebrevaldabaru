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48D3" w:rsidRPr="00F44CAF" w:rsidRDefault="004B48D3" w:rsidP="004B48D3">
      <w:pPr>
        <w:spacing w:before="200"/>
        <w:ind w:firstLine="0"/>
        <w:rPr>
          <w:szCs w:val="24"/>
        </w:rPr>
      </w:pPr>
    </w:p>
    <w:p w:rsidR="004B48D3" w:rsidRPr="00F44CAF" w:rsidRDefault="004B48D3" w:rsidP="004B48D3">
      <w:pPr>
        <w:numPr>
          <w:ilvl w:val="0"/>
          <w:numId w:val="38"/>
        </w:numPr>
        <w:ind w:left="357"/>
        <w:rPr>
          <w:szCs w:val="24"/>
        </w:rPr>
      </w:pPr>
      <w:r w:rsidRPr="00F44CAF">
        <w:rPr>
          <w:szCs w:val="24"/>
        </w:rPr>
        <w:t>id_pegawai_gaji</w:t>
      </w:r>
    </w:p>
    <w:p w:rsidR="004B48D3" w:rsidRPr="00F44CAF" w:rsidRDefault="004B48D3" w:rsidP="004B48D3">
      <w:pPr>
        <w:ind w:left="357" w:firstLine="0"/>
        <w:rPr>
          <w:szCs w:val="24"/>
        </w:rPr>
      </w:pPr>
      <w:r w:rsidRPr="00F44CAF">
        <w:rPr>
          <w:szCs w:val="24"/>
        </w:rPr>
        <w:t>Field id_pegawai_gaji merupakan primary key. Field ini berisi kode unik bedasarkan auto generate dari system.</w:t>
      </w:r>
    </w:p>
    <w:p w:rsidR="004B48D3" w:rsidRPr="00F44CAF" w:rsidRDefault="004B48D3" w:rsidP="004B48D3">
      <w:pPr>
        <w:widowControl w:val="0"/>
        <w:numPr>
          <w:ilvl w:val="0"/>
          <w:numId w:val="39"/>
        </w:numPr>
        <w:ind w:left="357"/>
        <w:jc w:val="left"/>
        <w:rPr>
          <w:szCs w:val="24"/>
        </w:rPr>
      </w:pPr>
      <w:r w:rsidRPr="00F44CAF">
        <w:rPr>
          <w:szCs w:val="24"/>
        </w:rPr>
        <w:t>nomor_ktp_pegawai_gaji</w:t>
      </w:r>
      <w:r w:rsidRPr="00F44CAF">
        <w:rPr>
          <w:szCs w:val="24"/>
        </w:rPr>
        <w:tab/>
      </w:r>
      <w:r w:rsidRPr="00F44CAF">
        <w:rPr>
          <w:szCs w:val="24"/>
        </w:rPr>
        <w:tab/>
      </w:r>
    </w:p>
    <w:p w:rsidR="004B48D3" w:rsidRPr="00F44CAF" w:rsidRDefault="004B48D3" w:rsidP="004B48D3">
      <w:pPr>
        <w:ind w:left="357" w:firstLine="0"/>
        <w:rPr>
          <w:szCs w:val="24"/>
        </w:rPr>
      </w:pPr>
      <w:r w:rsidRPr="00F44CAF">
        <w:rPr>
          <w:szCs w:val="24"/>
        </w:rPr>
        <w:t xml:space="preserve">Field nomor_ktp_pegawai_gaji digunakan untuk menyimpan nomor ktp yang diberikan oleh inputan user. </w:t>
      </w:r>
    </w:p>
    <w:p w:rsidR="004B48D3" w:rsidRPr="00F44CAF" w:rsidRDefault="004B48D3" w:rsidP="004B48D3">
      <w:pPr>
        <w:widowControl w:val="0"/>
        <w:numPr>
          <w:ilvl w:val="0"/>
          <w:numId w:val="39"/>
        </w:numPr>
        <w:ind w:left="357"/>
        <w:jc w:val="left"/>
        <w:rPr>
          <w:szCs w:val="24"/>
        </w:rPr>
      </w:pPr>
      <w:r w:rsidRPr="00F44CAF">
        <w:rPr>
          <w:szCs w:val="24"/>
        </w:rPr>
        <w:t>nama_pegawai_gaji</w:t>
      </w:r>
    </w:p>
    <w:p w:rsidR="004B48D3" w:rsidRPr="00F44CAF" w:rsidRDefault="004B48D3" w:rsidP="004B48D3">
      <w:pPr>
        <w:widowControl w:val="0"/>
        <w:ind w:left="357" w:firstLine="0"/>
        <w:rPr>
          <w:szCs w:val="24"/>
        </w:rPr>
      </w:pPr>
      <w:r w:rsidRPr="00F44CAF">
        <w:rPr>
          <w:szCs w:val="24"/>
        </w:rPr>
        <w:t>Field nama_pegawai_gaji digunakan untuk menyimpan informasi nama dari pegawai yang menerima gaji tersebut.</w:t>
      </w:r>
    </w:p>
    <w:p w:rsidR="004B48D3" w:rsidRPr="00F44CAF" w:rsidRDefault="004B48D3" w:rsidP="004B48D3">
      <w:pPr>
        <w:widowControl w:val="0"/>
        <w:numPr>
          <w:ilvl w:val="0"/>
          <w:numId w:val="39"/>
        </w:numPr>
        <w:ind w:left="357"/>
        <w:jc w:val="left"/>
        <w:rPr>
          <w:szCs w:val="24"/>
        </w:rPr>
      </w:pPr>
      <w:r w:rsidRPr="00F44CAF">
        <w:rPr>
          <w:szCs w:val="24"/>
        </w:rPr>
        <w:t>jumlah_kehadiran_pegawai_gaji</w:t>
      </w:r>
      <w:r w:rsidRPr="00F44CAF">
        <w:rPr>
          <w:szCs w:val="24"/>
        </w:rPr>
        <w:tab/>
      </w:r>
    </w:p>
    <w:p w:rsidR="004B48D3" w:rsidRPr="00F44CAF" w:rsidRDefault="004B48D3" w:rsidP="004B48D3">
      <w:pPr>
        <w:ind w:left="357" w:firstLine="0"/>
        <w:rPr>
          <w:szCs w:val="24"/>
        </w:rPr>
      </w:pPr>
      <w:r w:rsidRPr="00F44CAF">
        <w:rPr>
          <w:szCs w:val="24"/>
        </w:rPr>
        <w:t>Field jumlah_kehadiran_pegawai_gaji digunakan untuk menyimpan keterangan harga yang diinputkan oleh user.</w:t>
      </w:r>
    </w:p>
    <w:p w:rsidR="004B48D3" w:rsidRPr="00F44CAF" w:rsidRDefault="004B48D3" w:rsidP="004B48D3">
      <w:pPr>
        <w:numPr>
          <w:ilvl w:val="0"/>
          <w:numId w:val="39"/>
        </w:numPr>
        <w:ind w:left="357"/>
        <w:rPr>
          <w:szCs w:val="24"/>
        </w:rPr>
      </w:pPr>
      <w:r w:rsidRPr="00F44CAF">
        <w:rPr>
          <w:szCs w:val="24"/>
        </w:rPr>
        <w:t>rate_pegawai_gaji</w:t>
      </w:r>
    </w:p>
    <w:p w:rsidR="004B48D3" w:rsidRPr="00F44CAF" w:rsidRDefault="004B48D3" w:rsidP="004B48D3">
      <w:pPr>
        <w:ind w:left="357" w:firstLine="0"/>
        <w:rPr>
          <w:szCs w:val="24"/>
        </w:rPr>
      </w:pPr>
      <w:r w:rsidRPr="00F44CAF">
        <w:rPr>
          <w:szCs w:val="24"/>
        </w:rPr>
        <w:t xml:space="preserve">Field rate_pegawai_gaji digunakan untuk menyimpan rate dari gaji pegawai tersebut per hari nya. </w:t>
      </w:r>
    </w:p>
    <w:p w:rsidR="004B48D3" w:rsidRPr="00F44CAF" w:rsidRDefault="004B48D3" w:rsidP="004B48D3">
      <w:pPr>
        <w:numPr>
          <w:ilvl w:val="0"/>
          <w:numId w:val="39"/>
        </w:numPr>
        <w:ind w:left="357"/>
        <w:rPr>
          <w:szCs w:val="24"/>
        </w:rPr>
      </w:pPr>
      <w:r w:rsidRPr="00F44CAF">
        <w:rPr>
          <w:szCs w:val="24"/>
        </w:rPr>
        <w:t>keterangan_pegawai_gaji</w:t>
      </w:r>
      <w:r w:rsidRPr="00F44CAF">
        <w:rPr>
          <w:szCs w:val="24"/>
        </w:rPr>
        <w:tab/>
      </w:r>
    </w:p>
    <w:p w:rsidR="004B48D3" w:rsidRPr="00F44CAF" w:rsidRDefault="004B48D3" w:rsidP="004B48D3">
      <w:pPr>
        <w:ind w:left="357" w:firstLine="0"/>
        <w:rPr>
          <w:szCs w:val="24"/>
        </w:rPr>
      </w:pPr>
      <w:r w:rsidRPr="00F44CAF">
        <w:rPr>
          <w:szCs w:val="24"/>
        </w:rPr>
        <w:t xml:space="preserve">Field keterangan_pegawai_gaji digunakan untuk keterangan lain lain dari gaji pegawai tersebut. </w:t>
      </w:r>
    </w:p>
    <w:p w:rsidR="004B48D3" w:rsidRPr="00F44CAF" w:rsidRDefault="004B48D3" w:rsidP="004B48D3">
      <w:pPr>
        <w:numPr>
          <w:ilvl w:val="0"/>
          <w:numId w:val="39"/>
        </w:numPr>
        <w:ind w:left="357"/>
        <w:rPr>
          <w:szCs w:val="24"/>
        </w:rPr>
      </w:pPr>
      <w:r w:rsidRPr="00F44CAF">
        <w:rPr>
          <w:szCs w:val="24"/>
        </w:rPr>
        <w:t>total_pegawai_gaji</w:t>
      </w:r>
      <w:r w:rsidRPr="00F44CAF">
        <w:rPr>
          <w:szCs w:val="24"/>
        </w:rPr>
        <w:tab/>
      </w:r>
    </w:p>
    <w:p w:rsidR="004B48D3" w:rsidRPr="00F44CAF" w:rsidRDefault="004B48D3" w:rsidP="004B48D3">
      <w:pPr>
        <w:ind w:left="357" w:firstLine="0"/>
        <w:rPr>
          <w:szCs w:val="24"/>
        </w:rPr>
      </w:pPr>
      <w:r w:rsidRPr="00F44CAF">
        <w:rPr>
          <w:szCs w:val="24"/>
        </w:rPr>
        <w:t>Field total_pegawai_gaji digunakan untuk inputan total dari gaji pegawai tersebut.</w:t>
      </w:r>
    </w:p>
    <w:p w:rsidR="004B48D3" w:rsidRPr="00F44CAF" w:rsidRDefault="004B48D3" w:rsidP="004B48D3">
      <w:pPr>
        <w:numPr>
          <w:ilvl w:val="0"/>
          <w:numId w:val="39"/>
        </w:numPr>
        <w:ind w:left="357"/>
        <w:rPr>
          <w:szCs w:val="24"/>
        </w:rPr>
      </w:pPr>
      <w:r w:rsidRPr="00F44CAF">
        <w:rPr>
          <w:szCs w:val="24"/>
        </w:rPr>
        <w:t>jabatan_pegawai_gaji</w:t>
      </w:r>
      <w:r w:rsidRPr="00F44CAF">
        <w:rPr>
          <w:szCs w:val="24"/>
        </w:rPr>
        <w:tab/>
      </w:r>
    </w:p>
    <w:p w:rsidR="004B48D3" w:rsidRPr="00F44CAF" w:rsidRDefault="004B48D3" w:rsidP="004B48D3">
      <w:pPr>
        <w:ind w:left="357" w:firstLine="0"/>
        <w:rPr>
          <w:szCs w:val="24"/>
        </w:rPr>
      </w:pPr>
      <w:r w:rsidRPr="00F44CAF">
        <w:rPr>
          <w:szCs w:val="24"/>
        </w:rPr>
        <w:t>Field jabatan_pegawai_gaji digunakan untuk menyimpan data jabatan dari pegawai.</w:t>
      </w:r>
    </w:p>
    <w:p w:rsidR="004B48D3" w:rsidRPr="00F44CAF" w:rsidRDefault="004B48D3" w:rsidP="004B48D3">
      <w:pPr>
        <w:numPr>
          <w:ilvl w:val="0"/>
          <w:numId w:val="39"/>
        </w:numPr>
        <w:ind w:left="357"/>
        <w:rPr>
          <w:szCs w:val="24"/>
        </w:rPr>
      </w:pPr>
      <w:r w:rsidRPr="00F44CAF">
        <w:rPr>
          <w:szCs w:val="24"/>
        </w:rPr>
        <w:t>nomor_rekening_pegawai_gaji</w:t>
      </w:r>
      <w:r w:rsidRPr="00F44CAF">
        <w:rPr>
          <w:szCs w:val="24"/>
        </w:rPr>
        <w:tab/>
      </w:r>
    </w:p>
    <w:p w:rsidR="004B48D3" w:rsidRPr="00F44CAF" w:rsidRDefault="004B48D3" w:rsidP="004B48D3">
      <w:pPr>
        <w:ind w:left="357" w:firstLine="0"/>
        <w:rPr>
          <w:szCs w:val="24"/>
        </w:rPr>
      </w:pPr>
      <w:r w:rsidRPr="00F44CAF">
        <w:rPr>
          <w:szCs w:val="24"/>
        </w:rPr>
        <w:t>Field nomor_rekening_pegawai_gaji digunakan untuk menyimpan nomer rekening dari pegawai</w:t>
      </w:r>
    </w:p>
    <w:p w:rsidR="004B48D3" w:rsidRPr="00F44CAF" w:rsidRDefault="004B48D3" w:rsidP="004B48D3">
      <w:pPr>
        <w:numPr>
          <w:ilvl w:val="0"/>
          <w:numId w:val="39"/>
        </w:numPr>
        <w:ind w:left="357"/>
        <w:rPr>
          <w:szCs w:val="24"/>
        </w:rPr>
      </w:pPr>
      <w:r w:rsidRPr="00F44CAF">
        <w:rPr>
          <w:szCs w:val="24"/>
        </w:rPr>
        <w:t>nama_bank_pegawai_gaji</w:t>
      </w:r>
      <w:r w:rsidRPr="00F44CAF">
        <w:rPr>
          <w:szCs w:val="24"/>
        </w:rPr>
        <w:tab/>
      </w:r>
    </w:p>
    <w:p w:rsidR="00690B2F" w:rsidRPr="004B48D3" w:rsidRDefault="004B48D3" w:rsidP="004B48D3">
      <w:r w:rsidRPr="00F44CAF">
        <w:rPr>
          <w:szCs w:val="24"/>
        </w:rPr>
        <w:t>Field nama_bank_pegawai_gaji digunakan nama bank dari rekening pegawai yang akan di transfer</w:t>
      </w:r>
    </w:p>
    <w:sectPr w:rsidR="00690B2F" w:rsidRPr="004B48D3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48D3" w:rsidRDefault="004B48D3" w:rsidP="00A1571D">
      <w:pPr>
        <w:spacing w:line="240" w:lineRule="auto"/>
      </w:pPr>
      <w:r>
        <w:separator/>
      </w:r>
    </w:p>
  </w:endnote>
  <w:endnote w:type="continuationSeparator" w:id="0">
    <w:p w:rsidR="004B48D3" w:rsidRDefault="004B48D3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48D3" w:rsidRDefault="004B48D3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4B48D3" w:rsidRDefault="004B48D3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86AE4"/>
    <w:multiLevelType w:val="multilevel"/>
    <w:tmpl w:val="EF9A7D3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30"/>
  </w:num>
  <w:num w:numId="15" w16cid:durableId="1262685322">
    <w:abstractNumId w:val="29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8"/>
  </w:num>
  <w:num w:numId="25" w16cid:durableId="763574591">
    <w:abstractNumId w:val="34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745486822">
    <w:abstractNumId w:val="15"/>
  </w:num>
  <w:num w:numId="39" w16cid:durableId="18761889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D3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B48D3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20668E97-2858-4541-8CFE-6AF79397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161</Words>
  <Characters>1028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