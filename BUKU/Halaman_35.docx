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E4441" w:rsidRDefault="004E4441" w:rsidP="004E4441">
      <w:pPr>
        <w:pStyle w:val="STTSJudulBab"/>
      </w:pPr>
      <w:r>
        <w:t>BAB IV</w:t>
      </w:r>
    </w:p>
    <w:p w:rsidR="004E4441" w:rsidRDefault="004E4441" w:rsidP="004E4441">
      <w:pPr>
        <w:pStyle w:val="STTSJudulBab"/>
      </w:pPr>
      <w:r>
        <w:t>ANALISA SISTEM</w:t>
      </w:r>
    </w:p>
    <w:p w:rsidR="004E4441" w:rsidRDefault="004E4441" w:rsidP="004E4441">
      <w:pPr>
        <w:pStyle w:val="STTSJudulBab"/>
      </w:pPr>
    </w:p>
    <w:p w:rsidR="004E4441" w:rsidRDefault="004E4441" w:rsidP="004E4441">
      <w:r w:rsidRPr="00D202D4">
        <w:t xml:space="preserve">Pada bab ini akan dijelaskan Analisa sistem dan perancangan sistem. Pada bab ini juga akan dijelaskan spesifikasi yang akan dibutuhkan website yang akan dibuat. Setiap fitur yang ada pada website akan ditunjukan pada Use Case Diagram .alur sistem dari </w:t>
      </w:r>
      <w:r>
        <w:t>website</w:t>
      </w:r>
      <w:r w:rsidRPr="00D202D4">
        <w:t xml:space="preserve"> yang akan ditunjukan pada Activity Diagram dan arsitektur sistem </w:t>
      </w:r>
      <w:r>
        <w:t>website</w:t>
      </w:r>
      <w:r w:rsidRPr="00D202D4">
        <w:t xml:space="preserve"> yang akan dibuat</w:t>
      </w:r>
      <w:r>
        <w:t>.</w:t>
      </w:r>
    </w:p>
    <w:p w:rsidR="004E4441" w:rsidRDefault="004E4441" w:rsidP="004E4441"/>
    <w:p w:rsidR="004E4441" w:rsidRDefault="004E4441" w:rsidP="004E4441">
      <w:pPr>
        <w:pStyle w:val="STTSJudulSubBab"/>
        <w:numPr>
          <w:ilvl w:val="1"/>
          <w:numId w:val="38"/>
        </w:numPr>
        <w:ind w:left="709" w:hanging="709"/>
      </w:pPr>
      <w:r>
        <w:t>Deskripsi Dari Sistem</w:t>
      </w:r>
    </w:p>
    <w:p w:rsidR="004E4441" w:rsidRDefault="004E4441" w:rsidP="004E4441">
      <w:r>
        <w:t>Website pencatatan pengeluaran perusahaan berbasis Multi Company ini merupakan suatu Website yang membantu agar kegiatan transaksi dapat bekerja dengan optimal. Website ini akan menggunakan platform berbasis web. Yang membedakan dari Website ini adalah terletak pada bagaimana report nya yang dimana terdapat fitur pembanding antara holding dengan anak perusahaannya.</w:t>
      </w:r>
    </w:p>
    <w:p w:rsidR="00690B2F" w:rsidRPr="004E4441" w:rsidRDefault="004E4441" w:rsidP="004E4441">
      <w:r>
        <w:t>Holding adalah sekolompok perusahaan yang tergabung menjadi satu wadah atau organisasi dan di bawahi oleh sebuah perusahaan induk(holding company). Umumnya perusahaan yang termasuk holding company memiliki visi dan misi yang searah atau bidang jasa sejenis. Oleh karena itu, perusahaan-perusahaan tersebut setuju untuk bergabung serta bekerja sama. Pemimpin dari grup yaitu holding artinya memiliki tanggung jawab dalam perencanaan koordinasi hingga pengendalian anak perusahaanya. Hal ini dilakukan agar semua tujuan dapat tercapai di seluruh perushaan sejak awal holding. Secara umu tugas dari holding adalah merencanakan,mengelola serta mengaudit dalam kondisi tertentu. Ini bertujuan untuk mengurangi resiko kebangkrutan atau kerugian dari anak perusahaan yang di bawahi. Perusahaan induk bertanggung jawab pada kerugian semua anak perusahaannya. Jika anak perusahaan sukses serta menguntungkan, maka hasilnya juga akan dirasakan oleh perusahaan induk. Contoh perusahaan holding adalah jardine matheson jardine memiliki beberapa anak perusahaan Schindler lift,hero group,seven eleven, ikea,mandarin oriental hotel dsb.</w:t>
      </w:r>
    </w:p>
    <w:sectPr w:rsidR="00690B2F" w:rsidRPr="004E4441"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E4441" w:rsidRDefault="004E4441" w:rsidP="00A1571D">
      <w:pPr>
        <w:spacing w:line="240" w:lineRule="auto"/>
      </w:pPr>
      <w:r>
        <w:separator/>
      </w:r>
    </w:p>
  </w:endnote>
  <w:endnote w:type="continuationSeparator" w:id="0">
    <w:p w:rsidR="004E4441" w:rsidRDefault="004E4441"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E4441" w:rsidRDefault="004E4441" w:rsidP="00654C90">
      <w:pPr>
        <w:spacing w:line="240" w:lineRule="auto"/>
        <w:ind w:firstLine="0"/>
      </w:pPr>
      <w:r>
        <w:separator/>
      </w:r>
    </w:p>
  </w:footnote>
  <w:footnote w:type="continuationSeparator" w:id="0">
    <w:p w:rsidR="004E4441" w:rsidRDefault="004E4441"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6D54CD"/>
    <w:multiLevelType w:val="multilevel"/>
    <w:tmpl w:val="B45E1FC8"/>
    <w:lvl w:ilvl="0">
      <w:start w:val="1"/>
      <w:numFmt w:val="decimal"/>
      <w:lvlText w:val="%1."/>
      <w:lvlJc w:val="left"/>
      <w:pPr>
        <w:ind w:left="108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7109167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41"/>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E444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52CD7050-CACC-4A1B-BD63-673A24CB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256</Words>
  <Characters>1632</Characters>
  <Application>Microsoft Office Word</Application>
  <DocSecurity>0</DocSecurity>
  <Lines>48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2024-10-20T03:46:00Z</dcterms:created>
  <dcterms:modified xsi:type="dcterms:W3CDTF">2024-10-20T03:46:00Z</dcterms:modified>
</cp:coreProperties>
</file>