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10D8B" w:rsidRPr="00012D7E" w:rsidRDefault="00310D8B" w:rsidP="00310D8B">
      <w:pPr>
        <w:spacing w:before="240" w:after="240"/>
        <w:ind w:left="560" w:hanging="280"/>
        <w:rPr>
          <w:rFonts w:eastAsia="Times New Roman"/>
          <w:color w:val="000000"/>
          <w:szCs w:val="24"/>
          <w:shd w:val="clear" w:color="auto" w:fill="FFFFFF"/>
        </w:rPr>
      </w:pPr>
      <w:r w:rsidRPr="00012D7E">
        <w:rPr>
          <w:rFonts w:eastAsia="Times New Roman"/>
          <w:color w:val="000000"/>
          <w:szCs w:val="24"/>
          <w:shd w:val="clear" w:color="auto" w:fill="FFFFFF"/>
        </w:rPr>
        <w:t>●  Testing</w:t>
      </w:r>
    </w:p>
    <w:p w:rsidR="00310D8B" w:rsidRPr="00012D7E" w:rsidRDefault="00310D8B" w:rsidP="00310D8B">
      <w:pPr>
        <w:spacing w:before="240" w:after="240"/>
        <w:ind w:left="560" w:firstLine="0"/>
        <w:rPr>
          <w:rFonts w:eastAsia="Times New Roman"/>
          <w:color w:val="000000"/>
          <w:szCs w:val="24"/>
          <w:shd w:val="clear" w:color="auto" w:fill="FFFFFF"/>
        </w:rPr>
      </w:pPr>
      <w:r w:rsidRPr="00012D7E">
        <w:rPr>
          <w:rFonts w:eastAsia="Times New Roman"/>
          <w:color w:val="000000"/>
          <w:szCs w:val="24"/>
          <w:shd w:val="clear" w:color="auto" w:fill="FFFFFF"/>
        </w:rPr>
        <w:t xml:space="preserve">Pada tahap ini akan dilakukan penggabungan semua modul yang telah dibuat dan akan dilakukan pengujian untuk mengetahui apakah </w:t>
      </w:r>
      <w:r>
        <w:rPr>
          <w:rFonts w:eastAsia="Times New Roman"/>
          <w:color w:val="000000"/>
          <w:szCs w:val="24"/>
          <w:shd w:val="clear" w:color="auto" w:fill="FFFFFF"/>
        </w:rPr>
        <w:t>website</w:t>
      </w:r>
      <w:r w:rsidRPr="00012D7E">
        <w:rPr>
          <w:rFonts w:eastAsia="Times New Roman"/>
          <w:color w:val="000000"/>
          <w:szCs w:val="24"/>
          <w:shd w:val="clear" w:color="auto" w:fill="FFFFFF"/>
        </w:rPr>
        <w:t xml:space="preserve"> yang dibuat telah sesuai dengan yang design awal atau belum</w:t>
      </w:r>
    </w:p>
    <w:p w:rsidR="00310D8B" w:rsidRPr="00012D7E" w:rsidRDefault="00310D8B" w:rsidP="00310D8B">
      <w:pPr>
        <w:spacing w:before="240" w:after="240"/>
        <w:ind w:left="560" w:hanging="280"/>
        <w:rPr>
          <w:rFonts w:eastAsia="Times New Roman"/>
          <w:color w:val="000000"/>
          <w:szCs w:val="24"/>
          <w:shd w:val="clear" w:color="auto" w:fill="FFFFFF"/>
        </w:rPr>
      </w:pPr>
      <w:r w:rsidRPr="00012D7E">
        <w:rPr>
          <w:rFonts w:eastAsia="Times New Roman"/>
          <w:color w:val="000000"/>
          <w:szCs w:val="24"/>
          <w:shd w:val="clear" w:color="auto" w:fill="FFFFFF"/>
        </w:rPr>
        <w:t>●  Maintenance</w:t>
      </w:r>
    </w:p>
    <w:p w:rsidR="00310D8B" w:rsidRDefault="00310D8B" w:rsidP="00310D8B">
      <w:pPr>
        <w:spacing w:before="240" w:after="240"/>
        <w:ind w:left="560" w:firstLine="0"/>
      </w:pPr>
      <w:r w:rsidRPr="00012D7E">
        <w:rPr>
          <w:rFonts w:eastAsia="Times New Roman"/>
          <w:color w:val="000000"/>
          <w:szCs w:val="24"/>
          <w:shd w:val="clear" w:color="auto" w:fill="FFFFFF"/>
        </w:rPr>
        <w:t xml:space="preserve">Program yang sudah melalui tahap pengetesan akan dijalankan serta dilakukan pemeliharaan. Pemeliharaan termasuk dalam memperbaiki kesalahan yang tidak ditemukan pada langkah sebelumnya atau ada penambahan fitur-fitur baru yang belum ada pada </w:t>
      </w:r>
      <w:r>
        <w:rPr>
          <w:rFonts w:eastAsia="Times New Roman"/>
          <w:color w:val="000000"/>
          <w:szCs w:val="24"/>
          <w:shd w:val="clear" w:color="auto" w:fill="FFFFFF"/>
        </w:rPr>
        <w:t>website</w:t>
      </w:r>
      <w:r w:rsidRPr="00012D7E">
        <w:rPr>
          <w:rFonts w:eastAsia="Times New Roman"/>
          <w:color w:val="000000"/>
          <w:szCs w:val="24"/>
          <w:shd w:val="clear" w:color="auto" w:fill="FFFFFF"/>
        </w:rPr>
        <w:t xml:space="preserve"> tersebut.</w:t>
      </w:r>
    </w:p>
    <w:p w:rsidR="00310D8B" w:rsidRDefault="00310D8B" w:rsidP="00310D8B">
      <w:pPr>
        <w:pStyle w:val="STTSJudulSubBab"/>
        <w:numPr>
          <w:ilvl w:val="0"/>
          <w:numId w:val="11"/>
        </w:numPr>
        <w:ind w:left="709" w:hanging="709"/>
      </w:pPr>
      <w:r>
        <w:t>Sistematika Pembahasan</w:t>
      </w:r>
    </w:p>
    <w:p w:rsidR="00310D8B" w:rsidRDefault="00310D8B" w:rsidP="00310D8B">
      <w:r w:rsidRPr="00590913">
        <w:t>Pada sistematika pembahasan ini akan dijelaskan secara garis besar tentang isi-isi dari setiap bab. Terdapat beberapa bagian yang akan dibahas pada sub-bab ini. Beberapa bagian tersebut adalah pendahuluan, analisa sistem, desain sistem, implementasi, user manual, dan penutup. Berikut adalah penjelasan setiap bagian tersebut secara garis besar.</w:t>
      </w:r>
    </w:p>
    <w:p w:rsidR="00310D8B" w:rsidRDefault="00310D8B" w:rsidP="00310D8B">
      <w:pPr>
        <w:spacing w:before="240" w:after="240"/>
        <w:ind w:left="360" w:hanging="420"/>
      </w:pPr>
      <w:r>
        <w:rPr>
          <w:rFonts w:ascii="Noto Sans Symbols" w:eastAsia="Noto Sans Symbols" w:hAnsi="Noto Sans Symbols" w:cs="Noto Sans Symbols"/>
        </w:rPr>
        <w:t>●</w:t>
      </w:r>
      <w:r>
        <w:rPr>
          <w:sz w:val="14"/>
          <w:szCs w:val="14"/>
        </w:rPr>
        <w:t xml:space="preserve">         </w:t>
      </w:r>
      <w:r>
        <w:t xml:space="preserve">BAB I  </w:t>
      </w:r>
      <w:r>
        <w:tab/>
        <w:t>:    PENDAHULUAN</w:t>
      </w:r>
    </w:p>
    <w:p w:rsidR="00310D8B" w:rsidRDefault="00310D8B" w:rsidP="00310D8B">
      <w:pPr>
        <w:spacing w:before="240" w:after="240"/>
        <w:ind w:left="1843" w:firstLine="0"/>
      </w:pPr>
      <w:r>
        <w:t>Dalam bab ini akan dijelaskan perencanaan pembuatan proyek website proyek bisnis dengan pendekatan dari berbagai sudut pandang, diantaranya adalah latar belakang, tujuan, batasan sistem, website dan hardware yang digunakan, metodologi, serta sistematika proyek.</w:t>
      </w:r>
    </w:p>
    <w:p w:rsidR="00310D8B" w:rsidRDefault="00310D8B" w:rsidP="00310D8B">
      <w:pPr>
        <w:spacing w:before="240" w:after="240"/>
        <w:ind w:left="450" w:hanging="420"/>
      </w:pPr>
      <w:r>
        <w:rPr>
          <w:rFonts w:ascii="Noto Sans Symbols" w:eastAsia="Noto Sans Symbols" w:hAnsi="Noto Sans Symbols" w:cs="Noto Sans Symbols"/>
        </w:rPr>
        <w:t>●</w:t>
      </w:r>
      <w:r>
        <w:rPr>
          <w:sz w:val="14"/>
          <w:szCs w:val="14"/>
        </w:rPr>
        <w:t xml:space="preserve">         </w:t>
      </w:r>
      <w:r>
        <w:t xml:space="preserve">BAB II </w:t>
      </w:r>
      <w:r>
        <w:tab/>
        <w:t>:    TEORI PENUNJANG</w:t>
      </w:r>
    </w:p>
    <w:p w:rsidR="00690B2F" w:rsidRPr="00310D8B" w:rsidRDefault="00310D8B" w:rsidP="00310D8B">
      <w:r>
        <w:t>Dalam bab ini akan dijelaskan tentang teori website yang akan dibuat dan juga menjelaskan alat alat yang digunakan dalam pembuat website pencatatan pengeluaran Perusahaan secara online berbasis multi company</w:t>
      </w:r>
    </w:p>
    <w:sectPr w:rsidR="00690B2F" w:rsidRPr="00310D8B"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10D8B" w:rsidRDefault="00310D8B" w:rsidP="00A1571D">
      <w:pPr>
        <w:spacing w:line="240" w:lineRule="auto"/>
      </w:pPr>
      <w:r>
        <w:separator/>
      </w:r>
    </w:p>
  </w:endnote>
  <w:endnote w:type="continuationSeparator" w:id="0">
    <w:p w:rsidR="00310D8B" w:rsidRDefault="00310D8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10D8B" w:rsidRDefault="00310D8B" w:rsidP="00654C90">
      <w:pPr>
        <w:spacing w:line="240" w:lineRule="auto"/>
        <w:ind w:firstLine="0"/>
      </w:pPr>
      <w:r>
        <w:separator/>
      </w:r>
    </w:p>
  </w:footnote>
  <w:footnote w:type="continuationSeparator" w:id="0">
    <w:p w:rsidR="00310D8B" w:rsidRDefault="00310D8B"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8B"/>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0D8B"/>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35A07555-33D1-4F77-B9A6-C728B127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189</Words>
  <Characters>1204</Characters>
  <Application>Microsoft Office Word</Application>
  <DocSecurity>0</DocSecurity>
  <Lines>35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