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470C" w:rsidRPr="00F44CAF" w:rsidRDefault="006B470C" w:rsidP="006B470C">
      <w:pPr>
        <w:widowControl w:val="0"/>
        <w:numPr>
          <w:ilvl w:val="0"/>
          <w:numId w:val="38"/>
        </w:numPr>
        <w:ind w:left="357"/>
        <w:jc w:val="left"/>
        <w:rPr>
          <w:szCs w:val="24"/>
        </w:rPr>
      </w:pPr>
      <w:bookmarkStart w:id="0" w:name="_Hlk180313241"/>
      <w:r w:rsidRPr="00F44CAF">
        <w:rPr>
          <w:szCs w:val="24"/>
        </w:rPr>
        <w:t>Alamat_perusahaan</w:t>
      </w:r>
    </w:p>
    <w:p w:rsidR="006B470C" w:rsidRPr="00F44CAF" w:rsidRDefault="006B470C" w:rsidP="006B470C">
      <w:pPr>
        <w:ind w:left="357" w:firstLine="0"/>
        <w:rPr>
          <w:szCs w:val="24"/>
        </w:rPr>
      </w:pPr>
      <w:r w:rsidRPr="00F44CAF">
        <w:rPr>
          <w:szCs w:val="24"/>
        </w:rPr>
        <w:t xml:space="preserve">Field Alamat perusahaan digunakan untuk menyimpan informasi Alamat perusahaan yang telah didaftarkan. </w:t>
      </w:r>
    </w:p>
    <w:p w:rsidR="006B470C" w:rsidRPr="00F44CAF" w:rsidRDefault="006B470C" w:rsidP="006B470C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nomor_telp_perusahaan</w:t>
      </w:r>
    </w:p>
    <w:p w:rsidR="006B470C" w:rsidRPr="00F44CAF" w:rsidRDefault="006B470C" w:rsidP="006B470C">
      <w:pPr>
        <w:ind w:left="357" w:firstLine="0"/>
        <w:rPr>
          <w:szCs w:val="24"/>
        </w:rPr>
      </w:pPr>
      <w:r w:rsidRPr="00F44CAF">
        <w:rPr>
          <w:szCs w:val="24"/>
        </w:rPr>
        <w:t xml:space="preserve">Field nomor_telp_perusahaan digunakan untuk menyimpan informasi nomor telpon perusahaan. </w:t>
      </w:r>
    </w:p>
    <w:p w:rsidR="006B470C" w:rsidRPr="00F44CAF" w:rsidRDefault="006B470C" w:rsidP="006B470C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cek_status_perusahaan</w:t>
      </w:r>
    </w:p>
    <w:p w:rsidR="006B470C" w:rsidRPr="00F44CAF" w:rsidRDefault="006B470C" w:rsidP="006B470C">
      <w:pPr>
        <w:ind w:left="357" w:firstLine="0"/>
        <w:rPr>
          <w:szCs w:val="24"/>
        </w:rPr>
      </w:pPr>
      <w:r w:rsidRPr="00F44CAF">
        <w:rPr>
          <w:szCs w:val="24"/>
        </w:rPr>
        <w:t>Field cek_status_perusahaan digunakan untuk cek status Perusahaan yang mana Perusahaan tersebut aktif atau tidak.</w:t>
      </w:r>
    </w:p>
    <w:p w:rsidR="006B470C" w:rsidRPr="00F44CAF" w:rsidRDefault="006B470C" w:rsidP="006B470C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created_at</w:t>
      </w:r>
    </w:p>
    <w:p w:rsidR="006B470C" w:rsidRPr="00F44CAF" w:rsidRDefault="006B470C" w:rsidP="006B470C">
      <w:pPr>
        <w:ind w:left="357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6B470C" w:rsidRPr="00F44CAF" w:rsidRDefault="006B470C" w:rsidP="006B470C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updated_at</w:t>
      </w:r>
    </w:p>
    <w:p w:rsidR="006B470C" w:rsidRDefault="006B470C" w:rsidP="006B470C">
      <w:pPr>
        <w:ind w:left="357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6B470C" w:rsidRPr="00F44CAF" w:rsidRDefault="006B470C" w:rsidP="006B470C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Pegawai</w:t>
      </w:r>
    </w:p>
    <w:p w:rsidR="006B470C" w:rsidRPr="00F44CAF" w:rsidRDefault="006B470C" w:rsidP="006B470C">
      <w:pPr>
        <w:ind w:left="360"/>
        <w:rPr>
          <w:szCs w:val="24"/>
        </w:rPr>
      </w:pPr>
      <w:r w:rsidRPr="00F44CAF">
        <w:rPr>
          <w:szCs w:val="24"/>
        </w:rPr>
        <w:t xml:space="preserve">Tabel Pegawai berguna untuk menampung data detail pribadi pegawai maupun admin. Tabel pegawai yang terdiri dari enam field, antara lain : </w:t>
      </w:r>
      <w:r>
        <w:rPr>
          <w:szCs w:val="24"/>
        </w:rPr>
        <w:t>username , password, nama pegawai , role, nomor telp pegawai, jabatan pegawai , cek status pegawai , created at, updated at , kode perusahaan</w:t>
      </w:r>
      <w:r w:rsidRPr="00F44CAF">
        <w:rPr>
          <w:szCs w:val="24"/>
        </w:rPr>
        <w:t xml:space="preserve">. Gambar 4.2.1 berikut ini adalah  tabel user. </w:t>
      </w:r>
    </w:p>
    <w:p w:rsidR="006B470C" w:rsidRPr="00F44CAF" w:rsidRDefault="006B470C" w:rsidP="006B470C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</w:t>
      </w:r>
      <w:r w:rsidRPr="00F44CAF">
        <w:rPr>
          <w:b/>
          <w:szCs w:val="24"/>
        </w:rPr>
        <w:t>.</w:t>
      </w:r>
      <w:r>
        <w:rPr>
          <w:b/>
          <w:szCs w:val="24"/>
        </w:rPr>
        <w:t>2</w:t>
      </w:r>
    </w:p>
    <w:p w:rsidR="006B470C" w:rsidRPr="00F44CAF" w:rsidRDefault="006B470C" w:rsidP="006B470C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Pegawai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6B470C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6B470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username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6B470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password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6B470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nama_pegawai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6B470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role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Pencatat transaksi or approval or admin</w:t>
            </w:r>
          </w:p>
        </w:tc>
      </w:tr>
      <w:tr w:rsidR="006B470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nomor_telp_pegawai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6B470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jabatan_pegawai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70C" w:rsidRPr="00F44CAF" w:rsidRDefault="006B470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bookmarkEnd w:id="0"/>
    </w:tbl>
    <w:p w:rsidR="00690B2F" w:rsidRPr="006B470C" w:rsidRDefault="00690B2F" w:rsidP="006B470C"/>
    <w:sectPr w:rsidR="00690B2F" w:rsidRPr="006B470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470C" w:rsidRDefault="006B470C" w:rsidP="00A1571D">
      <w:pPr>
        <w:spacing w:line="240" w:lineRule="auto"/>
      </w:pPr>
      <w:r>
        <w:separator/>
      </w:r>
    </w:p>
  </w:endnote>
  <w:endnote w:type="continuationSeparator" w:id="0">
    <w:p w:rsidR="006B470C" w:rsidRDefault="006B470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470C" w:rsidRDefault="006B470C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6B470C" w:rsidRDefault="006B470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0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470C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B92A37D2-7451-4889-A1AC-63B1EE9E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6B470C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160</Words>
  <Characters>1023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