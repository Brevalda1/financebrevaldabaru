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5.3.7  Desain Halaman Form Pencatatan Masa Depan</w:t>
      </w:r>
      <w:r>
        <w:tab/>
      </w:r>
      <w:r>
        <w:tab/>
        <w:t>58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5.3.8  Desain Halaman Detil Biaya Operational Proyek</w:t>
      </w:r>
      <w:r>
        <w:tab/>
      </w:r>
      <w:r>
        <w:tab/>
        <w:t>59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5.3.9  Desain Halaman Detail Biaya Operational Proyek</w:t>
      </w:r>
      <w:r>
        <w:tab/>
      </w:r>
      <w:r>
        <w:tab/>
        <w:t>60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5.3.10Desain Halaman Biaya Pribadi</w:t>
      </w:r>
      <w:r>
        <w:tab/>
      </w:r>
      <w:r>
        <w:tab/>
        <w:t>61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5.3.11Desain Halaman Biaya Lain-lain</w:t>
      </w:r>
      <w:r>
        <w:tab/>
      </w:r>
      <w:r>
        <w:tab/>
        <w:t>62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5.3.12Desain Halaman Biaya Operational non budgeting</w:t>
      </w:r>
      <w:r>
        <w:tab/>
      </w:r>
      <w:r>
        <w:tab/>
        <w:t>63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5.3.13Desain Halaman Approval Biaya Operational proyek</w:t>
      </w:r>
      <w:r>
        <w:tab/>
        <w:t>64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5.3.14Desain Halaman Approval Biaya Pribadi</w:t>
      </w:r>
      <w:r>
        <w:tab/>
      </w:r>
      <w:r>
        <w:tab/>
        <w:t>65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5.3.15Desain Halaman Register</w:t>
      </w:r>
      <w:r>
        <w:tab/>
      </w:r>
      <w:r>
        <w:tab/>
        <w:t>66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5.3.16Desain Halaman Manajemen Perusahaan </w:t>
      </w:r>
      <w:r>
        <w:tab/>
      </w:r>
      <w:r>
        <w:tab/>
        <w:t>67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5.3.17Desain Halaman Form Biaya Operational proyek</w:t>
      </w:r>
      <w:r>
        <w:tab/>
      </w:r>
      <w:r>
        <w:tab/>
        <w:t>68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5.3.18Desain Halaman Form Biaya pribadi</w:t>
      </w:r>
      <w:r>
        <w:tab/>
      </w:r>
      <w:r>
        <w:tab/>
        <w:t>70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5.3.19Desain Halaman Form Biaya Lain-lain</w:t>
      </w:r>
      <w:r>
        <w:tab/>
      </w:r>
      <w:r>
        <w:tab/>
        <w:t>70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5.3.20Desain Halaman Form Biaya Non Budgeting</w:t>
      </w:r>
      <w:r>
        <w:tab/>
        <w:t xml:space="preserve"> </w:t>
      </w:r>
      <w:r>
        <w:tab/>
        <w:t>71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5.3.21Desain Halaman Form detil Biaya operational Proyek</w:t>
      </w:r>
      <w:r>
        <w:tab/>
        <w:t>72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5.3.22Desain Halaman Form Pegawai</w:t>
      </w:r>
      <w:r>
        <w:tab/>
      </w:r>
      <w:r>
        <w:tab/>
        <w:t>73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5.3.23Desain Halaman Form Manajemen Perusahaan</w:t>
      </w:r>
      <w:r>
        <w:tab/>
      </w:r>
      <w:r>
        <w:tab/>
        <w:t>75</w:t>
      </w:r>
    </w:p>
    <w:p w:rsidR="00215A4A" w:rsidRDefault="00215A4A" w:rsidP="00215A4A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IMPLEMENTASI</w:t>
      </w:r>
      <w:r>
        <w:tab/>
      </w:r>
      <w:r>
        <w:tab/>
        <w:t>76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6.1</w:t>
      </w:r>
      <w:r>
        <w:tab/>
        <w:t>Penggalan pseudo Code Login Pada Website</w:t>
      </w:r>
      <w:r>
        <w:tab/>
      </w:r>
      <w:r>
        <w:tab/>
        <w:t>76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6.2</w:t>
      </w:r>
      <w:r>
        <w:tab/>
        <w:t xml:space="preserve">Penggalan pseudo code Insert pada pencatatan rekening </w:t>
      </w:r>
      <w:r>
        <w:tab/>
      </w:r>
      <w:r>
        <w:tab/>
        <w:t>77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6.3</w:t>
      </w:r>
      <w:r>
        <w:tab/>
        <w:t>Penggalan pseudo code edit pencatatan rekening</w:t>
      </w:r>
      <w:r>
        <w:tab/>
      </w:r>
      <w:r>
        <w:tab/>
        <w:t>77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6.4</w:t>
      </w:r>
      <w:r>
        <w:tab/>
        <w:t>Penggalan pseudo code delete pencatatan rekening</w:t>
      </w:r>
      <w:r>
        <w:tab/>
      </w:r>
      <w:r>
        <w:tab/>
        <w:t>78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6.5</w:t>
      </w:r>
      <w:r>
        <w:tab/>
        <w:t>Penggalan pseudo code auto generate kode pencatatan rekening</w:t>
      </w:r>
      <w:r>
        <w:tab/>
        <w:t>79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6.6</w:t>
      </w:r>
      <w:r>
        <w:tab/>
        <w:t>Penggalan pseudo code pengecekan detil biaya operational</w:t>
      </w:r>
      <w:r>
        <w:tab/>
      </w:r>
      <w:r>
        <w:tab/>
        <w:t>80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6.7</w:t>
      </w:r>
      <w:r>
        <w:tab/>
        <w:t>Penggalan pseudo code pengecekan biaya operational pribadi</w:t>
      </w:r>
      <w:r>
        <w:tab/>
        <w:t>81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6.8</w:t>
      </w:r>
      <w:r>
        <w:tab/>
        <w:t>Penggalan pseudo code approval biaya pribadi</w:t>
      </w:r>
      <w:r>
        <w:tab/>
      </w:r>
      <w:r>
        <w:tab/>
        <w:t>83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  <w:t>84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  <w:t>85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KUESIONER</w:t>
      </w:r>
      <w:r>
        <w:tab/>
      </w:r>
      <w:r>
        <w:tab/>
        <w:t>A-1</w:t>
      </w:r>
    </w:p>
    <w:p w:rsidR="00215A4A" w:rsidRDefault="00215A4A" w:rsidP="00215A4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TAMPILAN PROGRAM</w:t>
      </w:r>
      <w:r>
        <w:tab/>
      </w:r>
      <w:r>
        <w:tab/>
        <w:t>B-1</w:t>
      </w:r>
    </w:p>
    <w:p w:rsidR="00690B2F" w:rsidRPr="00215A4A" w:rsidRDefault="00690B2F" w:rsidP="00215A4A"/>
    <w:sectPr w:rsidR="00690B2F" w:rsidRPr="00215A4A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5A4A" w:rsidRDefault="00215A4A" w:rsidP="00A1571D">
      <w:pPr>
        <w:spacing w:line="240" w:lineRule="auto"/>
      </w:pPr>
      <w:r>
        <w:separator/>
      </w:r>
    </w:p>
  </w:endnote>
  <w:endnote w:type="continuationSeparator" w:id="0">
    <w:p w:rsidR="00215A4A" w:rsidRDefault="00215A4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5A4A" w:rsidRDefault="00215A4A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215A4A" w:rsidRDefault="00215A4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A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5A4A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C9CA0721-2F7D-4BA6-8BF9-DFCF31FF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200</Words>
  <Characters>1276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