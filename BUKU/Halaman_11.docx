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0AB0" w:rsidRDefault="00CC0AB0" w:rsidP="00CC0AB0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5.24</w:t>
      </w:r>
      <w:r>
        <w:tab/>
        <w:t>Desain Halaman Form detil Biaya operational Proyek</w:t>
      </w:r>
      <w:r>
        <w:tab/>
      </w:r>
      <w:r>
        <w:tab/>
        <w:t>72</w:t>
      </w:r>
    </w:p>
    <w:p w:rsidR="00CC0AB0" w:rsidRDefault="00CC0AB0" w:rsidP="00CC0AB0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5.25</w:t>
      </w:r>
      <w:r>
        <w:tab/>
        <w:t>Desain Halaman Form Pegawai</w:t>
      </w:r>
      <w:r>
        <w:tab/>
      </w:r>
      <w:r>
        <w:tab/>
        <w:t>73</w:t>
      </w:r>
    </w:p>
    <w:p w:rsidR="00CC0AB0" w:rsidRDefault="00CC0AB0" w:rsidP="00CC0AB0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5.26</w:t>
      </w:r>
      <w:r>
        <w:tab/>
        <w:t>Desain Halaman Form Manajemen Perusahaan</w:t>
      </w:r>
      <w:r>
        <w:tab/>
      </w:r>
      <w:r>
        <w:tab/>
        <w:t>75</w:t>
      </w:r>
    </w:p>
    <w:p w:rsidR="00CC0AB0" w:rsidRDefault="00CC0AB0" w:rsidP="00CC0AB0">
      <w:pPr>
        <w:pStyle w:val="STTSNormalDaftarIsi"/>
        <w:tabs>
          <w:tab w:val="left" w:pos="709"/>
          <w:tab w:val="right" w:leader="dot" w:pos="7230"/>
          <w:tab w:val="right" w:pos="8222"/>
        </w:tabs>
      </w:pPr>
    </w:p>
    <w:p w:rsidR="00CC0AB0" w:rsidRDefault="00CC0AB0" w:rsidP="00CC0AB0">
      <w:pPr>
        <w:pStyle w:val="STTSJudulBab"/>
      </w:pPr>
    </w:p>
    <w:p w:rsidR="00690B2F" w:rsidRPr="00CC0AB0" w:rsidRDefault="00690B2F" w:rsidP="00CC0AB0"/>
    <w:sectPr w:rsidR="00690B2F" w:rsidRPr="00CC0AB0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C0AB0" w:rsidRDefault="00CC0AB0" w:rsidP="00A1571D">
      <w:pPr>
        <w:spacing w:line="240" w:lineRule="auto"/>
      </w:pPr>
      <w:r>
        <w:separator/>
      </w:r>
    </w:p>
  </w:endnote>
  <w:endnote w:type="continuationSeparator" w:id="0">
    <w:p w:rsidR="00CC0AB0" w:rsidRDefault="00CC0AB0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C0AB0" w:rsidRDefault="00CC0AB0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CC0AB0" w:rsidRDefault="00CC0AB0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B0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0AB0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5156353C-4EA4-4D2B-92FB-424B050F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20</Words>
  <Characters>130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2024-10-20T03:45:00Z</dcterms:created>
  <dcterms:modified xsi:type="dcterms:W3CDTF">2024-10-20T03:45:00Z</dcterms:modified>
</cp:coreProperties>
</file>