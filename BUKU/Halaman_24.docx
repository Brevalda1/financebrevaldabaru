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C5B" w:rsidRDefault="00915C5B" w:rsidP="00915C5B">
      <w:pPr>
        <w:numPr>
          <w:ilvl w:val="0"/>
          <w:numId w:val="12"/>
        </w:numPr>
        <w:tabs>
          <w:tab w:val="left" w:pos="1418"/>
          <w:tab w:val="left" w:pos="1985"/>
        </w:tabs>
        <w:ind w:left="426" w:hanging="426"/>
      </w:pPr>
      <w:r>
        <w:t>BAB VIII</w:t>
      </w:r>
      <w:r>
        <w:tab/>
        <w:t>:</w:t>
      </w:r>
      <w:r>
        <w:tab/>
        <w:t>PENUTUP</w:t>
      </w:r>
    </w:p>
    <w:p w:rsidR="00915C5B" w:rsidRDefault="00915C5B" w:rsidP="00915C5B">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rsidR="00690B2F" w:rsidRPr="00915C5B" w:rsidRDefault="00690B2F" w:rsidP="00915C5B"/>
    <w:sectPr w:rsidR="00690B2F" w:rsidRPr="00915C5B"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5C5B" w:rsidRDefault="00915C5B" w:rsidP="00A1571D">
      <w:pPr>
        <w:spacing w:line="240" w:lineRule="auto"/>
      </w:pPr>
      <w:r>
        <w:separator/>
      </w:r>
    </w:p>
  </w:endnote>
  <w:endnote w:type="continuationSeparator" w:id="0">
    <w:p w:rsidR="00915C5B" w:rsidRDefault="00915C5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5C5B" w:rsidRDefault="00915C5B" w:rsidP="00654C90">
      <w:pPr>
        <w:spacing w:line="240" w:lineRule="auto"/>
        <w:ind w:firstLine="0"/>
      </w:pPr>
      <w:r>
        <w:separator/>
      </w:r>
    </w:p>
  </w:footnote>
  <w:footnote w:type="continuationSeparator" w:id="0">
    <w:p w:rsidR="00915C5B" w:rsidRDefault="00915C5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5B"/>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15C5B"/>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72D482C8-082F-48D7-89FF-CC2E0A24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35</Words>
  <Characters>226</Characters>
  <Application>Microsoft Office Word</Application>
  <DocSecurity>0</DocSecurity>
  <Lines>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