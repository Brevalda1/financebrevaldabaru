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3EBA" w:rsidRDefault="008D3EBA" w:rsidP="008D3EBA">
      <w:pPr>
        <w:ind w:firstLine="0"/>
      </w:pPr>
    </w:p>
    <w:p w:rsidR="008D3EBA" w:rsidRDefault="008D3EBA" w:rsidP="008D3EBA">
      <w:pPr>
        <w:pStyle w:val="STTSJudulSubBab"/>
        <w:numPr>
          <w:ilvl w:val="2"/>
          <w:numId w:val="38"/>
        </w:numPr>
        <w:ind w:left="709"/>
      </w:pPr>
      <w:r>
        <w:t>Batasan Sistem</w:t>
      </w:r>
    </w:p>
    <w:p w:rsidR="008D3EBA" w:rsidRDefault="008D3EBA" w:rsidP="008D3EBA">
      <w:pPr>
        <w:ind w:firstLine="709"/>
      </w:pPr>
      <w:r>
        <w:t>Pada bagian ini akan di jelaskan tentang batasan – batasan yang diterapkan dalam pembuatan website untuk tugas akhir ini. Hal ini dilakukan bertujuan agar ruang lingkup yang dicakup tidak terlalu luas yang mengakibatkan pengerjaan website yang tidak pernah selesai. Berikut adalah batasan yang ada pada Website tersebut :</w:t>
      </w:r>
    </w:p>
    <w:p w:rsidR="008D3EBA" w:rsidRDefault="008D3EBA" w:rsidP="008D3EBA">
      <w:pPr>
        <w:ind w:firstLine="709"/>
      </w:pPr>
      <w:r>
        <w:t>•</w:t>
      </w:r>
      <w:r>
        <w:tab/>
        <w:t>Website akan dibuat dengan bahasa indonesia</w:t>
      </w:r>
    </w:p>
    <w:p w:rsidR="008D3EBA" w:rsidRDefault="008D3EBA" w:rsidP="008D3EBA">
      <w:pPr>
        <w:ind w:firstLine="709"/>
      </w:pPr>
      <w:r>
        <w:t>•</w:t>
      </w:r>
      <w:r>
        <w:tab/>
        <w:t>Website hanya bersifat mencatat pengeluaran</w:t>
      </w:r>
    </w:p>
    <w:p w:rsidR="008D3EBA" w:rsidRDefault="008D3EBA" w:rsidP="008D3EBA">
      <w:pPr>
        <w:ind w:firstLine="709"/>
      </w:pPr>
      <w:r>
        <w:t>•</w:t>
      </w:r>
      <w:r>
        <w:tab/>
        <w:t>Website tidak mencatat sebuah asset perusahaan</w:t>
      </w:r>
    </w:p>
    <w:p w:rsidR="008D3EBA" w:rsidRDefault="008D3EBA" w:rsidP="008D3EBA">
      <w:pPr>
        <w:ind w:firstLine="709"/>
      </w:pPr>
      <w:r>
        <w:t>•</w:t>
      </w:r>
      <w:r>
        <w:tab/>
        <w:t>Website tidak mencatat sebuah income atau pendapatan perusahaan</w:t>
      </w:r>
    </w:p>
    <w:p w:rsidR="008D3EBA" w:rsidRDefault="008D3EBA" w:rsidP="008D3EBA">
      <w:pPr>
        <w:ind w:left="1440" w:hanging="731"/>
      </w:pPr>
      <w:r>
        <w:t>•</w:t>
      </w:r>
      <w:r>
        <w:tab/>
        <w:t>Website tidak mengelola Human Resource secara spesifik dan hanya gaji semata.</w:t>
      </w:r>
    </w:p>
    <w:p w:rsidR="008D3EBA" w:rsidRDefault="008D3EBA" w:rsidP="008D3EBA">
      <w:pPr>
        <w:ind w:left="1440" w:hanging="731"/>
      </w:pPr>
    </w:p>
    <w:p w:rsidR="008D3EBA" w:rsidRDefault="008D3EBA" w:rsidP="008D3EBA">
      <w:pPr>
        <w:pStyle w:val="STTSJudulSubBab"/>
        <w:numPr>
          <w:ilvl w:val="0"/>
          <w:numId w:val="11"/>
        </w:numPr>
        <w:ind w:left="709" w:hanging="709"/>
      </w:pPr>
      <w:r>
        <w:t>Metodologi</w:t>
      </w:r>
    </w:p>
    <w:p w:rsidR="00690B2F" w:rsidRPr="008D3EBA" w:rsidRDefault="008D3EBA" w:rsidP="008D3EBA">
      <w:r w:rsidRPr="00590913">
        <w:t xml:space="preserve">Pada bagian ini akan dijelaskan mengenai metodologi yang akan digunakan untuk membuat </w:t>
      </w:r>
      <w:r>
        <w:t>website</w:t>
      </w:r>
      <w:r w:rsidRPr="00590913">
        <w:t xml:space="preserve"> Pencatatan Pengeluaran Perusahaan Berbasis Multi company ini. Arti dari metodologi sendiri adalah   peta jalan proyek yang jelas yang mencantumkan semua langkah yang diperlukan untuk mewujudkan suatu proyek dengan sukses. Metodologi yang akan digunakan dalam pengembangan </w:t>
      </w:r>
      <w:r>
        <w:t>website</w:t>
      </w:r>
      <w:r w:rsidRPr="00590913">
        <w:t xml:space="preserve"> Pencatatan Pengeluaran Perusahaan Berbasis Multi company ini adalah waterfall model. Model ini merupakan model yang menggambarkan metode pengembangan linier dan berurutan pada tingkat kemajuan sistem pada seluruh analisis, desain, kode, pengujian, dan pemeliharaan. Berikut tahap-tahap yang dilakukan dalam proses pembuatan program ini :</w:t>
      </w:r>
    </w:p>
    <w:sectPr w:rsidR="00690B2F" w:rsidRPr="008D3EBA"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D3EBA" w:rsidRDefault="008D3EBA" w:rsidP="00A1571D">
      <w:pPr>
        <w:spacing w:line="240" w:lineRule="auto"/>
      </w:pPr>
      <w:r>
        <w:separator/>
      </w:r>
    </w:p>
  </w:endnote>
  <w:endnote w:type="continuationSeparator" w:id="0">
    <w:p w:rsidR="008D3EBA" w:rsidRDefault="008D3EBA"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D3EBA" w:rsidRDefault="008D3EBA" w:rsidP="00654C90">
      <w:pPr>
        <w:spacing w:line="240" w:lineRule="auto"/>
        <w:ind w:firstLine="0"/>
      </w:pPr>
      <w:r>
        <w:separator/>
      </w:r>
    </w:p>
  </w:footnote>
  <w:footnote w:type="continuationSeparator" w:id="0">
    <w:p w:rsidR="008D3EBA" w:rsidRDefault="008D3EBA"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746840"/>
    <w:multiLevelType w:val="multilevel"/>
    <w:tmpl w:val="37F642B6"/>
    <w:lvl w:ilvl="0">
      <w:start w:val="1"/>
      <w:numFmt w:val="decimal"/>
      <w:lvlText w:val="%1"/>
      <w:lvlJc w:val="left"/>
      <w:pPr>
        <w:ind w:left="600" w:hanging="600"/>
      </w:pPr>
      <w:rPr>
        <w:rFonts w:hint="default"/>
      </w:rPr>
    </w:lvl>
    <w:lvl w:ilvl="1">
      <w:start w:val="3"/>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5"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9"/>
  </w:num>
  <w:num w:numId="15" w16cid:durableId="1262685322">
    <w:abstractNumId w:val="28"/>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30"/>
  </w:num>
  <w:num w:numId="20" w16cid:durableId="476537423">
    <w:abstractNumId w:val="10"/>
  </w:num>
  <w:num w:numId="21" w16cid:durableId="2083604334">
    <w:abstractNumId w:val="26"/>
  </w:num>
  <w:num w:numId="22" w16cid:durableId="164593290">
    <w:abstractNumId w:val="26"/>
    <w:lvlOverride w:ilvl="0">
      <w:startOverride w:val="1"/>
    </w:lvlOverride>
  </w:num>
  <w:num w:numId="23" w16cid:durableId="565192513">
    <w:abstractNumId w:val="23"/>
  </w:num>
  <w:num w:numId="24" w16cid:durableId="1188132454">
    <w:abstractNumId w:val="27"/>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5"/>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2529342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BA"/>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D3EB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9D6CC009-3BC6-4459-8A93-87455D920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1</TotalTime>
  <Pages>3</Pages>
  <Words>183</Words>
  <Characters>1166</Characters>
  <Application>Microsoft Office Word</Application>
  <DocSecurity>0</DocSecurity>
  <Lines>34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2024-10-20T03:45:00Z</dcterms:created>
  <dcterms:modified xsi:type="dcterms:W3CDTF">2024-10-20T03:46:00Z</dcterms:modified>
</cp:coreProperties>
</file>