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F33A1" w:rsidRDefault="007F33A1" w:rsidP="007F33A1">
      <w:pPr>
        <w:ind w:firstLine="709"/>
      </w:pPr>
      <w:r>
        <w:t>mengelola tabel, kolom, dan data di dalamnya. PHPMyAdmin dibangun menggunakan bahasa pemrograman PHP dan mendukung berbagai fitur penting yang mempermudah pengelolaan database, termasuk:</w:t>
      </w:r>
    </w:p>
    <w:p w:rsidR="007F33A1" w:rsidRDefault="007F33A1" w:rsidP="007F33A1">
      <w:pPr>
        <w:ind w:left="709" w:hanging="425"/>
      </w:pPr>
      <w:r>
        <w:t>1.</w:t>
      </w:r>
      <w:r>
        <w:tab/>
        <w:t>Manajemen Database: PHPMyAdmin memungkinkan pengguna untuk membuat, mengubah, dan menghapus database secara interaktif. Pengguna juga dapat mengatur hak akses pengguna untuk database tertentu.</w:t>
      </w:r>
    </w:p>
    <w:p w:rsidR="007F33A1" w:rsidRDefault="007F33A1" w:rsidP="007F33A1">
      <w:pPr>
        <w:ind w:left="709" w:hanging="425"/>
      </w:pPr>
      <w:r>
        <w:t>2.</w:t>
      </w:r>
      <w:r>
        <w:tab/>
        <w:t>Manajemen Tabel: Pengguna dapat membuat, mengubah, dan menghapus tabel dalam database. Fitur ini mencakup pengeditan struktur tabel, penambahan dan penghapusan kolom, dan pengelolaan indeks dan kunci.</w:t>
      </w:r>
    </w:p>
    <w:p w:rsidR="007F33A1" w:rsidRDefault="007F33A1" w:rsidP="007F33A1">
      <w:pPr>
        <w:ind w:left="709" w:hanging="425"/>
      </w:pPr>
      <w:r>
        <w:t>3.</w:t>
      </w:r>
      <w:r>
        <w:tab/>
        <w:t>Eksekusi SQL: PHPMyAdmin memungkinkan pengguna untuk menjalankan perintah SQL secara langsung melalui antarmuka web. Hal ini memungkinkan pengguna untuk mengelola dan memodifikasi data dengan fleksibilitas lebih besar.</w:t>
      </w:r>
    </w:p>
    <w:p w:rsidR="007F33A1" w:rsidRDefault="007F33A1" w:rsidP="007F33A1">
      <w:pPr>
        <w:ind w:left="709" w:hanging="425"/>
      </w:pPr>
      <w:r>
        <w:t xml:space="preserve">4. </w:t>
      </w:r>
      <w:r>
        <w:tab/>
        <w:t>Impor dan Ekspor Data: Pengguna dapat mengimpor data dari file eksternal ke database MySQL menggunakan berbagai format seperti SQL, CSV, dan XML. Selain itu, PHPMyAdmin juga mendukung ekspor data dari database ke berbagai format yang sama.</w:t>
      </w:r>
    </w:p>
    <w:p w:rsidR="007F33A1" w:rsidRDefault="007F33A1" w:rsidP="007F33A1">
      <w:pPr>
        <w:ind w:left="709" w:hanging="425"/>
      </w:pPr>
      <w:r>
        <w:t xml:space="preserve">5. </w:t>
      </w:r>
      <w:r>
        <w:tab/>
        <w:t>Manajemen Pengguna: PHPMyAdmin menyediakan antarmuka yang mudah digunakan untuk mengelola pengguna dan hak akses ke database. Pengguna dapat membuat, menghapus, dan memodifikasi pengguna serta memberikan izin akses khusus kepada mereka.</w:t>
      </w:r>
    </w:p>
    <w:p w:rsidR="007F33A1" w:rsidRDefault="007F33A1" w:rsidP="007F33A1">
      <w:pPr>
        <w:ind w:firstLine="709"/>
      </w:pPr>
      <w:r>
        <w:t>PHPMyAdmin sangat populer di kalangan pengembang web dan administrator sistem karena kelebihannya dalam menyederhanakan tugas-tugas administrasi database MySQL. Antarmuka yang intuitif dan fitur yang kuat membuatnya menjadi alat yang efisien dan efektif untuk mengelola database dengan mudah melalui web browser.</w:t>
      </w:r>
    </w:p>
    <w:p w:rsidR="007F33A1" w:rsidRDefault="007F33A1" w:rsidP="007F33A1">
      <w:pPr>
        <w:ind w:firstLine="709"/>
      </w:pPr>
    </w:p>
    <w:p w:rsidR="007F33A1" w:rsidRDefault="007F33A1" w:rsidP="007F33A1">
      <w:pPr>
        <w:pStyle w:val="STTSJudulSubBab"/>
        <w:numPr>
          <w:ilvl w:val="0"/>
          <w:numId w:val="13"/>
        </w:numPr>
        <w:ind w:left="709" w:hanging="709"/>
      </w:pPr>
      <w:r>
        <w:t>Holding</w:t>
      </w:r>
    </w:p>
    <w:p w:rsidR="00690B2F" w:rsidRPr="007F33A1" w:rsidRDefault="007F33A1" w:rsidP="007F33A1">
      <w:r w:rsidRPr="000431A8">
        <w:t>Holding adalah perusahaan yang menjadi perusahaan utama yang mengatur, mengendalikan dan mengawasi kinerja dari beberapa anak perusahaan yang tergabung dalam satu grup perusahaan. Secara sederhana, perusahaan induk dapat</w:t>
      </w:r>
    </w:p>
    <w:sectPr w:rsidR="00690B2F" w:rsidRPr="007F33A1"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33A1" w:rsidRDefault="007F33A1" w:rsidP="00A1571D">
      <w:pPr>
        <w:spacing w:line="240" w:lineRule="auto"/>
      </w:pPr>
      <w:r>
        <w:separator/>
      </w:r>
    </w:p>
  </w:endnote>
  <w:endnote w:type="continuationSeparator" w:id="0">
    <w:p w:rsidR="007F33A1" w:rsidRDefault="007F33A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33A1" w:rsidRDefault="007F33A1" w:rsidP="00654C90">
      <w:pPr>
        <w:spacing w:line="240" w:lineRule="auto"/>
        <w:ind w:firstLine="0"/>
      </w:pPr>
      <w:r>
        <w:separator/>
      </w:r>
    </w:p>
  </w:footnote>
  <w:footnote w:type="continuationSeparator" w:id="0">
    <w:p w:rsidR="007F33A1" w:rsidRDefault="007F33A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A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3A1"/>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8581A5C4-1672-4FAB-9076-9E36AD7A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249</Words>
  <Characters>1588</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