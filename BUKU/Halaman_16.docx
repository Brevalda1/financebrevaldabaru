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03C8" w:rsidRDefault="005703C8" w:rsidP="005703C8">
      <w:pPr>
        <w:pStyle w:val="STTSJudulSubBab"/>
        <w:numPr>
          <w:ilvl w:val="3"/>
          <w:numId w:val="38"/>
        </w:numPr>
        <w:ind w:left="1134"/>
      </w:pPr>
      <w:r>
        <w:t>Fitur Umum</w:t>
      </w:r>
    </w:p>
    <w:p w:rsidR="005703C8" w:rsidRDefault="005703C8" w:rsidP="005703C8">
      <w:r>
        <w:t>Fitur umum ini adalah fitur yang dapat di akses oleh role manapun dalam website ini Fitur yang termasuk dalam fitur ini adalah fitur login</w:t>
      </w:r>
    </w:p>
    <w:p w:rsidR="005703C8" w:rsidRDefault="005703C8" w:rsidP="005703C8">
      <w:pPr>
        <w:pStyle w:val="ListParagraph"/>
        <w:numPr>
          <w:ilvl w:val="0"/>
          <w:numId w:val="39"/>
        </w:numPr>
        <w:ind w:left="284" w:hanging="284"/>
      </w:pPr>
      <w:r>
        <w:t>Login</w:t>
      </w:r>
    </w:p>
    <w:p w:rsidR="005703C8" w:rsidRDefault="005703C8" w:rsidP="005703C8">
      <w:r>
        <w:t>Pada fitur ini, para pegawai yang ingin menggunakan sistem diharuskan untuk menginputkan username dan password yang telah terdaftar di database terlebih dahulu. Setelah sukses menginputkan username dan password maka pegawai project,pegawai PT, pegawai Holding dan admin tersebut akan diarahkan ke fitur masing masing.</w:t>
      </w:r>
    </w:p>
    <w:p w:rsidR="005703C8" w:rsidRDefault="005703C8" w:rsidP="005703C8"/>
    <w:p w:rsidR="005703C8" w:rsidRDefault="005703C8" w:rsidP="005703C8">
      <w:pPr>
        <w:pStyle w:val="STTSJudulSubBab"/>
        <w:numPr>
          <w:ilvl w:val="3"/>
          <w:numId w:val="38"/>
        </w:numPr>
        <w:ind w:left="1134"/>
      </w:pPr>
      <w:r>
        <w:t>Fitur Pencatat Transaksi</w:t>
      </w:r>
    </w:p>
    <w:p w:rsidR="005703C8" w:rsidRDefault="005703C8" w:rsidP="005703C8">
      <w:r w:rsidRPr="00411A92">
        <w:t>Fitur Pencatat Transaksi ini adalah fitur yang dapat di akses oleh role Pencatat Transaksi. Fitur yang termasuk dalam role Pencatat Transaksi ini antara lain :</w:t>
      </w:r>
    </w:p>
    <w:p w:rsidR="005703C8" w:rsidRDefault="005703C8" w:rsidP="005703C8">
      <w:pPr>
        <w:pStyle w:val="ListParagraph"/>
        <w:numPr>
          <w:ilvl w:val="0"/>
          <w:numId w:val="40"/>
        </w:numPr>
        <w:ind w:left="426"/>
      </w:pPr>
      <w:r>
        <w:t xml:space="preserve">Gaji pegawai </w:t>
      </w:r>
    </w:p>
    <w:p w:rsidR="005703C8" w:rsidRDefault="005703C8" w:rsidP="005703C8">
      <w:r>
        <w:t>Pada fitur ini pegawai holding dapat menginput gaji dari pegawai-pegawainya inputan yang dimasukan antara lain no.ktp, nama , jabatan , jumlah jam kerja,nilai gaji pokok, tambahan/tunjangan, nomor rekening. Kemudian semua akan diolah hingga menjadi report slip gaji yang dapat di download sebagai PDF. untuk penginputan penggajian hrd akan mengumpulkan jumlah kehadiran dari pegawai tersebut, kemudian akan di kalikan dengan rate gajinya perhari sebagai contoh jumlah hadir adalah 20 kemudian rate gaji tersebut Rp200.000 jadi total yang di  adalah Rp4.000.000.</w:t>
      </w:r>
    </w:p>
    <w:p w:rsidR="005703C8" w:rsidRDefault="005703C8" w:rsidP="005703C8"/>
    <w:p w:rsidR="005703C8" w:rsidRDefault="005703C8" w:rsidP="005703C8">
      <w:pPr>
        <w:pStyle w:val="ListParagraph"/>
        <w:numPr>
          <w:ilvl w:val="0"/>
          <w:numId w:val="40"/>
        </w:numPr>
        <w:ind w:left="426"/>
      </w:pPr>
      <w:r>
        <w:t>Biaya operational proyek</w:t>
      </w:r>
    </w:p>
    <w:p w:rsidR="00690B2F" w:rsidRPr="005703C8" w:rsidRDefault="005703C8" w:rsidP="005703C8">
      <w:r>
        <w:t>pada fitur ini pencatat transaksi dapat menginput biaya operational project yang dimana biaya operational project ini akan di inputkan budgeting nya / limit nya. Lalu pencatat transaksi dapat menginputkan detil dari isi pengeluaran project nya.pada fitur ini juga dapat melakukan klasifikasi pengeluaranya contoh biaya kerusakan truk nanti akan di input detilnya yaitu pembelian sparepart apa yang dibeli dan harganya berapa. Apabila melebihi limit maka inputan tersebut akan di</w:t>
      </w:r>
    </w:p>
    <w:sectPr w:rsidR="00690B2F" w:rsidRPr="005703C8"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703C8" w:rsidRDefault="005703C8" w:rsidP="00A1571D">
      <w:pPr>
        <w:spacing w:line="240" w:lineRule="auto"/>
      </w:pPr>
      <w:r>
        <w:separator/>
      </w:r>
    </w:p>
  </w:endnote>
  <w:endnote w:type="continuationSeparator" w:id="0">
    <w:p w:rsidR="005703C8" w:rsidRDefault="005703C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703C8" w:rsidRDefault="005703C8" w:rsidP="00654C90">
      <w:pPr>
        <w:spacing w:line="240" w:lineRule="auto"/>
        <w:ind w:firstLine="0"/>
      </w:pPr>
      <w:r>
        <w:separator/>
      </w:r>
    </w:p>
  </w:footnote>
  <w:footnote w:type="continuationSeparator" w:id="0">
    <w:p w:rsidR="005703C8" w:rsidRDefault="005703C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9450A5"/>
    <w:multiLevelType w:val="hybridMultilevel"/>
    <w:tmpl w:val="B5D666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2"/>
  </w:num>
  <w:num w:numId="12" w16cid:durableId="179592129">
    <w:abstractNumId w:val="34"/>
  </w:num>
  <w:num w:numId="13" w16cid:durableId="1183593966">
    <w:abstractNumId w:val="12"/>
  </w:num>
  <w:num w:numId="14" w16cid:durableId="266929278">
    <w:abstractNumId w:val="30"/>
  </w:num>
  <w:num w:numId="15" w16cid:durableId="1262685322">
    <w:abstractNumId w:val="29"/>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1"/>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8"/>
  </w:num>
  <w:num w:numId="25" w16cid:durableId="763574591">
    <w:abstractNumId w:val="35"/>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252934241">
    <w:abstractNumId w:val="24"/>
  </w:num>
  <w:num w:numId="39" w16cid:durableId="271405793">
    <w:abstractNumId w:val="27"/>
  </w:num>
  <w:num w:numId="40" w16cid:durableId="8299103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C8"/>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703C8"/>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33A65A3F-670E-4737-956F-10B1130F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236</Words>
  <Characters>1505</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2024-10-20T03:45:00Z</dcterms:created>
  <dcterms:modified xsi:type="dcterms:W3CDTF">2024-10-20T03:45:00Z</dcterms:modified>
</cp:coreProperties>
</file>