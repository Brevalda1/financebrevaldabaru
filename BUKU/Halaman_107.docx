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7984" w:rsidRPr="006E3822" w:rsidRDefault="00CF7984" w:rsidP="00CF7984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Kemudahan Dalam Mengisi Form Menggunakan Website  </w:t>
      </w:r>
    </w:p>
    <w:p w:rsidR="00CF7984" w:rsidRDefault="00CF7984" w:rsidP="00CF7984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</w:t>
      </w:r>
      <w:r>
        <w:rPr>
          <w:b w:val="0"/>
          <w:bCs/>
          <w:sz w:val="24"/>
          <w:szCs w:val="24"/>
        </w:rPr>
        <w:t>kemudahan</w:t>
      </w:r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dalam mengisi form </w:t>
      </w:r>
      <w:r w:rsidRPr="00906241">
        <w:rPr>
          <w:b w:val="0"/>
          <w:bCs/>
          <w:sz w:val="24"/>
          <w:szCs w:val="24"/>
        </w:rPr>
        <w:t xml:space="preserve">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 nilai antara satu sampai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1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</w:t>
      </w:r>
      <w:r>
        <w:rPr>
          <w:b w:val="0"/>
          <w:bCs/>
          <w:sz w:val="24"/>
          <w:szCs w:val="24"/>
        </w:rPr>
        <w:t>kesulitan</w:t>
      </w:r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r>
        <w:rPr>
          <w:b w:val="0"/>
          <w:bCs/>
          <w:sz w:val="24"/>
          <w:szCs w:val="24"/>
        </w:rPr>
        <w:t>mudah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5. Berikut adalah hasil uji coba yang didapat dari pertanyaan, tentang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</w:t>
      </w:r>
      <w:r>
        <w:rPr>
          <w:b w:val="0"/>
          <w:bCs/>
          <w:sz w:val="24"/>
          <w:szCs w:val="24"/>
        </w:rPr>
        <w:t>.</w:t>
      </w:r>
    </w:p>
    <w:p w:rsidR="00CF7984" w:rsidRDefault="00CF7984" w:rsidP="00CF7984">
      <w:pPr>
        <w:pStyle w:val="STTSJudulBab"/>
        <w:jc w:val="both"/>
        <w:rPr>
          <w:b w:val="0"/>
          <w:bCs/>
          <w:sz w:val="24"/>
          <w:szCs w:val="24"/>
        </w:rPr>
      </w:pPr>
    </w:p>
    <w:p w:rsidR="00CF7984" w:rsidRDefault="00CF7984" w:rsidP="00CF7984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1137E0" wp14:editId="62996E15">
            <wp:extent cx="5040630" cy="2066925"/>
            <wp:effectExtent l="0" t="0" r="7620" b="9525"/>
            <wp:docPr id="709301720" name="Picture 257" descr="Forms response chart. Question title: seberapa mudah anda mengisi setiap form pada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rms response chart. Question title: seberapa mudah anda mengisi setiap form pada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2"/>
                    <a:stretch/>
                  </pic:blipFill>
                  <pic:spPr bwMode="auto">
                    <a:xfrm>
                      <a:off x="0" y="0"/>
                      <a:ext cx="50406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984" w:rsidRDefault="00CF7984" w:rsidP="00CF7984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7.4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Kemudahan Mengisi Setiap Form Website</w:t>
      </w:r>
    </w:p>
    <w:p w:rsidR="00CF7984" w:rsidRDefault="00CF7984" w:rsidP="00CF7984">
      <w:pPr>
        <w:spacing w:line="240" w:lineRule="auto"/>
        <w:ind w:firstLine="0"/>
        <w:rPr>
          <w:lang w:val="x-none" w:eastAsia="x-none"/>
        </w:rPr>
      </w:pPr>
    </w:p>
    <w:p w:rsidR="00CF7984" w:rsidRDefault="00CF7984" w:rsidP="00CF7984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4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</w:t>
      </w:r>
      <w:r>
        <w:rPr>
          <w:b w:val="0"/>
          <w:bCs/>
          <w:sz w:val="24"/>
          <w:szCs w:val="24"/>
          <w:lang w:val="x-none" w:eastAsia="x-none"/>
        </w:rPr>
        <w:t>Kemudahan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dari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tentang seberapa </w:t>
      </w:r>
      <w:r>
        <w:rPr>
          <w:b w:val="0"/>
          <w:bCs/>
          <w:sz w:val="24"/>
          <w:szCs w:val="24"/>
          <w:lang w:val="x-none" w:eastAsia="x-none"/>
        </w:rPr>
        <w:t>mudah dalam mengisi setiap form yang di isi oleh user akan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ini. Dari gambar diatas terdapat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 cukup </w:t>
      </w:r>
      <w:r>
        <w:rPr>
          <w:b w:val="0"/>
          <w:bCs/>
          <w:sz w:val="24"/>
          <w:szCs w:val="24"/>
          <w:lang w:val="x-none" w:eastAsia="x-none"/>
        </w:rPr>
        <w:t>baik secara design form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>Dan juga t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erdapat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</w:t>
      </w:r>
      <w:r>
        <w:rPr>
          <w:b w:val="0"/>
          <w:bCs/>
          <w:sz w:val="24"/>
          <w:szCs w:val="24"/>
          <w:lang w:val="x-none" w:eastAsia="x-none"/>
        </w:rPr>
        <w:t xml:space="preserve"> memiliki alur yang sangat baik.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</w:t>
      </w:r>
      <w:r>
        <w:rPr>
          <w:b w:val="0"/>
          <w:bCs/>
          <w:sz w:val="24"/>
          <w:szCs w:val="24"/>
          <w:lang w:val="x-none" w:eastAsia="x-none"/>
        </w:rPr>
        <w:t>design form dari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website menjadi lebih baik serta tidak membingungkan bagi user yang akan menggunakanya</w:t>
      </w:r>
    </w:p>
    <w:p w:rsidR="00CF7984" w:rsidRDefault="00CF7984" w:rsidP="00CF7984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:rsidR="00690B2F" w:rsidRPr="00CF7984" w:rsidRDefault="00690B2F" w:rsidP="00CF7984"/>
    <w:sectPr w:rsidR="00690B2F" w:rsidRPr="00CF7984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7984" w:rsidRDefault="00CF7984" w:rsidP="00A1571D">
      <w:pPr>
        <w:spacing w:line="240" w:lineRule="auto"/>
      </w:pPr>
      <w:r>
        <w:separator/>
      </w:r>
    </w:p>
  </w:endnote>
  <w:endnote w:type="continuationSeparator" w:id="0">
    <w:p w:rsidR="00CF7984" w:rsidRDefault="00CF798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7984" w:rsidRDefault="00CF7984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CF7984" w:rsidRDefault="00CF798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4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7984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5520F9C3-1C93-4A32-923B-155BE0A5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170</Words>
  <Characters>1088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