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6377" w:rsidRDefault="006D6377" w:rsidP="006D6377">
      <w:r>
        <w:t xml:space="preserve">Kemudian semua akan diolah hingga menjadi report slip gaji yang dapat di download sebagai PDF. </w:t>
      </w:r>
    </w:p>
    <w:p w:rsidR="006D6377" w:rsidRDefault="006D6377" w:rsidP="006D6377">
      <w:r>
        <w:t>Kemudian Pencatat transaksi juga memiliki fitur pencatatan biaya operational Pada fitur ini Pencatat transaksi dapat menginput biaya apa saja untuk melakukan operational pada perusahaanya. inputan ini berisikan nama operational, keterangan, tanggal , biaya. Kemudian akan sebuah data grid view dan search engine untuk mencari dan juga mensortir data data tersebut.</w:t>
      </w:r>
    </w:p>
    <w:p w:rsidR="006D6377" w:rsidRDefault="006D6377" w:rsidP="006D6377">
      <w:r>
        <w:t>Kemudian pencatat transaksi memiliki fitur biaya lain lain. Biaya lain lain ini meliputi biasanya digunakan untuk kejadian kejadian yang tidak diinginkan seperti bencana alam , kejadian luar biasa,kerusakan , dan sebagainya. Pada fitur ini Pencatat transaksi dapat menginput biaya apa saja untuk melakukan operational pada perusahaanya. inputan ini berisikan nama operational, keterangan, tanggal , biaya. Kemudian akan sebuah data grid view dan search engine untuk mencari dan juga mensortir data data tersebut.</w:t>
      </w:r>
    </w:p>
    <w:p w:rsidR="006D6377" w:rsidRDefault="006D6377" w:rsidP="006D6377">
      <w:r>
        <w:t>Lalu pencatat transaksi memiliki fitur biaya operational project pada fitur ini pencatat transaksi dapat menginput biaya operational project yang dimana biaya operational project ini akan di inputkan budgeting nya / limit nya. Lalu pencatat transaksi dapat menginputkan detil dari isi pengeluaran project nya.pada fitur ini juga dapat melakukan klasifikasi pengeluaranya contoh biaya kerusakan truk nanti akan di input detilnya yaitu pembelian sparepart apa yang dibeli dan harganya berapa. Apabila melebihi limit maka inputan tersebut akan di lempar ke bagian approval untuk di verifikasi.pada bagian ini pencatat transaksi dapat menginput nama operational proyek, keterangan, tanggal , biaya. Kemudian akan sebuah data grid view dan search engine untuk mencari dan juga mensortir data data tersebut.</w:t>
      </w:r>
    </w:p>
    <w:p w:rsidR="006D6377" w:rsidRDefault="006D6377" w:rsidP="006D6377"/>
    <w:p w:rsidR="006D6377" w:rsidRDefault="006D6377" w:rsidP="006D6377">
      <w:pPr>
        <w:pStyle w:val="STTSJudulSubBab"/>
        <w:numPr>
          <w:ilvl w:val="1"/>
          <w:numId w:val="38"/>
        </w:numPr>
        <w:ind w:left="709" w:hanging="709"/>
      </w:pPr>
      <w:r>
        <w:t>Activity Diagram</w:t>
      </w:r>
    </w:p>
    <w:p w:rsidR="006D6377" w:rsidRDefault="006D6377" w:rsidP="006D6377">
      <w:r w:rsidRPr="00973E70">
        <w:t>Activity diagram dibuat untuk membantu proses untuk memahami proses sistem secara keseluruhan. Berikut merupakan beberapa activity diagram yang akan menjelaskan alur sistem yang akan digunakan</w:t>
      </w:r>
      <w:r>
        <w:t>.</w:t>
      </w:r>
    </w:p>
    <w:p w:rsidR="006D6377" w:rsidRDefault="006D6377" w:rsidP="006D6377"/>
    <w:p w:rsidR="00690B2F" w:rsidRPr="006D6377" w:rsidRDefault="00690B2F" w:rsidP="006D6377"/>
    <w:sectPr w:rsidR="00690B2F" w:rsidRPr="006D6377"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D6377" w:rsidRDefault="006D6377" w:rsidP="00A1571D">
      <w:pPr>
        <w:spacing w:line="240" w:lineRule="auto"/>
      </w:pPr>
      <w:r>
        <w:separator/>
      </w:r>
    </w:p>
  </w:endnote>
  <w:endnote w:type="continuationSeparator" w:id="0">
    <w:p w:rsidR="006D6377" w:rsidRDefault="006D637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D6377" w:rsidRDefault="006D6377" w:rsidP="00654C90">
      <w:pPr>
        <w:spacing w:line="240" w:lineRule="auto"/>
        <w:ind w:firstLine="0"/>
      </w:pPr>
      <w:r>
        <w:separator/>
      </w:r>
    </w:p>
  </w:footnote>
  <w:footnote w:type="continuationSeparator" w:id="0">
    <w:p w:rsidR="006D6377" w:rsidRDefault="006D6377"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710916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77"/>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D6377"/>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E086B1DD-3546-471B-82D8-AE803FD7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270</Words>
  <Characters>1720</Characters>
  <Application>Microsoft Office Word</Application>
  <DocSecurity>0</DocSecurity>
  <Lines>50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