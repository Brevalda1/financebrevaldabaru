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3CCF" w:rsidRDefault="00ED3CCF" w:rsidP="00ED3CCF">
      <w:r>
        <w:t>membangun merek yang berbeda untuk setiap entitas bisnisnya, mencerminkan segmentasi pasar yang berbeda atau menyesuaikan strategi bisnis yang berbeda.</w:t>
      </w:r>
    </w:p>
    <w:p w:rsidR="00ED3CCF" w:rsidRDefault="00ED3CCF" w:rsidP="00ED3CCF">
      <w:r>
        <w:t>Namun, perusahaan multi-company juga dapat menimbulkan tantangan dalam hal koordinasi dan pengelolaan. Setiap entitas bisnis dalam perusahaan multi-company mungkin memiliki struktur manajemen yang terpisah, kebijakan yang berbeda, dan sistem operasional yang unik. Oleh karena itu, penting bagi perusahaan multi-company untuk memiliki sistem manajemen yang kuat dan komunikasi yang efektif antara entitas bisnis yang berbeda.</w:t>
      </w:r>
    </w:p>
    <w:p w:rsidR="00ED3CCF" w:rsidRDefault="00ED3CCF" w:rsidP="00ED3CCF"/>
    <w:p w:rsidR="00ED3CCF" w:rsidRDefault="00ED3CCF" w:rsidP="00ED3CCF">
      <w:pPr>
        <w:pStyle w:val="STTSJudulSubBab"/>
        <w:numPr>
          <w:ilvl w:val="0"/>
          <w:numId w:val="13"/>
        </w:numPr>
        <w:ind w:left="709" w:hanging="709"/>
      </w:pPr>
      <w:r>
        <w:t>PHP</w:t>
      </w:r>
    </w:p>
    <w:p w:rsidR="00ED3CCF" w:rsidRDefault="00ED3CCF" w:rsidP="00ED3CCF">
      <w:r>
        <w:t>PHP adalah singkatan dari PHP: Hypertext Prepocessor, yaitu bahasa pemrograman yang digunakan secara luas untuk penanganan pembuatan dan pengembangan sebuah situs web dan bisa digunakan bersamaan dengan HTML. PHP diciptakan oleh Rasmus Lerdorf pertama kali tahun 1994. Pada awalnya PHP adalah singkatan dari Personal Home Page Tools. Selanjutnya diganti menjadi FI (Forms Interpreter). Sejak versi 3.0, nama bahasa ini diubah menjadi PHP: Hypertext Prepocessor dengan singkatannya PHP. PHP versi terbaru adalah versi ke-8. Berikut ini adalah kelebihan yang dimiliki oleh PHP :</w:t>
      </w:r>
    </w:p>
    <w:p w:rsidR="00ED3CCF" w:rsidRDefault="00ED3CCF" w:rsidP="00ED3CCF">
      <w:r>
        <w:t>1.</w:t>
      </w:r>
      <w:r>
        <w:tab/>
        <w:t>Memiliki komunitas yang besar</w:t>
      </w:r>
    </w:p>
    <w:p w:rsidR="00ED3CCF" w:rsidRDefault="00ED3CCF" w:rsidP="00ED3CCF">
      <w:r>
        <w:t>2.</w:t>
      </w:r>
      <w:r>
        <w:tab/>
        <w:t>Mudah dipelajari</w:t>
      </w:r>
    </w:p>
    <w:p w:rsidR="00ED3CCF" w:rsidRDefault="00ED3CCF" w:rsidP="00ED3CCF">
      <w:r>
        <w:t>3.</w:t>
      </w:r>
      <w:r>
        <w:tab/>
        <w:t>Pengembangan cepat</w:t>
      </w:r>
    </w:p>
    <w:p w:rsidR="00ED3CCF" w:rsidRDefault="00ED3CCF" w:rsidP="00ED3CCF">
      <w:r>
        <w:t>4.</w:t>
      </w:r>
      <w:r>
        <w:tab/>
        <w:t>Maintenance cepat</w:t>
      </w:r>
    </w:p>
    <w:p w:rsidR="00ED3CCF" w:rsidRDefault="00ED3CCF" w:rsidP="00ED3CCF">
      <w:r>
        <w:t>5.</w:t>
      </w:r>
      <w:r>
        <w:tab/>
        <w:t>Bersifat terbuka atau open source</w:t>
      </w:r>
    </w:p>
    <w:p w:rsidR="00ED3CCF" w:rsidRDefault="00ED3CCF" w:rsidP="00ED3CCF">
      <w:r>
        <w:t>6.</w:t>
      </w:r>
      <w:r>
        <w:tab/>
        <w:t>PHP dapat membuat web menjadi dinamis</w:t>
      </w:r>
    </w:p>
    <w:p w:rsidR="00ED3CCF" w:rsidRDefault="00ED3CCF" w:rsidP="00ED3CCF">
      <w:r>
        <w:t>7.</w:t>
      </w:r>
      <w:r>
        <w:tab/>
        <w:t>Maintenance yang tergolong mudah</w:t>
      </w:r>
    </w:p>
    <w:p w:rsidR="00ED3CCF" w:rsidRDefault="00ED3CCF" w:rsidP="00ED3CCF"/>
    <w:p w:rsidR="00ED3CCF" w:rsidRDefault="00ED3CCF" w:rsidP="00ED3CCF">
      <w:pPr>
        <w:pStyle w:val="STTSJudulSubBab"/>
        <w:numPr>
          <w:ilvl w:val="0"/>
          <w:numId w:val="13"/>
        </w:numPr>
        <w:ind w:left="709" w:hanging="709"/>
      </w:pPr>
      <w:r>
        <w:t>PHPMyAdmin</w:t>
      </w:r>
    </w:p>
    <w:p w:rsidR="00690B2F" w:rsidRPr="00ED3CCF" w:rsidRDefault="00ED3CCF" w:rsidP="00ED3CCF">
      <w:r>
        <w:t>PHPMyAdmin adalah sebuah aplikasi web yang berfungsi sebagai antarmuka pengelolaan database MySQL melalui web browser. Dengan menggunakan PHPMyAdmin, pengguna dapat melakukan berbagai tugas administrasi pada database MySQL, seperti membuat, mengubah, menghapus, dan</w:t>
      </w:r>
    </w:p>
    <w:sectPr w:rsidR="00690B2F" w:rsidRPr="00ED3CCF"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D3CCF" w:rsidRDefault="00ED3CCF" w:rsidP="00A1571D">
      <w:pPr>
        <w:spacing w:line="240" w:lineRule="auto"/>
      </w:pPr>
      <w:r>
        <w:separator/>
      </w:r>
    </w:p>
  </w:endnote>
  <w:endnote w:type="continuationSeparator" w:id="0">
    <w:p w:rsidR="00ED3CCF" w:rsidRDefault="00ED3CC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D3CCF" w:rsidRDefault="00ED3CCF" w:rsidP="00654C90">
      <w:pPr>
        <w:spacing w:line="240" w:lineRule="auto"/>
        <w:ind w:firstLine="0"/>
      </w:pPr>
      <w:r>
        <w:separator/>
      </w:r>
    </w:p>
  </w:footnote>
  <w:footnote w:type="continuationSeparator" w:id="0">
    <w:p w:rsidR="00ED3CCF" w:rsidRDefault="00ED3CC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CF"/>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3CC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AFC56D6E-5862-4D21-8B9C-5A3D833A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223</Words>
  <Characters>1425</Characters>
  <Application>Microsoft Office Word</Application>
  <DocSecurity>0</DocSecurity>
  <Lines>41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