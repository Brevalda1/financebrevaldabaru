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4E7E" w:rsidRPr="00F44CAF" w:rsidRDefault="00054E7E" w:rsidP="00054E7E">
      <w:pPr>
        <w:spacing w:line="240" w:lineRule="auto"/>
        <w:ind w:firstLine="0"/>
        <w:jc w:val="center"/>
        <w:rPr>
          <w:b/>
          <w:szCs w:val="24"/>
        </w:rPr>
      </w:pPr>
      <w:r w:rsidRPr="00F44CAF">
        <w:rPr>
          <w:b/>
          <w:szCs w:val="24"/>
        </w:rPr>
        <w:t xml:space="preserve">Tabel </w:t>
      </w:r>
      <w:r>
        <w:rPr>
          <w:b/>
          <w:szCs w:val="24"/>
        </w:rPr>
        <w:t>5</w:t>
      </w:r>
      <w:r w:rsidRPr="00F44CAF">
        <w:rPr>
          <w:b/>
          <w:szCs w:val="24"/>
        </w:rPr>
        <w:t>.</w:t>
      </w:r>
      <w:r>
        <w:rPr>
          <w:b/>
          <w:szCs w:val="24"/>
        </w:rPr>
        <w:t>3</w:t>
      </w:r>
    </w:p>
    <w:p w:rsidR="00054E7E" w:rsidRPr="00F44CAF" w:rsidRDefault="00054E7E" w:rsidP="00054E7E">
      <w:pPr>
        <w:spacing w:line="240" w:lineRule="auto"/>
        <w:ind w:firstLine="0"/>
        <w:jc w:val="center"/>
        <w:rPr>
          <w:szCs w:val="24"/>
        </w:rPr>
      </w:pPr>
      <w:r w:rsidRPr="00F44CAF">
        <w:rPr>
          <w:b/>
          <w:szCs w:val="24"/>
        </w:rPr>
        <w:t>Tabel biaya lainlain</w:t>
      </w:r>
      <w:r>
        <w:rPr>
          <w:b/>
          <w:szCs w:val="24"/>
        </w:rPr>
        <w:t xml:space="preserve"> (Lanjutan)</w:t>
      </w:r>
    </w:p>
    <w:tbl>
      <w:tblPr>
        <w:tblStyle w:val="20"/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1984"/>
        <w:gridCol w:w="1985"/>
        <w:gridCol w:w="1985"/>
      </w:tblGrid>
      <w:tr w:rsidR="00054E7E" w:rsidRPr="00F44CAF" w:rsidTr="00AC5556">
        <w:trPr>
          <w:tblHeader/>
        </w:trPr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054E7E" w:rsidRPr="00F44CAF" w:rsidRDefault="00054E7E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Field</w:t>
            </w:r>
          </w:p>
        </w:tc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054E7E" w:rsidRPr="00F44CAF" w:rsidRDefault="00054E7E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Tipe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054E7E" w:rsidRPr="00F44CAF" w:rsidRDefault="00054E7E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Panjang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054E7E" w:rsidRPr="00F44CAF" w:rsidRDefault="00054E7E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Keterangan</w:t>
            </w:r>
          </w:p>
        </w:tc>
      </w:tr>
      <w:tr w:rsidR="00054E7E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E7E" w:rsidRPr="00F44CAF" w:rsidRDefault="00054E7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created_at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E7E" w:rsidRPr="00F44CAF" w:rsidRDefault="00054E7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Datetime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E7E" w:rsidRPr="00F44CAF" w:rsidRDefault="00054E7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E7E" w:rsidRPr="00F44CAF" w:rsidRDefault="00054E7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</w:p>
        </w:tc>
      </w:tr>
      <w:tr w:rsidR="00054E7E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E7E" w:rsidRPr="00F44CAF" w:rsidRDefault="00054E7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updated_at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E7E" w:rsidRPr="00F44CAF" w:rsidRDefault="00054E7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Datetime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E7E" w:rsidRPr="00F44CAF" w:rsidRDefault="00054E7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E7E" w:rsidRPr="00F44CAF" w:rsidRDefault="00054E7E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</w:p>
        </w:tc>
      </w:tr>
    </w:tbl>
    <w:p w:rsidR="00054E7E" w:rsidRPr="00F44CAF" w:rsidRDefault="00054E7E" w:rsidP="00054E7E">
      <w:pPr>
        <w:spacing w:before="200"/>
        <w:rPr>
          <w:szCs w:val="24"/>
        </w:rPr>
      </w:pPr>
    </w:p>
    <w:p w:rsidR="00054E7E" w:rsidRPr="00F44CAF" w:rsidRDefault="00054E7E" w:rsidP="00054E7E">
      <w:pPr>
        <w:rPr>
          <w:szCs w:val="24"/>
        </w:rPr>
      </w:pPr>
      <w:r w:rsidRPr="00F44CAF">
        <w:rPr>
          <w:szCs w:val="24"/>
        </w:rPr>
        <w:t xml:space="preserve">Penjelasan masing-masing field yang terdapat table 4.2.1 sebagai berikut: </w:t>
      </w:r>
    </w:p>
    <w:p w:rsidR="00054E7E" w:rsidRPr="00F44CAF" w:rsidRDefault="00054E7E" w:rsidP="00054E7E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kode_biaya_lainlain</w:t>
      </w:r>
    </w:p>
    <w:p w:rsidR="00054E7E" w:rsidRPr="00F44CAF" w:rsidRDefault="00054E7E" w:rsidP="00054E7E">
      <w:pPr>
        <w:ind w:left="360" w:firstLine="0"/>
        <w:rPr>
          <w:szCs w:val="24"/>
        </w:rPr>
      </w:pPr>
      <w:r w:rsidRPr="00F44CAF">
        <w:rPr>
          <w:szCs w:val="24"/>
        </w:rPr>
        <w:t>Field kode_biaya_lainlain merupakan primary key. Field ini berisi kode unik bedasarkan auto generate dari system.</w:t>
      </w:r>
    </w:p>
    <w:p w:rsidR="00054E7E" w:rsidRPr="00F44CAF" w:rsidRDefault="00054E7E" w:rsidP="00054E7E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nama_biaya_lainlain</w:t>
      </w:r>
      <w:r w:rsidRPr="00F44CAF">
        <w:rPr>
          <w:szCs w:val="24"/>
        </w:rPr>
        <w:tab/>
      </w:r>
      <w:r w:rsidRPr="00F44CAF">
        <w:rPr>
          <w:szCs w:val="24"/>
        </w:rPr>
        <w:tab/>
      </w:r>
    </w:p>
    <w:p w:rsidR="00054E7E" w:rsidRPr="00F44CAF" w:rsidRDefault="00054E7E" w:rsidP="00054E7E">
      <w:pPr>
        <w:ind w:left="360" w:firstLine="0"/>
        <w:rPr>
          <w:szCs w:val="24"/>
        </w:rPr>
      </w:pPr>
      <w:r w:rsidRPr="00F44CAF">
        <w:rPr>
          <w:szCs w:val="24"/>
        </w:rPr>
        <w:t xml:space="preserve">Field nama_biaya_lainlain digunakan untuk menyimpan nama biaya yang diberikan oleh inputan user. </w:t>
      </w:r>
    </w:p>
    <w:p w:rsidR="00054E7E" w:rsidRPr="00F44CAF" w:rsidRDefault="00054E7E" w:rsidP="00054E7E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satuan_biaya_lainlain</w:t>
      </w:r>
    </w:p>
    <w:p w:rsidR="00054E7E" w:rsidRPr="00F44CAF" w:rsidRDefault="00054E7E" w:rsidP="00054E7E">
      <w:pPr>
        <w:ind w:left="360" w:firstLine="0"/>
        <w:rPr>
          <w:szCs w:val="24"/>
        </w:rPr>
      </w:pPr>
      <w:r w:rsidRPr="00F44CAF">
        <w:rPr>
          <w:szCs w:val="24"/>
        </w:rPr>
        <w:t xml:space="preserve">Field satuan biaya lainlain digunakan untuk menyimpan informasi satuan dari biaya lainlain dari pegawai yang telah didaftarkan. </w:t>
      </w:r>
    </w:p>
    <w:p w:rsidR="00054E7E" w:rsidRPr="00F44CAF" w:rsidRDefault="00054E7E" w:rsidP="00054E7E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harga_biaya_lainlain</w:t>
      </w:r>
    </w:p>
    <w:p w:rsidR="00054E7E" w:rsidRPr="00F44CAF" w:rsidRDefault="00054E7E" w:rsidP="00054E7E">
      <w:pPr>
        <w:ind w:left="360" w:firstLine="0"/>
        <w:rPr>
          <w:szCs w:val="24"/>
        </w:rPr>
      </w:pPr>
      <w:r w:rsidRPr="00F44CAF">
        <w:rPr>
          <w:szCs w:val="24"/>
        </w:rPr>
        <w:t>Field harga biaya lainlain digunakan untuk menyimpan informasi harga yang dibayarkan oleh user.</w:t>
      </w:r>
    </w:p>
    <w:p w:rsidR="00054E7E" w:rsidRPr="00F44CAF" w:rsidRDefault="00054E7E" w:rsidP="00054E7E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tanggal_biaya_lainlain</w:t>
      </w:r>
    </w:p>
    <w:p w:rsidR="00054E7E" w:rsidRPr="00F44CAF" w:rsidRDefault="00054E7E" w:rsidP="00054E7E">
      <w:pPr>
        <w:ind w:left="360" w:firstLine="0"/>
        <w:rPr>
          <w:szCs w:val="24"/>
        </w:rPr>
      </w:pPr>
      <w:r w:rsidRPr="00F44CAF">
        <w:rPr>
          <w:szCs w:val="24"/>
        </w:rPr>
        <w:t xml:space="preserve">Field nomor_telp_pegawai digunakan untuk menyimpan informasi nomor telpon pegawai. </w:t>
      </w:r>
    </w:p>
    <w:p w:rsidR="00054E7E" w:rsidRPr="00F44CAF" w:rsidRDefault="00054E7E" w:rsidP="00054E7E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jumlah_biaya_lainlain</w:t>
      </w:r>
      <w:r w:rsidRPr="00F44CAF">
        <w:rPr>
          <w:szCs w:val="24"/>
        </w:rPr>
        <w:tab/>
      </w:r>
    </w:p>
    <w:p w:rsidR="00054E7E" w:rsidRPr="00F44CAF" w:rsidRDefault="00054E7E" w:rsidP="00054E7E">
      <w:pPr>
        <w:ind w:left="360" w:firstLine="0"/>
        <w:rPr>
          <w:szCs w:val="24"/>
        </w:rPr>
      </w:pPr>
      <w:r w:rsidRPr="00F44CAF">
        <w:rPr>
          <w:szCs w:val="24"/>
        </w:rPr>
        <w:t>Field jumlah_biaya_lainlain digunakan untuk menampung data jumlah atau kuantiti yang di inputkan oleh user.</w:t>
      </w:r>
    </w:p>
    <w:p w:rsidR="00054E7E" w:rsidRPr="00F44CAF" w:rsidRDefault="00054E7E" w:rsidP="00054E7E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bukti_biaya_lainlain</w:t>
      </w:r>
      <w:r w:rsidRPr="00F44CAF">
        <w:rPr>
          <w:szCs w:val="24"/>
        </w:rPr>
        <w:tab/>
      </w:r>
    </w:p>
    <w:p w:rsidR="00054E7E" w:rsidRPr="00F44CAF" w:rsidRDefault="00054E7E" w:rsidP="00054E7E">
      <w:pPr>
        <w:ind w:left="360" w:firstLine="0"/>
        <w:rPr>
          <w:szCs w:val="24"/>
        </w:rPr>
      </w:pPr>
      <w:r w:rsidRPr="00F44CAF">
        <w:rPr>
          <w:szCs w:val="24"/>
        </w:rPr>
        <w:t xml:space="preserve">Field bukti_biaya_lainlain digunakan untuk menyimpan foto dari bukti transaksi tersebut. </w:t>
      </w:r>
    </w:p>
    <w:p w:rsidR="00054E7E" w:rsidRPr="00F44CAF" w:rsidRDefault="00054E7E" w:rsidP="00054E7E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cek_status_biaya_lainlain</w:t>
      </w:r>
    </w:p>
    <w:p w:rsidR="00690B2F" w:rsidRPr="00054E7E" w:rsidRDefault="00054E7E" w:rsidP="00054E7E">
      <w:r w:rsidRPr="00F44CAF">
        <w:rPr>
          <w:szCs w:val="24"/>
        </w:rPr>
        <w:t>Field cek_status_biaya_lainlain digunakan untuk menyimpan status aktif pengguna. Dimana 0 untuk Non-active dan 1 untuk active.</w:t>
      </w:r>
    </w:p>
    <w:sectPr w:rsidR="00690B2F" w:rsidRPr="00054E7E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54E7E" w:rsidRDefault="00054E7E" w:rsidP="00A1571D">
      <w:pPr>
        <w:spacing w:line="240" w:lineRule="auto"/>
      </w:pPr>
      <w:r>
        <w:separator/>
      </w:r>
    </w:p>
  </w:endnote>
  <w:endnote w:type="continuationSeparator" w:id="0">
    <w:p w:rsidR="00054E7E" w:rsidRDefault="00054E7E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54E7E" w:rsidRDefault="00054E7E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054E7E" w:rsidRDefault="00054E7E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86AE4"/>
    <w:multiLevelType w:val="multilevel"/>
    <w:tmpl w:val="EF9A7D3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35695E"/>
    <w:multiLevelType w:val="multilevel"/>
    <w:tmpl w:val="2D56AFA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2"/>
  </w:num>
  <w:num w:numId="12" w16cid:durableId="179592129">
    <w:abstractNumId w:val="33"/>
  </w:num>
  <w:num w:numId="13" w16cid:durableId="1183593966">
    <w:abstractNumId w:val="12"/>
  </w:num>
  <w:num w:numId="14" w16cid:durableId="266929278">
    <w:abstractNumId w:val="30"/>
  </w:num>
  <w:num w:numId="15" w16cid:durableId="1262685322">
    <w:abstractNumId w:val="29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1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8"/>
  </w:num>
  <w:num w:numId="25" w16cid:durableId="763574591">
    <w:abstractNumId w:val="34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745486822">
    <w:abstractNumId w:val="15"/>
  </w:num>
  <w:num w:numId="39" w16cid:durableId="18761889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7E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54E7E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A252C10B-5AC5-4C07-B7E4-C6E0355C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table" w:customStyle="1" w:styleId="20">
    <w:name w:val="20"/>
    <w:basedOn w:val="TableNormal"/>
    <w:rsid w:val="00054E7E"/>
    <w:pPr>
      <w:spacing w:line="360" w:lineRule="auto"/>
      <w:ind w:firstLine="720"/>
      <w:jc w:val="both"/>
    </w:pPr>
    <w:rPr>
      <w:rFonts w:ascii="Times New Roman" w:eastAsia="Times New Roman" w:hAnsi="Times New Roman"/>
      <w:sz w:val="24"/>
      <w:szCs w:val="24"/>
      <w14:ligatures w14:val="standardContextu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165</Words>
  <Characters>1057</Characters>
  <Application>Microsoft Office Word</Application>
  <DocSecurity>0</DocSecurity>
  <Lines>31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