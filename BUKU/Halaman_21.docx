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0EE0" w:rsidRDefault="007A0EE0" w:rsidP="007A0EE0">
      <w:pPr>
        <w:pStyle w:val="NormalWeb"/>
        <w:spacing w:before="0" w:beforeAutospacing="0" w:after="0" w:afterAutospacing="0"/>
        <w:ind w:right="1145"/>
        <w:jc w:val="center"/>
      </w:pPr>
      <w:r>
        <w:rPr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354237E" wp14:editId="1DE2662B">
            <wp:extent cx="3076575" cy="1797092"/>
            <wp:effectExtent l="0" t="0" r="0" b="3175"/>
            <wp:docPr id="613715460" name="Picture 613715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E0" w:rsidRDefault="007A0EE0" w:rsidP="007A0EE0">
      <w:pPr>
        <w:pStyle w:val="NormalWeb"/>
        <w:spacing w:before="0" w:beforeAutospacing="0" w:after="0" w:afterAutospacing="0"/>
        <w:ind w:right="1145"/>
        <w:jc w:val="center"/>
      </w:pPr>
      <w:r>
        <w:rPr>
          <w:b/>
          <w:bCs/>
          <w:color w:val="000000"/>
          <w:shd w:val="clear" w:color="auto" w:fill="FFFFFF"/>
        </w:rPr>
        <w:t>Gambar 1.1</w:t>
      </w:r>
    </w:p>
    <w:p w:rsidR="007A0EE0" w:rsidRDefault="007A0EE0" w:rsidP="007A0EE0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Siklus Waterfall</w:t>
      </w:r>
    </w:p>
    <w:p w:rsidR="007A0EE0" w:rsidRDefault="007A0EE0" w:rsidP="007A0EE0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</w:p>
    <w:p w:rsidR="007A0EE0" w:rsidRDefault="007A0EE0" w:rsidP="007A0EE0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</w:p>
    <w:p w:rsidR="007A0EE0" w:rsidRPr="00590913" w:rsidRDefault="007A0EE0" w:rsidP="007A0EE0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</w:p>
    <w:p w:rsidR="007A0EE0" w:rsidRPr="00012D7E" w:rsidRDefault="007A0EE0" w:rsidP="007A0EE0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>●    Requirements Analysis</w:t>
      </w:r>
    </w:p>
    <w:p w:rsidR="007A0EE0" w:rsidRPr="00012D7E" w:rsidRDefault="007A0EE0" w:rsidP="007A0EE0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Seluruh kebutuhan program harus bisa dikumpulkan dalam fase ini, termasuk didalamnya kegunaan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diharapkan pengguna dan batasan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Informasi tersebut diperoleh melalui  survey dan diskusi antar anggota kelompok.  </w:t>
      </w:r>
    </w:p>
    <w:p w:rsidR="007A0EE0" w:rsidRPr="00012D7E" w:rsidRDefault="007A0EE0" w:rsidP="007A0EE0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>●  Design System</w:t>
      </w:r>
    </w:p>
    <w:p w:rsidR="007A0EE0" w:rsidRPr="00012D7E" w:rsidRDefault="007A0EE0" w:rsidP="007A0EE0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>Tahap ini dilakukan sebelum melakukan coding. Tahapan ini dilakukan bertujuan untuk memberikan gambaran lengkap tentang apa saja yang harus dikerjakan dalam sistem tersebut.</w:t>
      </w:r>
    </w:p>
    <w:p w:rsidR="007A0EE0" w:rsidRPr="00012D7E" w:rsidRDefault="007A0EE0" w:rsidP="007A0EE0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>●  Implementation</w:t>
      </w:r>
    </w:p>
    <w:p w:rsidR="007A0EE0" w:rsidRDefault="007A0EE0" w:rsidP="007A0EE0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Dalam tahap ini dilakukan pemrograman. Pembuatan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dipecah menjadi modul-modul kecil yang nantinya akan digabungkan dalam tahap berikutnya. Selain itu dalam tahap ini juga dilakukan pemeriksaaan terhadap modul yang dibuat, apakah sudah memenuhi fungsi yang diinginkan atau belum.</w:t>
      </w:r>
    </w:p>
    <w:p w:rsidR="00690B2F" w:rsidRPr="007A0EE0" w:rsidRDefault="00690B2F" w:rsidP="007A0EE0"/>
    <w:sectPr w:rsidR="00690B2F" w:rsidRPr="007A0EE0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0EE0" w:rsidRDefault="007A0EE0" w:rsidP="00A1571D">
      <w:pPr>
        <w:spacing w:line="240" w:lineRule="auto"/>
      </w:pPr>
      <w:r>
        <w:separator/>
      </w:r>
    </w:p>
  </w:endnote>
  <w:endnote w:type="continuationSeparator" w:id="0">
    <w:p w:rsidR="007A0EE0" w:rsidRDefault="007A0EE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0EE0" w:rsidRDefault="007A0EE0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7A0EE0" w:rsidRDefault="007A0EE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E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0EE0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328EED40-1F6F-4406-A1BE-8CFA021F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7A0EE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106</Words>
  <Characters>681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