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F3B1A" w:rsidRPr="00414E1B" w:rsidRDefault="00FF3B1A" w:rsidP="00FF3B1A">
      <w:pPr>
        <w:ind w:firstLine="360"/>
        <w:rPr>
          <w:szCs w:val="24"/>
        </w:rPr>
      </w:pPr>
      <w:r w:rsidRPr="00C40438">
        <w:rPr>
          <w:szCs w:val="24"/>
        </w:rPr>
        <w:t>digunakan di banyak skenario perusahaan utamanya pada suatu perusahaan yang memiliki cabang hingga memiliki holding yang membawahi banyak PT.</w:t>
      </w:r>
    </w:p>
    <w:p w:rsidR="00FF3B1A" w:rsidRDefault="00FF3B1A" w:rsidP="00FF3B1A">
      <w:pPr>
        <w:ind w:firstLine="0"/>
      </w:pPr>
    </w:p>
    <w:p w:rsidR="00FF3B1A" w:rsidRDefault="00FF3B1A" w:rsidP="00FF3B1A">
      <w:pPr>
        <w:pStyle w:val="STTSJudulSubBab"/>
        <w:numPr>
          <w:ilvl w:val="0"/>
          <w:numId w:val="11"/>
        </w:numPr>
        <w:ind w:hanging="720"/>
      </w:pPr>
      <w:r>
        <w:t>Tujuan</w:t>
      </w:r>
    </w:p>
    <w:p w:rsidR="00FF3B1A" w:rsidRPr="00F62851" w:rsidRDefault="00FF3B1A" w:rsidP="00FF3B1A">
      <w:pPr>
        <w:rPr>
          <w:bCs/>
        </w:rPr>
      </w:pPr>
      <w:r w:rsidRPr="00F62851">
        <w:rPr>
          <w:bCs/>
        </w:rPr>
        <w:t>Tujuan dari website pencatatan pengeluaran perusahaan berbasis multi company ini adalah:</w:t>
      </w:r>
    </w:p>
    <w:p w:rsidR="00FF3B1A" w:rsidRPr="00F62851" w:rsidRDefault="00FF3B1A" w:rsidP="00FF3B1A">
      <w:pPr>
        <w:pStyle w:val="ListParagraph"/>
        <w:numPr>
          <w:ilvl w:val="0"/>
          <w:numId w:val="38"/>
        </w:numPr>
        <w:rPr>
          <w:bCs/>
        </w:rPr>
      </w:pPr>
      <w:r w:rsidRPr="00F62851">
        <w:rPr>
          <w:bCs/>
        </w:rPr>
        <w:t>Menyediakan sistem pencatatan yang mudah, trackable baik dari level holding , level PT, hingga level project.</w:t>
      </w:r>
    </w:p>
    <w:p w:rsidR="00FF3B1A" w:rsidRPr="00F62851" w:rsidRDefault="00FF3B1A" w:rsidP="00FF3B1A">
      <w:pPr>
        <w:pStyle w:val="ListParagraph"/>
        <w:numPr>
          <w:ilvl w:val="0"/>
          <w:numId w:val="38"/>
        </w:numPr>
        <w:rPr>
          <w:bCs/>
        </w:rPr>
      </w:pPr>
      <w:r w:rsidRPr="00F62851">
        <w:rPr>
          <w:bCs/>
        </w:rPr>
        <w:t>Memberi ratio pada perusahaan baik dari level holding hingga PT.</w:t>
      </w:r>
    </w:p>
    <w:p w:rsidR="00FF3B1A" w:rsidRPr="00F62851" w:rsidRDefault="00FF3B1A" w:rsidP="00FF3B1A">
      <w:pPr>
        <w:pStyle w:val="ListParagraph"/>
        <w:numPr>
          <w:ilvl w:val="0"/>
          <w:numId w:val="38"/>
        </w:numPr>
        <w:rPr>
          <w:bCs/>
        </w:rPr>
      </w:pPr>
      <w:r w:rsidRPr="00F62851">
        <w:rPr>
          <w:bCs/>
        </w:rPr>
        <w:t xml:space="preserve">Memudahkan departemen keuangan dalam </w:t>
      </w:r>
      <w:r>
        <w:rPr>
          <w:bCs/>
        </w:rPr>
        <w:t>mengontrol pengeluaran</w:t>
      </w:r>
      <w:r w:rsidRPr="00F62851">
        <w:rPr>
          <w:bCs/>
        </w:rPr>
        <w:t>.</w:t>
      </w:r>
    </w:p>
    <w:p w:rsidR="00FF3B1A" w:rsidRPr="00F62851" w:rsidRDefault="00FF3B1A" w:rsidP="00FF3B1A">
      <w:pPr>
        <w:pStyle w:val="ListParagraph"/>
        <w:numPr>
          <w:ilvl w:val="0"/>
          <w:numId w:val="38"/>
        </w:numPr>
        <w:rPr>
          <w:bCs/>
        </w:rPr>
      </w:pPr>
      <w:r w:rsidRPr="00F62851">
        <w:rPr>
          <w:bCs/>
        </w:rPr>
        <w:t>Memberi informasi tentang seluruh jumlah pengeluaran perusahaan.</w:t>
      </w:r>
    </w:p>
    <w:p w:rsidR="00FF3B1A" w:rsidRDefault="00FF3B1A" w:rsidP="00FF3B1A">
      <w:pPr>
        <w:ind w:firstLine="0"/>
      </w:pPr>
    </w:p>
    <w:p w:rsidR="00FF3B1A" w:rsidRDefault="00FF3B1A" w:rsidP="00FF3B1A">
      <w:pPr>
        <w:pStyle w:val="STTSJudulSubBab"/>
        <w:numPr>
          <w:ilvl w:val="0"/>
          <w:numId w:val="11"/>
        </w:numPr>
        <w:ind w:left="709" w:hanging="709"/>
      </w:pPr>
      <w:r>
        <w:t>Ruang Lingkup</w:t>
      </w:r>
    </w:p>
    <w:p w:rsidR="00FF3B1A" w:rsidRDefault="00FF3B1A" w:rsidP="00FF3B1A">
      <w:r w:rsidRPr="007977AD">
        <w:t xml:space="preserve">Pada subbab ini akan membahas tentang semua fitur, batasan </w:t>
      </w:r>
      <w:r>
        <w:t>website</w:t>
      </w:r>
      <w:r w:rsidRPr="007977AD">
        <w:t xml:space="preserve"> dan struktur </w:t>
      </w:r>
      <w:r>
        <w:t>website</w:t>
      </w:r>
      <w:r w:rsidRPr="007977AD">
        <w:t xml:space="preserve">. Dengan subbab ini diharapkan pembaca akan mengerti struktur </w:t>
      </w:r>
      <w:r>
        <w:t>website</w:t>
      </w:r>
      <w:r w:rsidRPr="007977AD">
        <w:t xml:space="preserve"> yang dibuat dan fitur – fitur yang ada </w:t>
      </w:r>
      <w:r>
        <w:t>website</w:t>
      </w:r>
      <w:r w:rsidRPr="007977AD">
        <w:t xml:space="preserve"> ini. Berikut adalah penjelasan dari fitur yang sudah ada:</w:t>
      </w:r>
      <w:r>
        <w:t>.</w:t>
      </w:r>
    </w:p>
    <w:p w:rsidR="00FF3B1A" w:rsidRDefault="00FF3B1A" w:rsidP="00FF3B1A"/>
    <w:p w:rsidR="00FF3B1A" w:rsidRDefault="00FF3B1A" w:rsidP="00FF3B1A">
      <w:pPr>
        <w:pStyle w:val="STTSJudulSubBab"/>
        <w:numPr>
          <w:ilvl w:val="2"/>
          <w:numId w:val="39"/>
        </w:numPr>
        <w:ind w:left="709"/>
      </w:pPr>
      <w:r>
        <w:t>Fitur yang akan dibuat</w:t>
      </w:r>
    </w:p>
    <w:p w:rsidR="00FF3B1A" w:rsidRDefault="00FF3B1A" w:rsidP="00FF3B1A">
      <w:r w:rsidRPr="007977AD">
        <w:t xml:space="preserve">Bagian ini akan menerangkan fitur-fitur yang terdapat di dalam </w:t>
      </w:r>
      <w:r>
        <w:t>Website</w:t>
      </w:r>
      <w:r w:rsidRPr="007977AD">
        <w:t xml:space="preserve"> pencatatan pengeluaran beserta penjelasan singkatnya. role pada website ini dibagi menjadi 3 yaitu pencatat transaksi, approval dan admin, role pencatat transaksi memiliki kegunaan sebagai mencatat segala jenis transaksi , role approval berguna sebagai orang yang mengecek apabila ada pencatat transaksi yang melebihi limit dari yang ditetapkan dan admin adalah role yang dapat mendaftarkan user maupun pembuatan PT baru. </w:t>
      </w:r>
    </w:p>
    <w:p w:rsidR="00FF3B1A" w:rsidRDefault="00FF3B1A" w:rsidP="00FF3B1A"/>
    <w:p w:rsidR="00FF3B1A" w:rsidRDefault="00FF3B1A" w:rsidP="00FF3B1A"/>
    <w:p w:rsidR="00FF3B1A" w:rsidRDefault="00FF3B1A" w:rsidP="00FF3B1A"/>
    <w:p w:rsidR="00690B2F" w:rsidRPr="00FF3B1A" w:rsidRDefault="00690B2F" w:rsidP="00FF3B1A"/>
    <w:sectPr w:rsidR="00690B2F" w:rsidRPr="00FF3B1A" w:rsidSect="00C22F25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F3B1A" w:rsidRDefault="00FF3B1A" w:rsidP="00A1571D">
      <w:pPr>
        <w:spacing w:line="240" w:lineRule="auto"/>
      </w:pPr>
      <w:r>
        <w:separator/>
      </w:r>
    </w:p>
  </w:endnote>
  <w:endnote w:type="continuationSeparator" w:id="0">
    <w:p w:rsidR="00FF3B1A" w:rsidRDefault="00FF3B1A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>
    <w:pPr>
      <w:pStyle w:val="Footer"/>
      <w:jc w:val="center"/>
    </w:pPr>
  </w:p>
  <w:p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F3B1A" w:rsidRDefault="00FF3B1A" w:rsidP="00654C90">
      <w:pPr>
        <w:spacing w:line="240" w:lineRule="auto"/>
        <w:ind w:firstLine="0"/>
      </w:pPr>
      <w:r>
        <w:separator/>
      </w:r>
    </w:p>
  </w:footnote>
  <w:footnote w:type="continuationSeparator" w:id="0">
    <w:p w:rsidR="00FF3B1A" w:rsidRDefault="00FF3B1A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746840"/>
    <w:multiLevelType w:val="multilevel"/>
    <w:tmpl w:val="37F642B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5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6D54CD"/>
    <w:multiLevelType w:val="multilevel"/>
    <w:tmpl w:val="B45E1F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2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2"/>
  </w:num>
  <w:num w:numId="12" w16cid:durableId="179592129">
    <w:abstractNumId w:val="33"/>
  </w:num>
  <w:num w:numId="13" w16cid:durableId="1183593966">
    <w:abstractNumId w:val="12"/>
  </w:num>
  <w:num w:numId="14" w16cid:durableId="266929278">
    <w:abstractNumId w:val="29"/>
  </w:num>
  <w:num w:numId="15" w16cid:durableId="1262685322">
    <w:abstractNumId w:val="28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30"/>
  </w:num>
  <w:num w:numId="20" w16cid:durableId="476537423">
    <w:abstractNumId w:val="10"/>
  </w:num>
  <w:num w:numId="21" w16cid:durableId="2083604334">
    <w:abstractNumId w:val="26"/>
  </w:num>
  <w:num w:numId="22" w16cid:durableId="164593290">
    <w:abstractNumId w:val="26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7"/>
  </w:num>
  <w:num w:numId="25" w16cid:durableId="763574591">
    <w:abstractNumId w:val="34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5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  <w:num w:numId="38" w16cid:durableId="1471091678">
    <w:abstractNumId w:val="31"/>
  </w:num>
  <w:num w:numId="39" w16cid:durableId="12529342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B1A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3B1A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DD2EDE"/>
  <w15:chartTrackingRefBased/>
  <w15:docId w15:val="{CCA65564-693B-4963-AC3F-9700DEAF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0</TotalTime>
  <Pages>3</Pages>
  <Words>181</Words>
  <Characters>1159</Characters>
  <Application>Microsoft Office Word</Application>
  <DocSecurity>0</DocSecurity>
  <Lines>34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1</cp:revision>
  <dcterms:created xsi:type="dcterms:W3CDTF">2024-10-20T03:45:00Z</dcterms:created>
  <dcterms:modified xsi:type="dcterms:W3CDTF">2024-10-20T03:45:00Z</dcterms:modified>
</cp:coreProperties>
</file>