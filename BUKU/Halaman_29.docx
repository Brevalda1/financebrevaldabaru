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6552" w:rsidRPr="000431A8" w:rsidRDefault="00B16552" w:rsidP="00B16552">
      <w:r w:rsidRPr="000431A8">
        <w:t>adalah mengatur setiap kode dalam proses web development tersebut. Model view controller adalah pola yang bisa digunakan untuk banyak framework dengan berbagai macam pemrograman, misalnya Python, PHP, JavaScript, Nodejs, dan lainnya. MVC juga dapat bekerja dengan baik bagi pemrograman yang berorientasi pada objek. Hal itu dikarenakan setiap komponen MVC bisa dimanfaatkan sebagai objek dan digunakan ulang ke dalam aplikasi. Maka dari itu, MVC adalah salah satu standar framework web development yang paling sering dipakai untuk membangun proyek situs berskala besar.</w:t>
      </w:r>
    </w:p>
    <w:p w:rsidR="00B16552" w:rsidRDefault="00B16552" w:rsidP="00B16552">
      <w:pPr>
        <w:ind w:firstLine="709"/>
      </w:pPr>
    </w:p>
    <w:p w:rsidR="00690B2F" w:rsidRPr="00B16552" w:rsidRDefault="00690B2F" w:rsidP="00B16552"/>
    <w:sectPr w:rsidR="00690B2F" w:rsidRPr="00B16552"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6552" w:rsidRDefault="00B16552" w:rsidP="00A1571D">
      <w:pPr>
        <w:spacing w:line="240" w:lineRule="auto"/>
      </w:pPr>
      <w:r>
        <w:separator/>
      </w:r>
    </w:p>
  </w:endnote>
  <w:endnote w:type="continuationSeparator" w:id="0">
    <w:p w:rsidR="00B16552" w:rsidRDefault="00B1655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6552" w:rsidRDefault="00B16552" w:rsidP="00654C90">
      <w:pPr>
        <w:spacing w:line="240" w:lineRule="auto"/>
        <w:ind w:firstLine="0"/>
      </w:pPr>
      <w:r>
        <w:separator/>
      </w:r>
    </w:p>
  </w:footnote>
  <w:footnote w:type="continuationSeparator" w:id="0">
    <w:p w:rsidR="00B16552" w:rsidRDefault="00B1655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5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16552"/>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6D59C828-5FB9-4FA5-8239-A90A6124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77</Words>
  <Characters>495</Characters>
  <Application>Microsoft Office Word</Application>
  <DocSecurity>0</DocSecurity>
  <Lines>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