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64C4" w:rsidRPr="00F44CAF" w:rsidRDefault="004E64C4" w:rsidP="004E64C4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5.9</w:t>
      </w:r>
    </w:p>
    <w:p w:rsidR="004E64C4" w:rsidRPr="00F44CAF" w:rsidRDefault="004E64C4" w:rsidP="004E64C4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pencatatan biaya untuk masa depan</w:t>
      </w:r>
      <w:r>
        <w:rPr>
          <w:b/>
          <w:szCs w:val="24"/>
        </w:rPr>
        <w:t>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4E64C4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4E64C4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keterangan_pencatatan_biaya_masa_depan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4E64C4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4E64C4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E64C4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4C4" w:rsidRPr="00F44CAF" w:rsidRDefault="004E64C4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:rsidR="004E64C4" w:rsidRPr="00F44CAF" w:rsidRDefault="004E64C4" w:rsidP="004E64C4">
      <w:pPr>
        <w:spacing w:before="200"/>
        <w:rPr>
          <w:szCs w:val="24"/>
        </w:rPr>
      </w:pPr>
    </w:p>
    <w:p w:rsidR="004E64C4" w:rsidRPr="00F44CAF" w:rsidRDefault="004E64C4" w:rsidP="004E64C4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4E64C4" w:rsidRPr="00F44CAF" w:rsidRDefault="004E64C4" w:rsidP="004E64C4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kode_pencatatan_biaya_masa_depan</w:t>
      </w:r>
    </w:p>
    <w:p w:rsidR="004E64C4" w:rsidRPr="00F44CAF" w:rsidRDefault="004E64C4" w:rsidP="004E64C4">
      <w:pPr>
        <w:ind w:left="360" w:firstLine="0"/>
        <w:rPr>
          <w:szCs w:val="24"/>
        </w:rPr>
      </w:pPr>
      <w:r w:rsidRPr="00F44CAF">
        <w:rPr>
          <w:szCs w:val="24"/>
        </w:rPr>
        <w:t>Field kode_pencatatan_biaya_masa_depan merupakan primary key. Field ini berisi kode unik bedasarkan auto generate dari system.</w:t>
      </w:r>
    </w:p>
    <w:p w:rsidR="004E64C4" w:rsidRPr="00F44CAF" w:rsidRDefault="004E64C4" w:rsidP="004E64C4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nama_pencatatan_biaya_masa_depan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4E64C4" w:rsidRPr="00F44CAF" w:rsidRDefault="004E64C4" w:rsidP="004E64C4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nama_pencatatan_biaya_masa_depan digunakan untuk menyimpan nama biaya yang diberikan oleh inputan user. </w:t>
      </w:r>
    </w:p>
    <w:p w:rsidR="004E64C4" w:rsidRPr="00F44CAF" w:rsidRDefault="004E64C4" w:rsidP="004E64C4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jumlah_pencatatan_biaya_masa_depan</w:t>
      </w:r>
    </w:p>
    <w:p w:rsidR="004E64C4" w:rsidRPr="00F44CAF" w:rsidRDefault="004E64C4" w:rsidP="004E64C4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jumlah_pencatatan_biaya_masa_depan digunakan untuk menyimpan informasi jumlah dari biaya masa depan dari pegawai yang telah didaftarkan. </w:t>
      </w:r>
    </w:p>
    <w:p w:rsidR="004E64C4" w:rsidRPr="00F44CAF" w:rsidRDefault="004E64C4" w:rsidP="004E64C4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harga_pencatatan_biaya_masa_depan</w:t>
      </w:r>
    </w:p>
    <w:p w:rsidR="004E64C4" w:rsidRPr="00F44CAF" w:rsidRDefault="004E64C4" w:rsidP="004E64C4">
      <w:pPr>
        <w:ind w:left="360" w:firstLine="0"/>
        <w:rPr>
          <w:szCs w:val="24"/>
        </w:rPr>
      </w:pPr>
      <w:r w:rsidRPr="00F44CAF">
        <w:rPr>
          <w:szCs w:val="24"/>
        </w:rPr>
        <w:t>Field harga_pencatatan_biaya_masa_depan digunakan untuk menyimpan informasi harga yang di bayar.</w:t>
      </w:r>
    </w:p>
    <w:p w:rsidR="004E64C4" w:rsidRPr="00F44CAF" w:rsidRDefault="004E64C4" w:rsidP="004E64C4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keterangan_pencatatan_biaya_masa_depan</w:t>
      </w:r>
    </w:p>
    <w:p w:rsidR="004E64C4" w:rsidRPr="00F44CAF" w:rsidRDefault="004E64C4" w:rsidP="004E64C4">
      <w:pPr>
        <w:ind w:left="360" w:firstLine="0"/>
        <w:rPr>
          <w:szCs w:val="24"/>
        </w:rPr>
      </w:pPr>
      <w:r w:rsidRPr="00F44CAF">
        <w:rPr>
          <w:szCs w:val="24"/>
        </w:rPr>
        <w:t xml:space="preserve">Field keterangan_pencatatan_biaya_masa_depan digunakan untuk menyimpan informasi keterangan oleh pegawai. </w:t>
      </w:r>
    </w:p>
    <w:p w:rsidR="004E64C4" w:rsidRPr="00F44CAF" w:rsidRDefault="004E64C4" w:rsidP="004E64C4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cek_status_pencatatan_biaya_masa_depan</w:t>
      </w:r>
    </w:p>
    <w:p w:rsidR="004E64C4" w:rsidRDefault="004E64C4" w:rsidP="004E64C4">
      <w:pPr>
        <w:ind w:left="360" w:firstLine="0"/>
        <w:rPr>
          <w:szCs w:val="24"/>
        </w:rPr>
      </w:pPr>
      <w:r w:rsidRPr="00F44CAF">
        <w:rPr>
          <w:szCs w:val="24"/>
        </w:rPr>
        <w:t>Field cek_status_pencatatan_biaya_masa_depan digunakan untuk menyimpan status aktif biaya. Dimana 0 untuk Non-active dan 1 untuk active.</w:t>
      </w:r>
    </w:p>
    <w:p w:rsidR="00690B2F" w:rsidRPr="004E64C4" w:rsidRDefault="00690B2F" w:rsidP="004E64C4"/>
    <w:sectPr w:rsidR="00690B2F" w:rsidRPr="004E64C4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64C4" w:rsidRDefault="004E64C4" w:rsidP="00A1571D">
      <w:pPr>
        <w:spacing w:line="240" w:lineRule="auto"/>
      </w:pPr>
      <w:r>
        <w:separator/>
      </w:r>
    </w:p>
  </w:endnote>
  <w:endnote w:type="continuationSeparator" w:id="0">
    <w:p w:rsidR="004E64C4" w:rsidRDefault="004E64C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64C4" w:rsidRDefault="004E64C4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4E64C4" w:rsidRDefault="004E64C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4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E64C4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5640F51-4E07-4853-A073-65262C76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4E64C4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177</Words>
  <Characters>1130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