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222F" w:rsidRPr="00AC3F27" w:rsidRDefault="00D4222F" w:rsidP="00D4222F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p w:rsidR="00D4222F" w:rsidRPr="006E3822" w:rsidRDefault="00D4222F" w:rsidP="00D4222F">
      <w:pPr>
        <w:pStyle w:val="STTSJudulSubBab"/>
        <w:numPr>
          <w:ilvl w:val="1"/>
          <w:numId w:val="38"/>
        </w:numPr>
        <w:ind w:left="567" w:hanging="567"/>
        <w:rPr>
          <w:szCs w:val="28"/>
        </w:rPr>
      </w:pPr>
      <w:r>
        <w:rPr>
          <w:szCs w:val="28"/>
        </w:rPr>
        <w:t xml:space="preserve">Pemahaman Dalam Menggunakan Website  </w:t>
      </w:r>
    </w:p>
    <w:p w:rsidR="00D4222F" w:rsidRDefault="00D4222F" w:rsidP="00D4222F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r w:rsidRPr="00906241">
        <w:rPr>
          <w:b w:val="0"/>
          <w:bCs/>
          <w:sz w:val="24"/>
          <w:szCs w:val="24"/>
        </w:rPr>
        <w:t xml:space="preserve">Subbab ini akan membahas, pertanyaan tentang </w:t>
      </w:r>
      <w:r>
        <w:rPr>
          <w:b w:val="0"/>
          <w:bCs/>
          <w:sz w:val="24"/>
          <w:szCs w:val="24"/>
        </w:rPr>
        <w:t>pemahaman</w:t>
      </w:r>
      <w:r w:rsidRPr="00906241">
        <w:rPr>
          <w:b w:val="0"/>
          <w:bCs/>
          <w:sz w:val="24"/>
          <w:szCs w:val="24"/>
        </w:rPr>
        <w:t xml:space="preserve">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dibuat. Pertanyaan ini akan diperuntukan untuk pengguna yang memiliki peran </w:t>
      </w:r>
      <w:r>
        <w:rPr>
          <w:b w:val="0"/>
          <w:bCs/>
          <w:sz w:val="24"/>
          <w:szCs w:val="24"/>
        </w:rPr>
        <w:t>apapun</w:t>
      </w:r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 nilai antara satu sampai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1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tampilan tidak menarik.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tampilan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dibuat menari</w:t>
      </w:r>
      <w:r>
        <w:rPr>
          <w:b w:val="0"/>
          <w:bCs/>
          <w:sz w:val="24"/>
          <w:szCs w:val="24"/>
        </w:rPr>
        <w:t>k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5. Berikut adalah hasil uji coba yang didapat dari pertanyaan, tentang tampilan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</w:t>
      </w:r>
      <w:r>
        <w:rPr>
          <w:b w:val="0"/>
          <w:bCs/>
          <w:sz w:val="24"/>
          <w:szCs w:val="24"/>
        </w:rPr>
        <w:t xml:space="preserve">. </w:t>
      </w:r>
    </w:p>
    <w:p w:rsidR="00D4222F" w:rsidRDefault="00D4222F" w:rsidP="00D4222F">
      <w:pPr>
        <w:pStyle w:val="STTSJudulBab"/>
        <w:jc w:val="both"/>
        <w:rPr>
          <w:noProof/>
        </w:rPr>
      </w:pPr>
    </w:p>
    <w:p w:rsidR="00D4222F" w:rsidRDefault="00D4222F" w:rsidP="00D4222F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C915EB" wp14:editId="755AAA6A">
            <wp:extent cx="5040630" cy="2038350"/>
            <wp:effectExtent l="0" t="0" r="7620" b="0"/>
            <wp:docPr id="1460025601" name="Picture 256" descr="Forms response chart. Question title: seberapa mudah anda memahami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s response chart. Question title: seberapa mudah anda memahami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44"/>
                    <a:stretch/>
                  </pic:blipFill>
                  <pic:spPr bwMode="auto">
                    <a:xfrm>
                      <a:off x="0" y="0"/>
                      <a:ext cx="50406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22F" w:rsidRDefault="00D4222F" w:rsidP="00D4222F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7.3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Grafik Pemahaman Dalam Menggunakan Website</w:t>
      </w:r>
    </w:p>
    <w:p w:rsidR="00D4222F" w:rsidRDefault="00D4222F" w:rsidP="00D4222F">
      <w:pPr>
        <w:spacing w:line="240" w:lineRule="auto"/>
        <w:ind w:firstLine="0"/>
        <w:rPr>
          <w:lang w:val="x-none" w:eastAsia="x-none"/>
        </w:rPr>
      </w:pPr>
    </w:p>
    <w:p w:rsidR="00D4222F" w:rsidRDefault="00D4222F" w:rsidP="00D4222F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menunjukan hasil dari </w:t>
      </w:r>
      <w:r>
        <w:rPr>
          <w:b w:val="0"/>
          <w:bCs/>
          <w:sz w:val="24"/>
          <w:szCs w:val="24"/>
          <w:lang w:val="x-none" w:eastAsia="x-none"/>
        </w:rPr>
        <w:t>Pemahaman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dari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tentang seberapa </w:t>
      </w:r>
      <w:r>
        <w:rPr>
          <w:b w:val="0"/>
          <w:bCs/>
          <w:sz w:val="24"/>
          <w:szCs w:val="24"/>
          <w:lang w:val="x-none" w:eastAsia="x-none"/>
        </w:rPr>
        <w:t>Paham user akan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ini. Dari gambar diatas terdapat </w:t>
      </w:r>
      <w:r>
        <w:rPr>
          <w:b w:val="0"/>
          <w:bCs/>
          <w:sz w:val="24"/>
          <w:szCs w:val="24"/>
          <w:lang w:val="x-none" w:eastAsia="x-none"/>
        </w:rPr>
        <w:t>1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 cukup </w:t>
      </w:r>
      <w:r>
        <w:rPr>
          <w:b w:val="0"/>
          <w:bCs/>
          <w:sz w:val="24"/>
          <w:szCs w:val="24"/>
          <w:lang w:val="x-none" w:eastAsia="x-none"/>
        </w:rPr>
        <w:t>baik secara alur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>Dan juga t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erdapat </w:t>
      </w:r>
      <w:r>
        <w:rPr>
          <w:b w:val="0"/>
          <w:bCs/>
          <w:sz w:val="24"/>
          <w:szCs w:val="24"/>
          <w:lang w:val="x-none" w:eastAsia="x-none"/>
        </w:rPr>
        <w:t>1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</w:t>
      </w:r>
      <w:r>
        <w:rPr>
          <w:b w:val="0"/>
          <w:bCs/>
          <w:sz w:val="24"/>
          <w:szCs w:val="24"/>
          <w:lang w:val="x-none" w:eastAsia="x-none"/>
        </w:rPr>
        <w:t xml:space="preserve"> memiliki alur yang  baik. Dan juga terdapat 5 user yang merasa alur pada website ini sangat baik. 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Pertanyaan ini bertujuan supaya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terhadap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sudah dibuat. Dengan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memperbaiki </w:t>
      </w:r>
      <w:r>
        <w:rPr>
          <w:b w:val="0"/>
          <w:bCs/>
          <w:sz w:val="24"/>
          <w:szCs w:val="24"/>
          <w:lang w:val="x-none" w:eastAsia="x-none"/>
        </w:rPr>
        <w:t>alur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akan dibuat.</w:t>
      </w:r>
      <w:r>
        <w:rPr>
          <w:b w:val="0"/>
          <w:bCs/>
          <w:sz w:val="24"/>
          <w:szCs w:val="24"/>
          <w:lang w:val="x-none" w:eastAsia="x-none"/>
        </w:rPr>
        <w:t xml:space="preserve"> Sehingga dapat memperbaiki website menjadi lebih baik.</w:t>
      </w:r>
    </w:p>
    <w:p w:rsidR="00D4222F" w:rsidRDefault="00D4222F" w:rsidP="00D4222F">
      <w:pPr>
        <w:pStyle w:val="STTSJudulBab"/>
        <w:jc w:val="both"/>
        <w:rPr>
          <w:b w:val="0"/>
          <w:bCs/>
          <w:sz w:val="24"/>
          <w:szCs w:val="24"/>
        </w:rPr>
      </w:pPr>
    </w:p>
    <w:p w:rsidR="00690B2F" w:rsidRPr="00D4222F" w:rsidRDefault="00690B2F" w:rsidP="00D4222F"/>
    <w:sectPr w:rsidR="00690B2F" w:rsidRPr="00D4222F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222F" w:rsidRDefault="00D4222F" w:rsidP="00A1571D">
      <w:pPr>
        <w:spacing w:line="240" w:lineRule="auto"/>
      </w:pPr>
      <w:r>
        <w:separator/>
      </w:r>
    </w:p>
  </w:endnote>
  <w:endnote w:type="continuationSeparator" w:id="0">
    <w:p w:rsidR="00D4222F" w:rsidRDefault="00D4222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222F" w:rsidRDefault="00D4222F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D4222F" w:rsidRDefault="00D4222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2F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4222F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442C1BA8-DBD7-4798-9CD2-E049FA24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161</Words>
  <Characters>1032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2024-10-20T03:47:00Z</dcterms:created>
  <dcterms:modified xsi:type="dcterms:W3CDTF">2024-10-20T03:47:00Z</dcterms:modified>
</cp:coreProperties>
</file>