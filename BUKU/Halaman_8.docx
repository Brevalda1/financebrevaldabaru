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2.4</w:t>
      </w:r>
      <w:r>
        <w:tab/>
        <w:t>Holding</w:t>
      </w:r>
      <w:r>
        <w:tab/>
      </w:r>
      <w:r>
        <w:tab/>
        <w:t>14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2.5</w:t>
      </w:r>
      <w:r>
        <w:tab/>
        <w:t>PT(Perseroan Terbatas)</w:t>
      </w:r>
      <w:r>
        <w:tab/>
      </w:r>
      <w:r>
        <w:tab/>
        <w:t>15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2.6</w:t>
      </w:r>
      <w:r>
        <w:tab/>
        <w:t>MVC</w:t>
      </w:r>
      <w:r>
        <w:tab/>
      </w:r>
      <w:r>
        <w:tab/>
        <w:t>15</w:t>
      </w:r>
    </w:p>
    <w:p w:rsidR="00727A37" w:rsidRDefault="00727A37" w:rsidP="00727A37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III</w:t>
      </w:r>
      <w:r>
        <w:tab/>
        <w:t>BISNIS PLAN</w:t>
      </w:r>
      <w:r>
        <w:tab/>
      </w:r>
      <w:r>
        <w:tab/>
        <w:t>12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3.1</w:t>
      </w:r>
      <w:r>
        <w:tab/>
        <w:t>Deskripsi Bisnis</w:t>
      </w:r>
      <w:r>
        <w:tab/>
      </w:r>
      <w:r>
        <w:tab/>
        <w:t>17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3.2</w:t>
      </w:r>
      <w:r>
        <w:tab/>
        <w:t>Analisa SWOT</w:t>
      </w:r>
      <w:r>
        <w:tab/>
      </w:r>
      <w:r>
        <w:tab/>
        <w:t>17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3.3</w:t>
      </w:r>
      <w:r>
        <w:tab/>
        <w:t>Analisa Biaya</w:t>
      </w:r>
      <w:r>
        <w:tab/>
      </w:r>
      <w:r>
        <w:tab/>
        <w:t>18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3.3.1  One Time Cost </w:t>
      </w:r>
      <w:r>
        <w:tab/>
      </w:r>
      <w:r>
        <w:tab/>
        <w:t>18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3.3.2  Recurring Cost</w:t>
      </w:r>
      <w:r>
        <w:tab/>
      </w:r>
      <w:r>
        <w:tab/>
        <w:t>19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3.3.3  Income</w:t>
      </w:r>
      <w:r>
        <w:tab/>
      </w:r>
      <w:r>
        <w:tab/>
        <w:t>19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3.3.4  Break Even Point (BEP)</w:t>
      </w:r>
      <w:r>
        <w:tab/>
      </w:r>
      <w:r>
        <w:tab/>
        <w:t>19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3.4</w:t>
      </w:r>
      <w:r>
        <w:tab/>
        <w:t>Analisa Aplikasi Sejenis</w:t>
      </w:r>
      <w:r>
        <w:tab/>
      </w:r>
      <w:r>
        <w:tab/>
        <w:t>20</w:t>
      </w:r>
    </w:p>
    <w:p w:rsidR="00727A37" w:rsidRDefault="00727A37" w:rsidP="00727A37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IV</w:t>
      </w:r>
      <w:r>
        <w:tab/>
        <w:t>ANALISA SISTEM</w:t>
      </w:r>
      <w:r>
        <w:tab/>
      </w:r>
      <w:r>
        <w:tab/>
        <w:t>22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4.1</w:t>
      </w:r>
      <w:r>
        <w:tab/>
        <w:t>Deskripsi Dari Sistem</w:t>
      </w:r>
      <w:r>
        <w:tab/>
      </w:r>
      <w:r>
        <w:tab/>
        <w:t>22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4.2</w:t>
      </w:r>
      <w:r>
        <w:tab/>
        <w:t>Spesifikasi Kebutuhan</w:t>
      </w:r>
      <w:r>
        <w:tab/>
      </w:r>
      <w:r>
        <w:tab/>
        <w:t>23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4.3</w:t>
      </w:r>
      <w:r>
        <w:tab/>
        <w:t>Activity Diagram</w:t>
      </w:r>
      <w:r>
        <w:tab/>
      </w:r>
      <w:r>
        <w:tab/>
        <w:t>24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4.3.1  Activity Diagram Verifikasi Biaya Project</w:t>
      </w:r>
      <w:r>
        <w:tab/>
      </w:r>
      <w:r>
        <w:tab/>
        <w:t>25</w:t>
      </w:r>
    </w:p>
    <w:p w:rsidR="00727A37" w:rsidRDefault="00727A37" w:rsidP="00727A37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V</w:t>
      </w:r>
      <w:r>
        <w:tab/>
        <w:t>DESAIN SISTEM</w:t>
      </w:r>
      <w:r>
        <w:tab/>
      </w:r>
      <w:r>
        <w:tab/>
        <w:t>22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5.1</w:t>
      </w:r>
      <w:r>
        <w:tab/>
        <w:t>Desain Arsitektur</w:t>
      </w:r>
      <w:r>
        <w:tab/>
      </w:r>
      <w:r>
        <w:tab/>
        <w:t>27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5.1.1  Arsitektur pencatat transaksi</w:t>
      </w:r>
      <w:r>
        <w:tab/>
      </w:r>
      <w:r>
        <w:tab/>
        <w:t>27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5.1.2  Arsitektur Admin</w:t>
      </w:r>
      <w:r>
        <w:tab/>
      </w:r>
      <w:r>
        <w:tab/>
        <w:t>28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5.1.3  Arsitektur Appeoval</w:t>
      </w:r>
      <w:r>
        <w:tab/>
      </w:r>
      <w:r>
        <w:tab/>
        <w:t>29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5.2</w:t>
      </w:r>
      <w:r>
        <w:tab/>
        <w:t>Desain Database</w:t>
      </w:r>
      <w:r>
        <w:tab/>
      </w:r>
      <w:r>
        <w:tab/>
        <w:t>31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5.2.1  Desain table</w:t>
      </w:r>
      <w:r>
        <w:tab/>
      </w:r>
      <w:r>
        <w:tab/>
        <w:t>31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5.3</w:t>
      </w:r>
      <w:r>
        <w:tab/>
        <w:t>Desain Interface</w:t>
      </w:r>
      <w:r>
        <w:tab/>
      </w:r>
      <w:r>
        <w:tab/>
        <w:t>52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  Desain Halaman Login</w:t>
      </w:r>
      <w:r>
        <w:tab/>
      </w:r>
      <w:r>
        <w:tab/>
        <w:t>52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5.3.2  Desain Halaman Gaji Pegawai</w:t>
      </w:r>
      <w:r>
        <w:tab/>
      </w:r>
      <w:r>
        <w:tab/>
        <w:t>53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5.3.3  Desain Halaman Form Gaji Pegawai</w:t>
      </w:r>
      <w:r>
        <w:tab/>
      </w:r>
      <w:r>
        <w:tab/>
        <w:t>54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5.3.4  Desain Halaman Pencatatan Rekening</w:t>
      </w:r>
      <w:r>
        <w:tab/>
      </w:r>
      <w:r>
        <w:tab/>
        <w:t>55</w:t>
      </w:r>
    </w:p>
    <w:p w:rsidR="00727A37" w:rsidRDefault="00727A37" w:rsidP="00727A3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5.3.5  Desain Halaman Form Pencatatan Rekening</w:t>
      </w:r>
      <w:r>
        <w:tab/>
      </w:r>
      <w:r>
        <w:tab/>
        <w:t>56</w:t>
      </w:r>
    </w:p>
    <w:p w:rsidR="00690B2F" w:rsidRPr="00727A37" w:rsidRDefault="00727A37" w:rsidP="00727A37">
      <w:r>
        <w:tab/>
      </w:r>
      <w:r>
        <w:tab/>
        <w:t>5.3.6  Desain Halaman Pencatatan Masa Depan</w:t>
      </w:r>
      <w:r>
        <w:tab/>
      </w:r>
      <w:r>
        <w:tab/>
        <w:t>57</w:t>
      </w:r>
    </w:p>
    <w:sectPr w:rsidR="00690B2F" w:rsidRPr="00727A37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27A37" w:rsidRDefault="00727A37" w:rsidP="00A1571D">
      <w:pPr>
        <w:spacing w:line="240" w:lineRule="auto"/>
      </w:pPr>
      <w:r>
        <w:separator/>
      </w:r>
    </w:p>
  </w:endnote>
  <w:endnote w:type="continuationSeparator" w:id="0">
    <w:p w:rsidR="00727A37" w:rsidRDefault="00727A37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27A37" w:rsidRDefault="00727A37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727A37" w:rsidRDefault="00727A37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37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27A37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A906FFBE-1898-45EF-9602-6603F88D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132</Words>
  <Characters>846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2024-10-20T03:45:00Z</dcterms:created>
  <dcterms:modified xsi:type="dcterms:W3CDTF">2024-10-20T03:45:00Z</dcterms:modified>
</cp:coreProperties>
</file>