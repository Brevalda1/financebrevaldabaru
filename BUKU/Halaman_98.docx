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7998" w:rsidRPr="000E073C" w:rsidRDefault="00FD7998" w:rsidP="00FD7998">
      <w:pPr>
        <w:ind w:firstLine="0"/>
        <w:rPr>
          <w:b/>
          <w:bCs/>
        </w:rPr>
      </w:pPr>
      <w:r w:rsidRPr="000E073C">
        <w:rPr>
          <w:b/>
          <w:bCs/>
        </w:rPr>
        <w:t>Segmen program 6.3 contoh pseudo code untuk insert pencatatan rekening</w:t>
      </w:r>
    </w:p>
    <w:p w:rsidR="00FD7998" w:rsidRPr="000E073C" w:rsidRDefault="00FD7998" w:rsidP="00FD7998">
      <w:pPr>
        <w:spacing w:line="240" w:lineRule="auto"/>
        <w:rPr>
          <w:rFonts w:ascii="Courier New" w:hAnsi="Courier New" w:cs="Courier New"/>
          <w:sz w:val="20"/>
          <w:szCs w:val="20"/>
        </w:rPr>
      </w:pPr>
      <w:r>
        <w:br/>
      </w:r>
      <w:r w:rsidRPr="000E073C">
        <w:rPr>
          <w:rFonts w:ascii="Courier New" w:hAnsi="Courier New" w:cs="Courier New"/>
          <w:sz w:val="20"/>
          <w:szCs w:val="20"/>
        </w:rPr>
        <w:t xml:space="preserve">01: </w:t>
      </w:r>
      <w:r w:rsidRPr="000E073C">
        <w:rPr>
          <w:rFonts w:ascii="Courier New" w:hAnsi="Courier New" w:cs="Courier New"/>
          <w:sz w:val="20"/>
          <w:szCs w:val="20"/>
        </w:rPr>
        <w:tab/>
        <w:t>START</w:t>
      </w:r>
      <w:r w:rsidRPr="000E073C">
        <w:rPr>
          <w:rFonts w:ascii="Courier New" w:hAnsi="Courier New" w:cs="Courier New"/>
          <w:sz w:val="20"/>
          <w:szCs w:val="20"/>
        </w:rPr>
        <w:br/>
        <w:t>02:</w:t>
      </w:r>
      <w:r w:rsidRPr="000E073C">
        <w:rPr>
          <w:rFonts w:ascii="Courier New" w:hAnsi="Courier New" w:cs="Courier New"/>
          <w:sz w:val="20"/>
          <w:szCs w:val="20"/>
        </w:rPr>
        <w:tab/>
        <w:t>get(kode,nama,nomorrekening,kodetransfer,namabank,ktrngn)</w:t>
      </w:r>
      <w:r w:rsidRPr="000E073C">
        <w:rPr>
          <w:sz w:val="20"/>
          <w:szCs w:val="20"/>
        </w:rPr>
        <w:br/>
      </w:r>
      <w:r w:rsidRPr="000E073C">
        <w:rPr>
          <w:rFonts w:ascii="Courier New" w:hAnsi="Courier New" w:cs="Courier New"/>
          <w:sz w:val="20"/>
          <w:szCs w:val="20"/>
        </w:rPr>
        <w:t xml:space="preserve">03: </w:t>
      </w:r>
      <w:r w:rsidRPr="000E073C">
        <w:rPr>
          <w:rFonts w:ascii="Courier New" w:hAnsi="Courier New" w:cs="Courier New"/>
          <w:sz w:val="20"/>
          <w:szCs w:val="20"/>
        </w:rPr>
        <w:tab/>
        <w:t>read(kode,nama,nomorrekening,kodetransfer,namabank,ktrngn)</w:t>
      </w:r>
      <w:r w:rsidRPr="000E073C">
        <w:rPr>
          <w:rFonts w:ascii="Courier New" w:hAnsi="Courier New" w:cs="Courier New"/>
          <w:sz w:val="20"/>
          <w:szCs w:val="20"/>
        </w:rPr>
        <w:br/>
        <w:t>04:</w:t>
      </w:r>
      <w:r w:rsidRPr="000E073C">
        <w:rPr>
          <w:rFonts w:ascii="Courier New" w:hAnsi="Courier New" w:cs="Courier New"/>
          <w:sz w:val="20"/>
          <w:szCs w:val="20"/>
        </w:rPr>
        <w:tab/>
        <w:t>pencatatanrekening&lt;-(kode,nama,nomorrekening,kodetransfer,namabank,ktrngn)</w:t>
      </w:r>
      <w:r w:rsidRPr="000E073C">
        <w:rPr>
          <w:rFonts w:ascii="Courier New" w:hAnsi="Courier New" w:cs="Courier New"/>
          <w:sz w:val="20"/>
          <w:szCs w:val="20"/>
        </w:rPr>
        <w:br/>
        <w:t>05:</w:t>
      </w:r>
      <w:r w:rsidRPr="000E073C">
        <w:rPr>
          <w:rFonts w:ascii="Courier New" w:hAnsi="Courier New" w:cs="Courier New"/>
          <w:sz w:val="20"/>
          <w:szCs w:val="20"/>
        </w:rPr>
        <w:tab/>
        <w:t>write(“berhasil”)</w:t>
      </w:r>
      <w:r w:rsidRPr="000E073C">
        <w:rPr>
          <w:rFonts w:ascii="Courier New" w:hAnsi="Courier New" w:cs="Courier New"/>
          <w:sz w:val="20"/>
          <w:szCs w:val="20"/>
        </w:rPr>
        <w:br/>
        <w:t>06:</w:t>
      </w:r>
      <w:r w:rsidRPr="000E073C">
        <w:rPr>
          <w:rFonts w:ascii="Courier New" w:hAnsi="Courier New" w:cs="Courier New"/>
          <w:sz w:val="20"/>
          <w:szCs w:val="20"/>
        </w:rPr>
        <w:tab/>
        <w:t>FINISH</w:t>
      </w:r>
    </w:p>
    <w:p w:rsidR="00FD7998" w:rsidRDefault="00FD7998" w:rsidP="00FD7998">
      <w:pPr>
        <w:rPr>
          <w:rFonts w:ascii="Courier New" w:hAnsi="Courier New" w:cs="Courier New"/>
        </w:rPr>
      </w:pPr>
    </w:p>
    <w:p w:rsidR="00FD7998" w:rsidRDefault="00FD7998" w:rsidP="00FD7998">
      <w:pPr>
        <w:rPr>
          <w:szCs w:val="24"/>
        </w:rPr>
      </w:pPr>
      <w:r>
        <w:rPr>
          <w:szCs w:val="24"/>
        </w:rPr>
        <w:t>Pada potongan pseudo code diatas merupakan potongan yang akan digunakan untuk insert pencatatanrekening pada website ini. Pada baris ke 2 adalah hasil dari menangkap data yang sudah tertulis pada database kemudian di teruskan Pada baris ke 3 adalah penampungan semua inputan pada pencatatan rekening mulai dari kode,nama,nomor rekening, kode transfer, nama bank, keterangan. Kemudian di lanjutkan untuk mentransfer ke database pencatatanrekening.</w:t>
      </w:r>
    </w:p>
    <w:p w:rsidR="00FD7998" w:rsidRPr="000E073C" w:rsidRDefault="00FD7998" w:rsidP="00FD7998">
      <w:pPr>
        <w:pStyle w:val="STTSJudulSubBab"/>
        <w:numPr>
          <w:ilvl w:val="1"/>
          <w:numId w:val="38"/>
        </w:numPr>
        <w:ind w:left="709" w:hanging="709"/>
        <w:rPr>
          <w:szCs w:val="28"/>
        </w:rPr>
      </w:pPr>
      <w:r>
        <w:rPr>
          <w:szCs w:val="28"/>
        </w:rPr>
        <w:t>P</w:t>
      </w:r>
      <w:r w:rsidRPr="000E073C">
        <w:rPr>
          <w:szCs w:val="28"/>
        </w:rPr>
        <w:t>enggalan pseudo code delete pencatatan rekening pada website</w:t>
      </w:r>
    </w:p>
    <w:p w:rsidR="00FD7998" w:rsidRDefault="00FD7998" w:rsidP="00FD7998">
      <w:r>
        <w:t>Pada subbab ini akan menjelaskan potongan pseudo code delete pencatatan rekening pada website. Yang mana delete pencatatan rekening pada website ini adalah cara dihapusnya data pencatatan rekening didalam database.  berikut adalah penggalan pseudo code delete pada website ini.</w:t>
      </w:r>
    </w:p>
    <w:p w:rsidR="00FD7998" w:rsidRDefault="00FD7998" w:rsidP="00FD7998"/>
    <w:p w:rsidR="00FD7998" w:rsidRPr="000E073C" w:rsidRDefault="00FD7998" w:rsidP="00FD7998">
      <w:pPr>
        <w:ind w:firstLine="0"/>
        <w:rPr>
          <w:b/>
          <w:bCs/>
        </w:rPr>
      </w:pPr>
      <w:r w:rsidRPr="000E073C">
        <w:rPr>
          <w:b/>
          <w:bCs/>
        </w:rPr>
        <w:t>Segmen program 6.</w:t>
      </w:r>
      <w:r>
        <w:rPr>
          <w:b/>
          <w:bCs/>
        </w:rPr>
        <w:t>4</w:t>
      </w:r>
      <w:r w:rsidRPr="000E073C">
        <w:rPr>
          <w:b/>
          <w:bCs/>
        </w:rPr>
        <w:t xml:space="preserve"> contoh pseudo code untuk delete pencatatan rekening</w:t>
      </w:r>
    </w:p>
    <w:p w:rsidR="00FD7998" w:rsidRPr="000E073C" w:rsidRDefault="00FD7998" w:rsidP="00FD7998">
      <w:pPr>
        <w:spacing w:line="240" w:lineRule="auto"/>
        <w:rPr>
          <w:rFonts w:ascii="Courier New" w:hAnsi="Courier New" w:cs="Courier New"/>
          <w:sz w:val="20"/>
          <w:szCs w:val="20"/>
        </w:rPr>
      </w:pPr>
      <w:r>
        <w:br/>
      </w:r>
      <w:r w:rsidRPr="000E073C">
        <w:rPr>
          <w:rFonts w:ascii="Courier New" w:hAnsi="Courier New" w:cs="Courier New"/>
          <w:sz w:val="20"/>
          <w:szCs w:val="20"/>
        </w:rPr>
        <w:t xml:space="preserve">01: </w:t>
      </w:r>
      <w:r w:rsidRPr="000E073C">
        <w:rPr>
          <w:rFonts w:ascii="Courier New" w:hAnsi="Courier New" w:cs="Courier New"/>
          <w:sz w:val="20"/>
          <w:szCs w:val="20"/>
        </w:rPr>
        <w:tab/>
        <w:t>START</w:t>
      </w:r>
      <w:r w:rsidRPr="000E073C">
        <w:rPr>
          <w:rFonts w:ascii="Courier New" w:hAnsi="Courier New" w:cs="Courier New"/>
          <w:sz w:val="20"/>
          <w:szCs w:val="20"/>
        </w:rPr>
        <w:br/>
        <w:t>02:</w:t>
      </w:r>
      <w:r w:rsidRPr="000E073C">
        <w:rPr>
          <w:rFonts w:ascii="Courier New" w:hAnsi="Courier New" w:cs="Courier New"/>
          <w:sz w:val="20"/>
          <w:szCs w:val="20"/>
        </w:rPr>
        <w:tab/>
        <w:t>get(kode,nama,nomorrekening,kodetransfer,namabank,ktrngn)</w:t>
      </w:r>
      <w:r w:rsidRPr="000E073C">
        <w:rPr>
          <w:rFonts w:ascii="Courier New" w:hAnsi="Courier New" w:cs="Courier New"/>
          <w:sz w:val="20"/>
          <w:szCs w:val="20"/>
        </w:rPr>
        <w:br/>
        <w:t>03:</w:t>
      </w:r>
      <w:r w:rsidRPr="000E073C">
        <w:rPr>
          <w:rFonts w:ascii="Courier New" w:hAnsi="Courier New" w:cs="Courier New"/>
          <w:sz w:val="20"/>
          <w:szCs w:val="20"/>
        </w:rPr>
        <w:tab/>
        <w:t>delete.pencatatanrekening&lt;-(kode,nama,nomorrekening,kodetransfer,namabank,ktrngn)</w:t>
      </w:r>
      <w:r w:rsidRPr="000E073C">
        <w:rPr>
          <w:rFonts w:ascii="Courier New" w:hAnsi="Courier New" w:cs="Courier New"/>
          <w:sz w:val="20"/>
          <w:szCs w:val="20"/>
        </w:rPr>
        <w:br/>
        <w:t>05:</w:t>
      </w:r>
      <w:r w:rsidRPr="000E073C">
        <w:rPr>
          <w:rFonts w:ascii="Courier New" w:hAnsi="Courier New" w:cs="Courier New"/>
          <w:sz w:val="20"/>
          <w:szCs w:val="20"/>
        </w:rPr>
        <w:tab/>
        <w:t>write(“berhasil”)</w:t>
      </w:r>
      <w:r w:rsidRPr="000E073C">
        <w:rPr>
          <w:rFonts w:ascii="Courier New" w:hAnsi="Courier New" w:cs="Courier New"/>
          <w:sz w:val="20"/>
          <w:szCs w:val="20"/>
        </w:rPr>
        <w:br/>
        <w:t>06:</w:t>
      </w:r>
      <w:r w:rsidRPr="000E073C">
        <w:rPr>
          <w:rFonts w:ascii="Courier New" w:hAnsi="Courier New" w:cs="Courier New"/>
          <w:sz w:val="20"/>
          <w:szCs w:val="20"/>
        </w:rPr>
        <w:tab/>
        <w:t>FINISH</w:t>
      </w:r>
      <w:r w:rsidRPr="000E073C">
        <w:rPr>
          <w:rFonts w:ascii="Courier New" w:hAnsi="Courier New" w:cs="Courier New"/>
          <w:sz w:val="20"/>
          <w:szCs w:val="20"/>
        </w:rPr>
        <w:br/>
      </w:r>
    </w:p>
    <w:p w:rsidR="00690B2F" w:rsidRPr="00FD7998" w:rsidRDefault="00FD7998" w:rsidP="00FD7998">
      <w:r>
        <w:rPr>
          <w:szCs w:val="24"/>
        </w:rPr>
        <w:t>Pada potongan pseudo code diatas merupakan potongan yang akan digunakan untuk insert pencatatanrekening pada website ini. Pada baris ke 2 adalah hasil dari menangkap data yang sudah tertulis pada database kemudian di teruskan Pada baris ke 3 adalah penampungan semua data pada pencatatan rekening mulai dari kode,nama,nomor rekening, kode transfer, nama bank, keterangan. Kemudian di lanjutkan untuk menghapus ke database pencatatanrekening.</w:t>
      </w:r>
    </w:p>
    <w:sectPr w:rsidR="00690B2F" w:rsidRPr="00FD7998"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D7998" w:rsidRDefault="00FD7998" w:rsidP="00A1571D">
      <w:pPr>
        <w:spacing w:line="240" w:lineRule="auto"/>
      </w:pPr>
      <w:r>
        <w:separator/>
      </w:r>
    </w:p>
  </w:endnote>
  <w:endnote w:type="continuationSeparator" w:id="0">
    <w:p w:rsidR="00FD7998" w:rsidRDefault="00FD799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D7998" w:rsidRDefault="00FD7998" w:rsidP="00654C90">
      <w:pPr>
        <w:spacing w:line="240" w:lineRule="auto"/>
        <w:ind w:firstLine="0"/>
      </w:pPr>
      <w:r>
        <w:separator/>
      </w:r>
    </w:p>
  </w:footnote>
  <w:footnote w:type="continuationSeparator" w:id="0">
    <w:p w:rsidR="00FD7998" w:rsidRDefault="00FD799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65384"/>
    <w:multiLevelType w:val="multilevel"/>
    <w:tmpl w:val="7186A24C"/>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28701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98"/>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D7998"/>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921B6D00-6CD1-4135-BF9E-BD5446A9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246</Words>
  <Characters>1571</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