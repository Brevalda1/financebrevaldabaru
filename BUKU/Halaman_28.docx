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177CF" w:rsidRDefault="008177CF" w:rsidP="008177CF">
      <w:pPr>
        <w:ind w:firstLine="709"/>
      </w:pPr>
      <w:r w:rsidRPr="000431A8">
        <w:t>diartikan sebagai pemimpin dari suatu grup perusahaan. Pemimpin yang bertanggung jawab dalam perencanaan, koordinasi, dan pengendalian anak perusahaan agar seluruh tujuan awal terbentuknya holding dapat tercapai oleh semua perusahaan.Perusahaan induk umumnya adalah perusahaan rintisan yang berkembang pesat sejak pertama kali didirikan. Adanya pertumbuhan ekonomi pada bisnis menjadikan perusahaan rintisan awal sebagai perusahaan induk. Perusahaan ini juga umumnya merupakan jenis badan usaha perseroan terbatas.</w:t>
      </w:r>
    </w:p>
    <w:p w:rsidR="008177CF" w:rsidRDefault="008177CF" w:rsidP="008177CF">
      <w:pPr>
        <w:ind w:firstLine="709"/>
      </w:pPr>
    </w:p>
    <w:p w:rsidR="008177CF" w:rsidRDefault="008177CF" w:rsidP="008177CF">
      <w:pPr>
        <w:pStyle w:val="STTSJudulSubBab"/>
        <w:numPr>
          <w:ilvl w:val="0"/>
          <w:numId w:val="13"/>
        </w:numPr>
        <w:ind w:left="709" w:hanging="709"/>
      </w:pPr>
      <w:r>
        <w:t>PT(Perseroan Terbatas)</w:t>
      </w:r>
    </w:p>
    <w:p w:rsidR="008177CF" w:rsidRDefault="008177CF" w:rsidP="008177CF">
      <w:pPr>
        <w:ind w:firstLine="709"/>
      </w:pPr>
      <w:r w:rsidRPr="000431A8">
        <w:t>Pengertian PT secara umum adalah suatu unit atau badan usaha berbadan hukum yang mana modalnya terkumpul dari berbagai saham, dan setiap pemiliknya memiliki bagian dari banyaknya lembar saham yang dimiliki oleh masing-masing investor. Lembar saham yang menjadi modal pembentukan Perseroan Terbatas bisa diperjualbelikan sehingga akan ada perubahan status kepemilikan perusahaan tanpa harus membubarkan perusahaan. Beberapa ahli berpendapat bahwa pengertian PT adalah suatu bentuk  badan usaha yang melakukan kegiatan perkumpulan modal atau saham dengan kemampuan mengatur saham yang baik, yang mana para pemilik saham di dalamnya memiliki tanggung jawab sesuai dengan banyaknya saham yang dimiliki. Biasanya, perusahaan terbatas atau PT ini dibentuk oleh minimal dua orang atau lebih dengan melalui kesepakatan yang diketahui oleh notaris yang nantinya akan dibuatkan akta perusahaan. Lalu, akta tersebut harus disahkan oleh Kementerian Hukum dan HAM agar nantinya perusahaan tersebut resmi menjadi suatu badan usaha Perseroan Terbatas atau PT.</w:t>
      </w:r>
    </w:p>
    <w:p w:rsidR="008177CF" w:rsidRDefault="008177CF" w:rsidP="008177CF">
      <w:pPr>
        <w:ind w:firstLine="709"/>
      </w:pPr>
    </w:p>
    <w:p w:rsidR="008177CF" w:rsidRDefault="008177CF" w:rsidP="008177CF">
      <w:pPr>
        <w:pStyle w:val="STTSJudulSubBab"/>
        <w:numPr>
          <w:ilvl w:val="0"/>
          <w:numId w:val="13"/>
        </w:numPr>
        <w:ind w:left="709" w:hanging="709"/>
      </w:pPr>
      <w:r>
        <w:t>MVC</w:t>
      </w:r>
    </w:p>
    <w:p w:rsidR="00690B2F" w:rsidRPr="008177CF" w:rsidRDefault="008177CF" w:rsidP="008177CF">
      <w:r w:rsidRPr="000431A8">
        <w:t>MVC adalah suatu framework pola arsitektur yang membuat aplikasi terbagi ke dalam 3 komponen utama, yaitu model, view, serta controller. Pada dasarnya, ketika sebuah proses web development berlangsung, terdapat sejumlah kode dan masing-masing mempunyai fungsinya tersendiri. Kode-kode tersebut berfungsi untuk menyimpan data web, membuat tampilan web terlihat menarik, dan memonitor cara kerja web. Nah, tujuan dari masing-masing komponen pada MVC</w:t>
      </w:r>
    </w:p>
    <w:sectPr w:rsidR="00690B2F" w:rsidRPr="008177CF"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177CF" w:rsidRDefault="008177CF" w:rsidP="00A1571D">
      <w:pPr>
        <w:spacing w:line="240" w:lineRule="auto"/>
      </w:pPr>
      <w:r>
        <w:separator/>
      </w:r>
    </w:p>
  </w:endnote>
  <w:endnote w:type="continuationSeparator" w:id="0">
    <w:p w:rsidR="008177CF" w:rsidRDefault="008177C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177CF" w:rsidRDefault="008177CF" w:rsidP="00654C90">
      <w:pPr>
        <w:spacing w:line="240" w:lineRule="auto"/>
        <w:ind w:firstLine="0"/>
      </w:pPr>
      <w:r>
        <w:separator/>
      </w:r>
    </w:p>
  </w:footnote>
  <w:footnote w:type="continuationSeparator" w:id="0">
    <w:p w:rsidR="008177CF" w:rsidRDefault="008177CF"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CF"/>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177CF"/>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50E42D92-6BD6-4388-989D-1B7BDD7E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276</Words>
  <Characters>1761</Characters>
  <Application>Microsoft Office Word</Application>
  <DocSecurity>0</DocSecurity>
  <Lines>51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2024-10-20T03:46:00Z</dcterms:created>
  <dcterms:modified xsi:type="dcterms:W3CDTF">2024-10-20T03:46:00Z</dcterms:modified>
</cp:coreProperties>
</file>