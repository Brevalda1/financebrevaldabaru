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32E2" w:rsidRPr="006E3822" w:rsidRDefault="00AB32E2" w:rsidP="00AB32E2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 xml:space="preserve">Fitur Paling Membantu Pada Website  </w:t>
      </w:r>
    </w:p>
    <w:p w:rsidR="00AB32E2" w:rsidRDefault="00AB32E2" w:rsidP="00AB32E2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906241">
        <w:rPr>
          <w:b w:val="0"/>
          <w:bCs/>
          <w:sz w:val="24"/>
          <w:szCs w:val="24"/>
        </w:rPr>
        <w:t xml:space="preserve">Subbab ini akan membahas, pertanyaan tentang </w:t>
      </w:r>
      <w:r>
        <w:rPr>
          <w:b w:val="0"/>
          <w:bCs/>
          <w:sz w:val="24"/>
          <w:szCs w:val="24"/>
        </w:rPr>
        <w:t xml:space="preserve">survey fitur paling mambentu dalam website </w:t>
      </w:r>
      <w:r w:rsidRPr="00906241">
        <w:rPr>
          <w:b w:val="0"/>
          <w:bCs/>
          <w:sz w:val="24"/>
          <w:szCs w:val="24"/>
        </w:rPr>
        <w:t xml:space="preserve">yang sudah dibuat. Pertanyaan ini akan diperuntukan untuk pengguna yang memiliki peran </w:t>
      </w:r>
      <w:r>
        <w:rPr>
          <w:b w:val="0"/>
          <w:bCs/>
          <w:sz w:val="24"/>
          <w:szCs w:val="24"/>
        </w:rPr>
        <w:t>apapun</w:t>
      </w:r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</w:t>
      </w:r>
      <w:r>
        <w:rPr>
          <w:b w:val="0"/>
          <w:bCs/>
          <w:sz w:val="24"/>
          <w:szCs w:val="24"/>
        </w:rPr>
        <w:t>memilih fitur apa saja yang ada dalam form tersebut , user dapat memilih satu atau lebih fitur tersebut yang Dimana fitur tersebut terasa sangat membantu bagi user tersebut, berikut adalah survey dari fitur yang paling membantu pada website.</w:t>
      </w:r>
    </w:p>
    <w:p w:rsidR="00AB32E2" w:rsidRDefault="00AB32E2" w:rsidP="00AB32E2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:rsidR="00AB32E2" w:rsidRDefault="00AB32E2" w:rsidP="00AB32E2">
      <w:pPr>
        <w:pStyle w:val="STTSJudulBab"/>
        <w:jc w:val="both"/>
        <w:rPr>
          <w:noProof/>
        </w:rPr>
      </w:pPr>
    </w:p>
    <w:p w:rsidR="00AB32E2" w:rsidRDefault="00AB32E2" w:rsidP="00AB32E2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BC7960" wp14:editId="05890BA8">
            <wp:extent cx="5040630" cy="2505075"/>
            <wp:effectExtent l="0" t="0" r="7620" b="9525"/>
            <wp:docPr id="1354202073" name="Picture 260" descr="Forms response chart. Question title: pilih yang mana saja fitur pada website ini yang paling membantu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ms response chart. Question title: pilih yang mana saja fitur pada website ini yang paling membantu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7"/>
                    <a:stretch/>
                  </pic:blipFill>
                  <pic:spPr bwMode="auto">
                    <a:xfrm>
                      <a:off x="0" y="0"/>
                      <a:ext cx="50406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2E2" w:rsidRDefault="00AB32E2" w:rsidP="00AB32E2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7.7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Grafik Fitur Paling Membantu Pada Website</w:t>
      </w:r>
    </w:p>
    <w:p w:rsidR="00AB32E2" w:rsidRPr="004E486A" w:rsidRDefault="00AB32E2" w:rsidP="00AB32E2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:rsidR="00AB32E2" w:rsidRDefault="00AB32E2" w:rsidP="00AB32E2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menunjukan hasil </w:t>
      </w:r>
      <w:r>
        <w:rPr>
          <w:b w:val="0"/>
          <w:bCs/>
          <w:sz w:val="24"/>
          <w:szCs w:val="24"/>
          <w:lang w:val="x-none" w:eastAsia="x-none"/>
        </w:rPr>
        <w:t xml:space="preserve">dari fitur mana saja yang paling membantu pada website ini. Pada golongan yang paling rendah terdapat fitur biaya pribadi, approval biaya pribadi, dan report biaya lain-lain. Kemudian di nomor dua ada project budgeting. Dan di nomor tiga terdapat pencatatan rekening, biaya operational proyek, biaya lain lain , report operational, report operational proyek dan report biaya pribadi. Dan sedangkan yang paling tinggi adalah gaji pegawai, pencatatan masa depan, approval biaya proyek , dan report keseluruhan. </w:t>
      </w:r>
    </w:p>
    <w:p w:rsidR="00AB32E2" w:rsidRDefault="00AB32E2" w:rsidP="00AB32E2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:rsidR="00690B2F" w:rsidRPr="00AB32E2" w:rsidRDefault="00690B2F" w:rsidP="00AB32E2"/>
    <w:sectPr w:rsidR="00690B2F" w:rsidRPr="00AB32E2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32E2" w:rsidRDefault="00AB32E2" w:rsidP="00A1571D">
      <w:pPr>
        <w:spacing w:line="240" w:lineRule="auto"/>
      </w:pPr>
      <w:r>
        <w:separator/>
      </w:r>
    </w:p>
  </w:endnote>
  <w:endnote w:type="continuationSeparator" w:id="0">
    <w:p w:rsidR="00AB32E2" w:rsidRDefault="00AB32E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32E2" w:rsidRDefault="00AB32E2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AB32E2" w:rsidRDefault="00AB32E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E2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32E2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1755D096-F665-4F0C-8A97-488C64EF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145</Words>
  <Characters>926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