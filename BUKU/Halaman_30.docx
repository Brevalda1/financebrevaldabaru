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B6F80" w:rsidRDefault="008B6F80" w:rsidP="008B6F80">
      <w:pPr>
        <w:pStyle w:val="STTSJudulBab"/>
      </w:pPr>
      <w:r>
        <w:t>BAB III</w:t>
      </w:r>
    </w:p>
    <w:p w:rsidR="008B6F80" w:rsidRDefault="008B6F80" w:rsidP="008B6F80">
      <w:pPr>
        <w:pStyle w:val="STTSJudulBab"/>
      </w:pPr>
      <w:r>
        <w:t>BISNIS PLAN</w:t>
      </w:r>
    </w:p>
    <w:p w:rsidR="008B6F80" w:rsidRDefault="008B6F80" w:rsidP="008B6F80">
      <w:pPr>
        <w:pStyle w:val="STTSJudulBab"/>
      </w:pPr>
    </w:p>
    <w:p w:rsidR="008B6F80" w:rsidRDefault="008B6F80" w:rsidP="008B6F80">
      <w:r w:rsidRPr="000431A8">
        <w:t>Pada bab ini akan menjelaskan bisnis yang akan dibuat. Bab ini akan dibagi menjadi beberapa subbab, untuk menjelaskan bisnis yang akan dibuat. Subbab yang terdapat pada bab ini antara lain Deskripsi Bisnis, Analisa SWOT, Saluran Distribusi, Analisa Keuntungan dan Analisa Waktu. Pembaca diharapkan dapat mengerti proses bisnis yang akan dilakukan setelah membaca bab ini.</w:t>
      </w:r>
    </w:p>
    <w:p w:rsidR="008B6F80" w:rsidRDefault="008B6F80" w:rsidP="008B6F80"/>
    <w:p w:rsidR="008B6F80" w:rsidRDefault="008B6F80" w:rsidP="008B6F80">
      <w:pPr>
        <w:pStyle w:val="STTSJudulSubBab"/>
        <w:numPr>
          <w:ilvl w:val="0"/>
          <w:numId w:val="15"/>
        </w:numPr>
        <w:ind w:hanging="720"/>
      </w:pPr>
      <w:r>
        <w:t>Deskripsi Bisnis</w:t>
      </w:r>
    </w:p>
    <w:p w:rsidR="008B6F80" w:rsidRDefault="008B6F80" w:rsidP="008B6F80">
      <w:r w:rsidRPr="007B238F">
        <w:t>Perusahaan   holding biasanya menjadi support agar anak perusahaan tetap eksis dan tidak jatuh dalam keterpurukan. Fungsi lain dari holding juga adalah untuk menyediakan audit terhadap anak perusahaanya. Pada sebuah perusahaan multinational company terdapat satu holding. Lalu holding tersebut memiliki banyak anak perusahaan. Kemudian anak perusahaan ini memiliki banyak sekali proyek ataupun pengeluaran yang lain. Biasanya anak perusahaan pada sebuah holding adalah perusahaan yang bergerak pada bidang yang berbeda serta memiliki lokasi yang berbeda-beda.</w:t>
      </w:r>
    </w:p>
    <w:p w:rsidR="008B6F80" w:rsidRDefault="008B6F80" w:rsidP="008B6F80"/>
    <w:p w:rsidR="008B6F80" w:rsidRDefault="008B6F80" w:rsidP="008B6F80">
      <w:pPr>
        <w:pStyle w:val="STTSJudulSubBab"/>
        <w:numPr>
          <w:ilvl w:val="0"/>
          <w:numId w:val="15"/>
        </w:numPr>
        <w:ind w:hanging="720"/>
      </w:pPr>
      <w:r>
        <w:t>Analisa SWOT</w:t>
      </w:r>
    </w:p>
    <w:p w:rsidR="008B6F80" w:rsidRDefault="008B6F80" w:rsidP="008B6F80">
      <w:r w:rsidRPr="007B238F">
        <w:t>SWOT adalah singkatan dari strength (kekuatan), weakness (kelemahan), opportunity (peluang), and threats (ancaman). Analisa SWOT yang digunakan di business plan ini adalah analisa kombinasi yang berdasarkan faktor eksternal dan faktor internal. Faktor eksternal terdiri dari peluang dan ancaman. yang mempengaruhi bisnis berdasarkan hal-hal yang terjadi di luar perusahaan. Sementara faktor internal terdiri dari kekuatan dan kelemahan yang berasal dari dalam perusahaan. Berikut ini hasil analisa SWOT untuk website ini.</w:t>
      </w:r>
    </w:p>
    <w:p w:rsidR="008B6F80" w:rsidRDefault="008B6F80" w:rsidP="008B6F80"/>
    <w:p w:rsidR="008B6F80" w:rsidRDefault="008B6F80" w:rsidP="008B6F80"/>
    <w:p w:rsidR="00690B2F" w:rsidRPr="008B6F80" w:rsidRDefault="00690B2F" w:rsidP="008B6F80"/>
    <w:sectPr w:rsidR="00690B2F" w:rsidRPr="008B6F80"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6F80" w:rsidRDefault="008B6F80" w:rsidP="00A1571D">
      <w:pPr>
        <w:spacing w:line="240" w:lineRule="auto"/>
      </w:pPr>
      <w:r>
        <w:separator/>
      </w:r>
    </w:p>
  </w:endnote>
  <w:endnote w:type="continuationSeparator" w:id="0">
    <w:p w:rsidR="008B6F80" w:rsidRDefault="008B6F8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6F80" w:rsidRDefault="008B6F80" w:rsidP="00654C90">
      <w:pPr>
        <w:spacing w:line="240" w:lineRule="auto"/>
        <w:ind w:firstLine="0"/>
      </w:pPr>
      <w:r>
        <w:separator/>
      </w:r>
    </w:p>
  </w:footnote>
  <w:footnote w:type="continuationSeparator" w:id="0">
    <w:p w:rsidR="008B6F80" w:rsidRDefault="008B6F8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80"/>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B6F80"/>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A0075713-B479-4FEC-BDFB-3E79F720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204</Words>
  <Characters>1306</Characters>
  <Application>Microsoft Office Word</Application>
  <DocSecurity>0</DocSecurity>
  <Lines>38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