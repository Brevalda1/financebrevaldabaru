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57FC3" w:rsidRPr="0041685C" w:rsidRDefault="00957FC3" w:rsidP="00957FC3">
      <w:pPr>
        <w:ind w:firstLine="0"/>
        <w:rPr>
          <w:lang w:val="x-none" w:eastAsia="x-none"/>
        </w:rPr>
      </w:pPr>
      <w:r>
        <w:rPr>
          <w:noProof/>
        </w:rPr>
        <mc:AlternateContent>
          <mc:Choice Requires="wps">
            <w:drawing>
              <wp:anchor distT="0" distB="0" distL="114300" distR="114300" simplePos="0" relativeHeight="251684864" behindDoc="0" locked="0" layoutInCell="1" allowOverlap="1" wp14:anchorId="12CB20C2" wp14:editId="15B46D26">
                <wp:simplePos x="0" y="0"/>
                <wp:positionH relativeFrom="page">
                  <wp:posOffset>4641850</wp:posOffset>
                </wp:positionH>
                <wp:positionV relativeFrom="paragraph">
                  <wp:posOffset>2172970</wp:posOffset>
                </wp:positionV>
                <wp:extent cx="355600" cy="260350"/>
                <wp:effectExtent l="0" t="0" r="0" b="6350"/>
                <wp:wrapNone/>
                <wp:docPr id="1314442298" name="Text Box 7"/>
                <wp:cNvGraphicFramePr/>
                <a:graphic xmlns:a="http://schemas.openxmlformats.org/drawingml/2006/main">
                  <a:graphicData uri="http://schemas.microsoft.com/office/word/2010/wordprocessingShape">
                    <wps:wsp>
                      <wps:cNvSpPr txBox="1"/>
                      <wps:spPr>
                        <a:xfrm>
                          <a:off x="0" y="0"/>
                          <a:ext cx="355600" cy="260350"/>
                        </a:xfrm>
                        <a:prstGeom prst="rect">
                          <a:avLst/>
                        </a:prstGeom>
                        <a:noFill/>
                        <a:ln w="6350">
                          <a:noFill/>
                        </a:ln>
                      </wps:spPr>
                      <wps:txbx>
                        <w:txbxContent>
                          <w:p w:rsidR="00957FC3" w:rsidRPr="008350C7" w:rsidRDefault="00957FC3" w:rsidP="00957FC3">
                            <w:pPr>
                              <w:ind w:firstLine="0"/>
                              <w:rPr>
                                <w:lang w:val="en-GB"/>
                              </w:rPr>
                            </w:pPr>
                            <w:r>
                              <w:rPr>
                                <w:lang w:val="en-GB"/>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CB20C2" id="_x0000_t202" coordsize="21600,21600" o:spt="202" path="m,l,21600r21600,l21600,xe">
                <v:stroke joinstyle="miter"/>
                <v:path gradientshapeok="t" o:connecttype="rect"/>
              </v:shapetype>
              <v:shape id="Text Box 7" o:spid="_x0000_s1026" type="#_x0000_t202" style="position:absolute;left:0;text-align:left;margin-left:365.5pt;margin-top:171.1pt;width:28pt;height:20.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PFAIAACsEAAAOAAAAZHJzL2Uyb0RvYy54bWysU02P2yAQvVfqf0DcGzvZJG2tOKt0V6kq&#10;rXZXylZ7JhhiS8BQILHTX98BOx/d9lT1AgMzzMd7j8VtpxU5COcbMCUdj3JKhOFQNWZX0u8v6w+f&#10;KPGBmYopMKKkR+Hp7fL9u0VrCzGBGlQlHMEkxhetLWkdgi2yzPNaaOZHYIVBpwSnWcCj22WVYy1m&#10;1yqb5Pk8a8FV1gEX3uPtfe+ky5RfSsHDk5ReBKJKir2FtLq0buOaLRes2Dlm64YPbbB/6EKzxmDR&#10;c6p7FhjZu+aPVLrhDjzIMOKgM5Cy4SLNgNOM8zfTbGpmRZoFwfH2DJP/f2n542Fjnx0J3RfokMAI&#10;SGt94fEyztNJp+OOnRL0I4THM2yiC4Tj5c1sNs/Rw9E1mec3swRrdnlsnQ9fBWgSjZI6ZCWBxQ4P&#10;PmBBDD2FxFoG1o1SiRllSFvSeUz5mwdfKIMPL61GK3Tbbuh/C9URx3LQM+4tXzdY/IH58MwcUoz9&#10;omzDEy5SARaBwaKkBvfzb/cxHpFHLyUtSqak/seeOUGJ+maQk8/j6TRqLB2ms48TPLhrz/baY/b6&#10;DlCVY/wgliczxgd1MqUD/YrqXsWq6GKGY+2ShpN5F3oh4+/gYrVKQagqy8KD2VgeU0fQIrQv3Stz&#10;dsA/IHGPcBIXK97Q0Mf2cK/2AWSTOIoA96gOuKMiE3XD74mSvz6nqMsfX/4CAAD//wMAUEsDBBQA&#10;BgAIAAAAIQBLZ1mi4gAAAAsBAAAPAAAAZHJzL2Rvd25yZXYueG1sTI/BTsMwEETvSPyDtUjcqFMH&#10;SBTiVFWkCgnBoaUXbk7sJhH2OsRuG/h6llM57uxo5k25mp1lJzOFwaOE5SIBZrD1esBOwv59c5cD&#10;C1GhVtajkfBtAqyq66tSFdqfcWtOu9gxCsFQKAl9jGPBeWh741RY+NEg/Q5+cirSOXVcT+pM4c5y&#10;kSSP3KkBqaFXo6l7037ujk7CS715U9tGuPzH1s+vh/X4tf94kPL2Zl4/AYtmjhcz/OETOlTE1Pgj&#10;6sCshCxd0pYoIb0XAhg5sjwjpSElTwXwquT/N1S/AAAA//8DAFBLAQItABQABgAIAAAAIQC2gziS&#10;/gAAAOEBAAATAAAAAAAAAAAAAAAAAAAAAABbQ29udGVudF9UeXBlc10ueG1sUEsBAi0AFAAGAAgA&#10;AAAhADj9If/WAAAAlAEAAAsAAAAAAAAAAAAAAAAALwEAAF9yZWxzLy5yZWxzUEsBAi0AFAAGAAgA&#10;AAAhAFT8b88UAgAAKwQAAA4AAAAAAAAAAAAAAAAALgIAAGRycy9lMm9Eb2MueG1sUEsBAi0AFAAG&#10;AAgAAAAhAEtnWaLiAAAACwEAAA8AAAAAAAAAAAAAAAAAbgQAAGRycy9kb3ducmV2LnhtbFBLBQYA&#10;AAAABAAEAPMAAAB9BQAAAAA=&#10;" filled="f" stroked="f" strokeweight=".5pt">
                <v:textbox>
                  <w:txbxContent>
                    <w:p w:rsidR="00957FC3" w:rsidRPr="008350C7" w:rsidRDefault="00957FC3" w:rsidP="00957FC3">
                      <w:pPr>
                        <w:ind w:firstLine="0"/>
                        <w:rPr>
                          <w:lang w:val="en-GB"/>
                        </w:rPr>
                      </w:pPr>
                      <w:r>
                        <w:rPr>
                          <w:lang w:val="en-GB"/>
                        </w:rPr>
                        <w:t>12</w:t>
                      </w:r>
                    </w:p>
                  </w:txbxContent>
                </v:textbox>
                <w10:wrap anchorx="page"/>
              </v:shape>
            </w:pict>
          </mc:Fallback>
        </mc:AlternateContent>
      </w:r>
      <w:r>
        <w:rPr>
          <w:noProof/>
        </w:rPr>
        <mc:AlternateContent>
          <mc:Choice Requires="wps">
            <w:drawing>
              <wp:anchor distT="0" distB="0" distL="114300" distR="114300" simplePos="0" relativeHeight="251683840" behindDoc="0" locked="0" layoutInCell="1" allowOverlap="1" wp14:anchorId="45CC06E6" wp14:editId="3F3172F5">
                <wp:simplePos x="0" y="0"/>
                <wp:positionH relativeFrom="column">
                  <wp:posOffset>3061970</wp:posOffset>
                </wp:positionH>
                <wp:positionV relativeFrom="paragraph">
                  <wp:posOffset>2265680</wp:posOffset>
                </wp:positionV>
                <wp:extent cx="196989" cy="106555"/>
                <wp:effectExtent l="19050" t="19050" r="12700" b="46355"/>
                <wp:wrapNone/>
                <wp:docPr id="1813394693" name="Arrow: Left 2"/>
                <wp:cNvGraphicFramePr/>
                <a:graphic xmlns:a="http://schemas.openxmlformats.org/drawingml/2006/main">
                  <a:graphicData uri="http://schemas.microsoft.com/office/word/2010/wordprocessingShape">
                    <wps:wsp>
                      <wps:cNvSpPr/>
                      <wps:spPr>
                        <a:xfrm>
                          <a:off x="0" y="0"/>
                          <a:ext cx="196989" cy="10655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099B7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 o:spid="_x0000_s1026" type="#_x0000_t66" style="position:absolute;margin-left:241.1pt;margin-top:178.4pt;width:15.5pt;height:8.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jyeYAIAABcFAAAOAAAAZHJzL2Uyb0RvYy54bWysVMFu2zAMvQ/YPwi6r7aDpmuCOkXQosOA&#10;oi2WDj0rshQbkEWNUuJkXz9KdpyiLXYYdpElkXwknx91db1vDdsp9A3YkhdnOWfKSqgauyn5z+e7&#10;L5ec+SBsJQxYVfKD8vx68fnTVefmagI1mEohIxDr550reR2Cm2eZl7VqhT8DpywZNWArAh1xk1Uo&#10;OkJvTTbJ84usA6wcglTe0+1tb+SLhK+1kuFRa68CMyWn2kJaMa3ruGaLKzHfoHB1I4cyxD9U0YrG&#10;UtIR6lYEwbbYvINqG4ngQYczCW0GWjdSpR6omyJ/082qFk6lXogc70aa/P+DlQ+7lXtCoqFzfu5p&#10;G7vYa2zjl+pj+0TWYSRL7QOTdFnMLmaXM84kmYr8YjqdRjKzU7BDH74paFnclNwoHZaI0CWexO7e&#10;h97/6EfBpxrSLhyMimUY+0Np1lSUdZKikzzUjUG2E/RjhZTKhqI31aJS/XUxzfP0h6moMSKVmAAj&#10;sm6MGbEHgCi999h9rYN/DFVJXWNw/rfC+uAxImUGG8bgtrGAHwEY6mrI3PsfSeqpiSytoTo8IUPo&#10;te2dvGuI8Hvhw5NAEjPJngY0PNKiDXQlh2HHWQ34+6P76E8aIytnHQ1Hyf2vrUDFmfluSX2z4vw8&#10;TlM6nE+/TuiAry3r1xa7bW+AflNBT4GTaRv9gzluNUL7QnO8jFnJJKyk3CWXAY+Hm9APLb0EUi2X&#10;yY0myIlwb1dORvDIatTS8/5FoBtUF0iuD3AcJDF/o7veN0ZaWG4D6CaJ8sTrwDdNXxLO8FLE8X59&#10;Tl6n92zxBwAA//8DAFBLAwQUAAYACAAAACEArLCczN8AAAALAQAADwAAAGRycy9kb3ducmV2Lnht&#10;bEyPy07DMBBF90j8gzVI7KjThIQqxKkKAiGxogW1WyeePEQ8DrHbhr9nWMFy7hzdR7Ge7SBOOPne&#10;kYLlIgKBVDvTU6vg4/35ZgXCB01GD45QwTd6WJeXF4XOjTvTFk+70Ao2IZ9rBV0IYy6lrzu02i/c&#10;iMS/xk1WBz6nVppJn9ncDjKOokxa3RMndHrExw7rz93RKnilp7SJQ3LYvNmXhy+7n1yzrZS6vpo3&#10;9yACzuEPht/6XB1K7lS5IxkvBgW3qzhmVEGSZryBiXSZsFKxcpdkIMtC/t9Q/gAAAP//AwBQSwEC&#10;LQAUAAYACAAAACEAtoM4kv4AAADhAQAAEwAAAAAAAAAAAAAAAAAAAAAAW0NvbnRlbnRfVHlwZXNd&#10;LnhtbFBLAQItABQABgAIAAAAIQA4/SH/1gAAAJQBAAALAAAAAAAAAAAAAAAAAC8BAABfcmVscy8u&#10;cmVsc1BLAQItABQABgAIAAAAIQAmVjyeYAIAABcFAAAOAAAAAAAAAAAAAAAAAC4CAABkcnMvZTJv&#10;RG9jLnhtbFBLAQItABQABgAIAAAAIQCssJzM3wAAAAsBAAAPAAAAAAAAAAAAAAAAALoEAABkcnMv&#10;ZG93bnJldi54bWxQSwUGAAAAAAQABADzAAAAxgUAAAAA&#10;" adj="5842" fillcolor="#4472c4 [3204]" strokecolor="#09101d [484]" strokeweight="1pt"/>
            </w:pict>
          </mc:Fallback>
        </mc:AlternateContent>
      </w:r>
      <w:r>
        <w:rPr>
          <w:noProof/>
        </w:rPr>
        <mc:AlternateContent>
          <mc:Choice Requires="wps">
            <w:drawing>
              <wp:anchor distT="0" distB="0" distL="114300" distR="114300" simplePos="0" relativeHeight="251682816" behindDoc="0" locked="0" layoutInCell="1" allowOverlap="1" wp14:anchorId="6713ECD4" wp14:editId="02717A54">
                <wp:simplePos x="0" y="0"/>
                <wp:positionH relativeFrom="page">
                  <wp:posOffset>2752252</wp:posOffset>
                </wp:positionH>
                <wp:positionV relativeFrom="paragraph">
                  <wp:posOffset>2040877</wp:posOffset>
                </wp:positionV>
                <wp:extent cx="506995" cy="260350"/>
                <wp:effectExtent l="0" t="0" r="0" b="6350"/>
                <wp:wrapNone/>
                <wp:docPr id="1286648614" name="Text Box 7"/>
                <wp:cNvGraphicFramePr/>
                <a:graphic xmlns:a="http://schemas.openxmlformats.org/drawingml/2006/main">
                  <a:graphicData uri="http://schemas.microsoft.com/office/word/2010/wordprocessingShape">
                    <wps:wsp>
                      <wps:cNvSpPr txBox="1"/>
                      <wps:spPr>
                        <a:xfrm>
                          <a:off x="0" y="0"/>
                          <a:ext cx="506995" cy="260350"/>
                        </a:xfrm>
                        <a:prstGeom prst="rect">
                          <a:avLst/>
                        </a:prstGeom>
                        <a:noFill/>
                        <a:ln w="6350">
                          <a:noFill/>
                        </a:ln>
                      </wps:spPr>
                      <wps:txbx>
                        <w:txbxContent>
                          <w:p w:rsidR="00957FC3" w:rsidRPr="008350C7" w:rsidRDefault="00957FC3" w:rsidP="00957FC3">
                            <w:pPr>
                              <w:ind w:firstLine="0"/>
                              <w:rPr>
                                <w:lang w:val="en-GB"/>
                              </w:rPr>
                            </w:pPr>
                            <w:r>
                              <w:rPr>
                                <w:lang w:val="en-GB"/>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3ECD4" id="_x0000_s1027" type="#_x0000_t202" style="position:absolute;left:0;text-align:left;margin-left:216.7pt;margin-top:160.7pt;width:39.9pt;height:20.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z9dFwIAADIEAAAOAAAAZHJzL2Uyb0RvYy54bWysU02P2yAQvVfqf0DcGztpkjZWnFW6q1SV&#10;ot2VstWeCYYYCTMUSOz013fA+eq2p6oXGJhhPt57zO+6RpODcF6BKelwkFMiDIdKmV1Jv7+sPnym&#10;xAdmKqbBiJIehad3i/fv5q0txAhq0JVwBJMYX7S2pHUItsgyz2vRMD8AKww6JbiGBTy6XVY51mL2&#10;RmejPJ9mLbjKOuDCe7x96J10kfJLKXh4ktKLQHRJsbeQVpfWbVyzxZwVO8dsrfipDfYPXTRMGSx6&#10;SfXAAiN7p/5I1SjuwIMMAw5NBlIqLtIMOM0wfzPNpmZWpFkQHG8vMPn/l5Y/Hjb22ZHQfYEOCYyA&#10;tNYXHi/jPJ10TdyxU4J+hPB4gU10gXC8nOTT2WxCCUfXaJp/nCRYs+tj63z4KqAh0SipQ1YSWOyw&#10;9gELYug5JNYysFJaJ2a0IW1JpzHlbx58oQ0+vLYardBtO6KqmzG2UB1xOgc98d7ylcIe1syHZ+aQ&#10;aRwI1RuecJEasBacLEpqcD//dh/jkQD0UtKickrqf+yZE5TobwapmQ3H4yi1dBhPPo3w4G4921uP&#10;2Tf3gOIc4j+xPJkxPuizKR00ryjyZayKLmY41i5pOJv3odczfhIulssUhOKyLKzNxvKYOmIXEX7p&#10;XpmzJxoC8vcIZ42x4g0bfWyP+nIfQKpEVcS5R/UEPwozMXj6RFH5t+cUdf3qi18AAAD//wMAUEsD&#10;BBQABgAIAAAAIQBNp6D94gAAAAsBAAAPAAAAZHJzL2Rvd25yZXYueG1sTI89T8MwEIZ3JP6DdUhs&#10;1ImTVlWIU1WRKiQEQ0sXNid2kwj7HGK3Dfx6jgm2+3j03nPlZnaWXcwUBo8S0kUCzGDr9YCdhOPb&#10;7mENLESFWlmPRsKXCbCpbm9KVWh/xb25HGLHKARDoST0MY4F56HtjVNh4UeDtDv5yalI7dRxPakr&#10;hTvLRZKsuFMD0oVejabuTftxODsJz/XuVe0b4dbftn56OW3Hz+P7Usr7u3n7CCyaOf7B8KtP6lCR&#10;U+PPqAOzEvIsywmVkImUCiKWaSaANTRZiRx4VfL/P1Q/AAAA//8DAFBLAQItABQABgAIAAAAIQC2&#10;gziS/gAAAOEBAAATAAAAAAAAAAAAAAAAAAAAAABbQ29udGVudF9UeXBlc10ueG1sUEsBAi0AFAAG&#10;AAgAAAAhADj9If/WAAAAlAEAAAsAAAAAAAAAAAAAAAAALwEAAF9yZWxzLy5yZWxzUEsBAi0AFAAG&#10;AAgAAAAhAJyLP10XAgAAMgQAAA4AAAAAAAAAAAAAAAAALgIAAGRycy9lMm9Eb2MueG1sUEsBAi0A&#10;FAAGAAgAAAAhAE2noP3iAAAACwEAAA8AAAAAAAAAAAAAAAAAcQQAAGRycy9kb3ducmV2LnhtbFBL&#10;BQYAAAAABAAEAPMAAACABQAAAAA=&#10;" filled="f" stroked="f" strokeweight=".5pt">
                <v:textbox>
                  <w:txbxContent>
                    <w:p w:rsidR="00957FC3" w:rsidRPr="008350C7" w:rsidRDefault="00957FC3" w:rsidP="00957FC3">
                      <w:pPr>
                        <w:ind w:firstLine="0"/>
                        <w:rPr>
                          <w:lang w:val="en-GB"/>
                        </w:rPr>
                      </w:pPr>
                      <w:r>
                        <w:rPr>
                          <w:lang w:val="en-GB"/>
                        </w:rPr>
                        <w:t>11</w:t>
                      </w:r>
                    </w:p>
                  </w:txbxContent>
                </v:textbox>
                <w10:wrap anchorx="page"/>
              </v:shape>
            </w:pict>
          </mc:Fallback>
        </mc:AlternateContent>
      </w:r>
      <w:r>
        <w:rPr>
          <w:noProof/>
        </w:rPr>
        <mc:AlternateContent>
          <mc:Choice Requires="wps">
            <w:drawing>
              <wp:anchor distT="0" distB="0" distL="114300" distR="114300" simplePos="0" relativeHeight="251680768" behindDoc="0" locked="0" layoutInCell="1" allowOverlap="1" wp14:anchorId="566E9EEA" wp14:editId="6CD34BE7">
                <wp:simplePos x="0" y="0"/>
                <wp:positionH relativeFrom="page">
                  <wp:posOffset>2611925</wp:posOffset>
                </wp:positionH>
                <wp:positionV relativeFrom="paragraph">
                  <wp:posOffset>1891495</wp:posOffset>
                </wp:positionV>
                <wp:extent cx="574895" cy="260350"/>
                <wp:effectExtent l="0" t="0" r="0" b="6350"/>
                <wp:wrapNone/>
                <wp:docPr id="326222053" name="Text Box 7"/>
                <wp:cNvGraphicFramePr/>
                <a:graphic xmlns:a="http://schemas.openxmlformats.org/drawingml/2006/main">
                  <a:graphicData uri="http://schemas.microsoft.com/office/word/2010/wordprocessingShape">
                    <wps:wsp>
                      <wps:cNvSpPr txBox="1"/>
                      <wps:spPr>
                        <a:xfrm>
                          <a:off x="0" y="0"/>
                          <a:ext cx="574895" cy="260350"/>
                        </a:xfrm>
                        <a:prstGeom prst="rect">
                          <a:avLst/>
                        </a:prstGeom>
                        <a:noFill/>
                        <a:ln w="6350">
                          <a:noFill/>
                        </a:ln>
                      </wps:spPr>
                      <wps:txbx>
                        <w:txbxContent>
                          <w:p w:rsidR="00957FC3" w:rsidRPr="008350C7" w:rsidRDefault="00957FC3" w:rsidP="00957FC3">
                            <w:pPr>
                              <w:ind w:firstLine="0"/>
                              <w:rPr>
                                <w:lang w:val="en-GB"/>
                              </w:rPr>
                            </w:pPr>
                            <w:r>
                              <w:rPr>
                                <w:lang w:val="en-GB"/>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E9EEA" id="_x0000_s1028" type="#_x0000_t202" style="position:absolute;left:0;text-align:left;margin-left:205.65pt;margin-top:148.95pt;width:45.25pt;height:20.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FTTGQIAADIEAAAOAAAAZHJzL2Uyb0RvYy54bWysU01vGyEQvVfqf0Dc67Vd20lWXkduIleV&#10;rCSSU+WMWfAisQwF7F3313dg1x9Ne6p6gYEZ5uO9x/y+rTU5COcVmIKOBkNKhOFQKrMr6PfX1adb&#10;SnxgpmQajCjoUXh6v/j4Yd7YXIyhAl0KRzCJ8XljC1qFYPMs87wSNfMDsMKgU4KrWcCj22WlYw1m&#10;r3U2Hg5nWQOutA648B5vHzsnXaT8UgoenqX0IhBdUOwtpNWldRvXbDFn+c4xWynet8H+oYuaKYNF&#10;z6keWWBk79QfqWrFHXiQYcChzkBKxUWaAacZDd9Ns6mYFWkWBMfbM0z+/6XlT4eNfXEktF+gRQIj&#10;II31ucfLOE8rXR137JSgHyE8nmETbSAcL6c3k9u7KSUcXePZ8PM0wZpdHlvnw1cBNYlGQR2yksBi&#10;h7UPWBBDTyGxloGV0joxow1pCjqLKX/z4Att8OGl1WiFdtsSVWIXpzG2UB5xOgcd8d7ylcIe1syH&#10;F+aQaRwI1RuecZEasBb0FiUVuJ9/u4/xSAB6KWlQOQX1P/bMCUr0N4PU3I0mkyi1dJhMb8Z4cNee&#10;7bXH7OsHQHGO8J9YnswYH/TJlA7qNxT5MlZFFzMcaxc0nMyH0OkZPwkXy2UKQnFZFtZmY3lMHbGL&#10;CL+2b8zZnoaA/D3BSWMsf8dGF9uhvtwHkCpRFXHuUO3hR2EmBvtPFJV/fU5Rl6+++AUAAP//AwBQ&#10;SwMEFAAGAAgAAAAhABZtWyXjAAAACwEAAA8AAABkcnMvZG93bnJldi54bWxMj8tOwzAQRfdI/IM1&#10;SOyo86CQhDhVFalCQnTR0g27SewmEX6E2G0DX8+wguVoju49t1zNRrOzmvzgrIB4EQFTtnVysJ2A&#10;w9vmLgPmA1qJ2lkl4Et5WFXXVyUW0l3sTp33oWMUYn2BAvoQxoJz3/bKoF+4UVn6Hd1kMNA5dVxO&#10;eKFwo3kSRQ/c4GCpocdR1b1qP/YnI+Cl3mxx1yQm+9b18+txPX4e3pdC3N7M6ydgQc3hD4ZffVKH&#10;ipwad7LSMy3gPo5TQgUk+WMOjIhlFNOYRkCaZjnwquT/N1Q/AAAA//8DAFBLAQItABQABgAIAAAA&#10;IQC2gziS/gAAAOEBAAATAAAAAAAAAAAAAAAAAAAAAABbQ29udGVudF9UeXBlc10ueG1sUEsBAi0A&#10;FAAGAAgAAAAhADj9If/WAAAAlAEAAAsAAAAAAAAAAAAAAAAALwEAAF9yZWxzLy5yZWxzUEsBAi0A&#10;FAAGAAgAAAAhAOrUVNMZAgAAMgQAAA4AAAAAAAAAAAAAAAAALgIAAGRycy9lMm9Eb2MueG1sUEsB&#10;Ai0AFAAGAAgAAAAhABZtWyXjAAAACwEAAA8AAAAAAAAAAAAAAAAAcwQAAGRycy9kb3ducmV2Lnht&#10;bFBLBQYAAAAABAAEAPMAAACDBQAAAAA=&#10;" filled="f" stroked="f" strokeweight=".5pt">
                <v:textbox>
                  <w:txbxContent>
                    <w:p w:rsidR="00957FC3" w:rsidRPr="008350C7" w:rsidRDefault="00957FC3" w:rsidP="00957FC3">
                      <w:pPr>
                        <w:ind w:firstLine="0"/>
                        <w:rPr>
                          <w:lang w:val="en-GB"/>
                        </w:rPr>
                      </w:pPr>
                      <w:r>
                        <w:rPr>
                          <w:lang w:val="en-GB"/>
                        </w:rPr>
                        <w:t>10</w:t>
                      </w:r>
                    </w:p>
                  </w:txbxContent>
                </v:textbox>
                <w10:wrap anchorx="page"/>
              </v:shape>
            </w:pict>
          </mc:Fallback>
        </mc:AlternateContent>
      </w:r>
      <w:r>
        <w:rPr>
          <w:noProof/>
        </w:rPr>
        <mc:AlternateContent>
          <mc:Choice Requires="wps">
            <w:drawing>
              <wp:anchor distT="0" distB="0" distL="114300" distR="114300" simplePos="0" relativeHeight="251681792" behindDoc="0" locked="0" layoutInCell="1" allowOverlap="1" wp14:anchorId="0113C60C" wp14:editId="6EA167D7">
                <wp:simplePos x="0" y="0"/>
                <wp:positionH relativeFrom="column">
                  <wp:posOffset>1134241</wp:posOffset>
                </wp:positionH>
                <wp:positionV relativeFrom="paragraph">
                  <wp:posOffset>2134310</wp:posOffset>
                </wp:positionV>
                <wp:extent cx="196989" cy="106555"/>
                <wp:effectExtent l="19050" t="19050" r="12700" b="46355"/>
                <wp:wrapNone/>
                <wp:docPr id="1999839271" name="Arrow: Left 2"/>
                <wp:cNvGraphicFramePr/>
                <a:graphic xmlns:a="http://schemas.openxmlformats.org/drawingml/2006/main">
                  <a:graphicData uri="http://schemas.microsoft.com/office/word/2010/wordprocessingShape">
                    <wps:wsp>
                      <wps:cNvSpPr/>
                      <wps:spPr>
                        <a:xfrm>
                          <a:off x="0" y="0"/>
                          <a:ext cx="196989" cy="10655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57B8B" id="Arrow: Left 2" o:spid="_x0000_s1026" type="#_x0000_t66" style="position:absolute;margin-left:89.3pt;margin-top:168.05pt;width:15.5pt;height:8.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jyeYAIAABcFAAAOAAAAZHJzL2Uyb0RvYy54bWysVMFu2zAMvQ/YPwi6r7aDpmuCOkXQosOA&#10;oi2WDj0rshQbkEWNUuJkXz9KdpyiLXYYdpElkXwknx91db1vDdsp9A3YkhdnOWfKSqgauyn5z+e7&#10;L5ec+SBsJQxYVfKD8vx68fnTVefmagI1mEohIxDr550reR2Cm2eZl7VqhT8DpywZNWArAh1xk1Uo&#10;OkJvTTbJ84usA6wcglTe0+1tb+SLhK+1kuFRa68CMyWn2kJaMa3ruGaLKzHfoHB1I4cyxD9U0YrG&#10;UtIR6lYEwbbYvINqG4ngQYczCW0GWjdSpR6omyJ/082qFk6lXogc70aa/P+DlQ+7lXtCoqFzfu5p&#10;G7vYa2zjl+pj+0TWYSRL7QOTdFnMLmaXM84kmYr8YjqdRjKzU7BDH74paFnclNwoHZaI0CWexO7e&#10;h97/6EfBpxrSLhyMimUY+0Np1lSUdZKikzzUjUG2E/RjhZTKhqI31aJS/XUxzfP0h6moMSKVmAAj&#10;sm6MGbEHgCi999h9rYN/DFVJXWNw/rfC+uAxImUGG8bgtrGAHwEY6mrI3PsfSeqpiSytoTo8IUPo&#10;te2dvGuI8Hvhw5NAEjPJngY0PNKiDXQlh2HHWQ34+6P76E8aIytnHQ1Hyf2vrUDFmfluSX2z4vw8&#10;TlM6nE+/TuiAry3r1xa7bW+AflNBT4GTaRv9gzluNUL7QnO8jFnJJKyk3CWXAY+Hm9APLb0EUi2X&#10;yY0myIlwb1dORvDIatTS8/5FoBtUF0iuD3AcJDF/o7veN0ZaWG4D6CaJ8sTrwDdNXxLO8FLE8X59&#10;Tl6n92zxBwAA//8DAFBLAwQUAAYACAAAACEAajWtBuAAAAALAQAADwAAAGRycy9kb3ducmV2Lnht&#10;bEyPzU7DMBCE70i8g7VI3KjTRA1tiFMVBELi1BbUXp148yPidYjdNrw9ywmOM/tpdiZfT7YXZxx9&#10;50jBfBaBQKqc6ahR8PH+crcE4YMmo3tHqOAbPayL66tcZ8ZdaIfnfWgEh5DPtII2hCGT0lctWu1n&#10;bkDiW+1GqwPLsZFm1BcOt72MoyiVVnfEH1o94FOL1ef+ZBW80fOijkNy3Gzt6+OXPYyu3pVK3d5M&#10;mwcQAafwB8Nvfa4OBXcq3YmMFz3r+2XKqIIkSecgmIijFTslO4t4BbLI5f8NxQ8AAAD//wMAUEsB&#10;Ai0AFAAGAAgAAAAhALaDOJL+AAAA4QEAABMAAAAAAAAAAAAAAAAAAAAAAFtDb250ZW50X1R5cGVz&#10;XS54bWxQSwECLQAUAAYACAAAACEAOP0h/9YAAACUAQAACwAAAAAAAAAAAAAAAAAvAQAAX3JlbHMv&#10;LnJlbHNQSwECLQAUAAYACAAAACEAJlY8nmACAAAXBQAADgAAAAAAAAAAAAAAAAAuAgAAZHJzL2Uy&#10;b0RvYy54bWxQSwECLQAUAAYACAAAACEAajWtBuAAAAALAQAADwAAAAAAAAAAAAAAAAC6BAAAZHJz&#10;L2Rvd25yZXYueG1sUEsFBgAAAAAEAAQA8wAAAMcFAAAAAA==&#10;" adj="5842" fillcolor="#4472c4 [3204]" strokecolor="#09101d [484]" strokeweight="1pt"/>
            </w:pict>
          </mc:Fallback>
        </mc:AlternateContent>
      </w:r>
      <w:r>
        <w:rPr>
          <w:noProof/>
        </w:rPr>
        <mc:AlternateContent>
          <mc:Choice Requires="wps">
            <w:drawing>
              <wp:anchor distT="0" distB="0" distL="114300" distR="114300" simplePos="0" relativeHeight="251679744" behindDoc="0" locked="0" layoutInCell="1" allowOverlap="1" wp14:anchorId="411986C3" wp14:editId="0B53BC30">
                <wp:simplePos x="0" y="0"/>
                <wp:positionH relativeFrom="column">
                  <wp:posOffset>994410</wp:posOffset>
                </wp:positionH>
                <wp:positionV relativeFrom="paragraph">
                  <wp:posOffset>1984375</wp:posOffset>
                </wp:positionV>
                <wp:extent cx="196850" cy="106045"/>
                <wp:effectExtent l="19050" t="19050" r="12700" b="46355"/>
                <wp:wrapNone/>
                <wp:docPr id="1973400874"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66409" id="Arrow: Left 2" o:spid="_x0000_s1026" type="#_x0000_t66" style="position:absolute;margin-left:78.3pt;margin-top:156.25pt;width:15.5pt;height:8.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GdFTt8AAAALAQAADwAAAGRycy9kb3ducmV2Lnht&#10;bEyPwU7DMBBE70j8g7VI3KiToIYS4lQItRxBLSDBzU2WJKq9DrGbmr9ne6LHmX2anSmX0Rox4eh7&#10;RwrSWQICqXZNT62C97f1zQKED5oabRyhgl/0sKwuL0pdNO5IG5y2oRUcQr7QCroQhkJKX3dotZ+5&#10;AYlv3260OrAcW9mM+sjh1sgsSXJpdU/8odMDPnVY77cHq+Cn/Uo/zeo1fsi47l82bv8cppVS11fx&#10;8QFEwBj+YTjV5+pQcaedO1DjhWE9z3NGFdym2RzEiVjcsbNjJ7vPQFalPN9Q/QEAAP//AwBQSwEC&#10;LQAUAAYACAAAACEAtoM4kv4AAADhAQAAEwAAAAAAAAAAAAAAAAAAAAAAW0NvbnRlbnRfVHlwZXNd&#10;LnhtbFBLAQItABQABgAIAAAAIQA4/SH/1gAAAJQBAAALAAAAAAAAAAAAAAAAAC8BAABfcmVscy8u&#10;cmVsc1BLAQItABQABgAIAAAAIQBGGpxeYAIAABcFAAAOAAAAAAAAAAAAAAAAAC4CAABkcnMvZTJv&#10;RG9jLnhtbFBLAQItABQABgAIAAAAIQD8Z0VO3wAAAAsBAAAPAAAAAAAAAAAAAAAAALoEAABkcnMv&#10;ZG93bnJldi54bWxQSwUGAAAAAAQABADzAAAAxgUAAAAA&#10;" adj="5818" fillcolor="#4472c4 [3204]" strokecolor="#09101d [484]" strokeweight="1pt"/>
            </w:pict>
          </mc:Fallback>
        </mc:AlternateContent>
      </w:r>
      <w:r>
        <w:rPr>
          <w:noProof/>
        </w:rPr>
        <mc:AlternateContent>
          <mc:Choice Requires="wps">
            <w:drawing>
              <wp:anchor distT="0" distB="0" distL="114300" distR="114300" simplePos="0" relativeHeight="251678720" behindDoc="0" locked="0" layoutInCell="1" allowOverlap="1" wp14:anchorId="26672CA5" wp14:editId="5F287A0D">
                <wp:simplePos x="0" y="0"/>
                <wp:positionH relativeFrom="page">
                  <wp:posOffset>2526030</wp:posOffset>
                </wp:positionH>
                <wp:positionV relativeFrom="paragraph">
                  <wp:posOffset>1703070</wp:posOffset>
                </wp:positionV>
                <wp:extent cx="215900" cy="260350"/>
                <wp:effectExtent l="0" t="0" r="0" b="6350"/>
                <wp:wrapNone/>
                <wp:docPr id="116135175"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957FC3" w:rsidRPr="008350C7" w:rsidRDefault="00957FC3" w:rsidP="00957FC3">
                            <w:pPr>
                              <w:ind w:firstLine="0"/>
                              <w:rPr>
                                <w:lang w:val="en-GB"/>
                              </w:rPr>
                            </w:pPr>
                            <w:r>
                              <w:rPr>
                                <w:lang w:val="en-GB"/>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72CA5" id="_x0000_s1029" type="#_x0000_t202" style="position:absolute;left:0;text-align:left;margin-left:198.9pt;margin-top:134.1pt;width:17pt;height:20.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7sqGAIAADIEAAAOAAAAZHJzL2Uyb0RvYy54bWysU01vGyEQvVfqf0Dc6107tpusvI7cRK4q&#10;WUkkp8oZs+BFYhkK2Lvur+/A+qtpT1UvMDDDfLz3mN13jSZ74bwCU9LhIKdEGA6VMtuSfn9dfrql&#10;xAdmKqbBiJIehKf3848fZq0txAhq0JVwBJMYX7S2pHUItsgyz2vRMD8AKww6JbiGBTy6bVY51mL2&#10;RmejPJ9mLbjKOuDCe7x97J10nvJLKXh4ltKLQHRJsbeQVpfWTVyz+YwVW8dsrfixDfYPXTRMGSx6&#10;TvXIAiM7p/5I1SjuwIMMAw5NBlIqLtIMOM0wfzfNumZWpFkQHG/PMPn/l5Y/7df2xZHQfYEOCYyA&#10;tNYXHi/jPJ10TdyxU4J+hPBwhk10gXC8HA0ndzl6OLpG0/xmkmDNLo+t8+GrgIZEo6QOWUlgsf3K&#10;ByyIoaeQWMvAUmmdmNGGtCWdxpS/efCFNvjw0mq0QrfpiKpKenMaYwPVAadz0BPvLV8q7GHFfHhh&#10;DpnGtlG94RkXqQFrwdGipAb382/3MR4JQC8lLSqnpP7HjjlBif5mkJq74XgcpZYO48nnER7ctWdz&#10;7TG75gFQnEP8J5YnM8YHfTKlg+YNRb6IVdHFDMfaJQ0n8yH0esZPwsVikYJQXJaFlVlbHlNH7CLC&#10;r90bc/ZIQ0D+nuCkMVa8Y6OP7VFf7AJIlaiKOPeoHuFHYSYGj58oKv/6nKIuX33+CwAA//8DAFBL&#10;AwQUAAYACAAAACEAjZR/n+IAAAALAQAADwAAAGRycy9kb3ducmV2LnhtbEyPwU7DMBBE70j8g7VI&#10;3KhTF0qaxqmqSBUSooeWXnpzYjeJsNchdtvA17Oc4Dg7o5m3+Wp0ll3MEDqPEqaTBJjB2usOGwmH&#10;981DCixEhVpZj0bClwmwKm5vcpVpf8Wduexjw6gEQ6YktDH2Geehbo1TYeJ7g+Sd/OBUJDk0XA/q&#10;SuXOcpEkc+5Uh7TQqt6Urak/9mcn4bXcbNWuEi79tuXL22ndfx6OT1Le343rJbBoxvgXhl98QoeC&#10;mCp/Rh2YlTBbPBN6lCDmqQBGicfZlC4VWclCAC9y/v+H4gcAAP//AwBQSwECLQAUAAYACAAAACEA&#10;toM4kv4AAADhAQAAEwAAAAAAAAAAAAAAAAAAAAAAW0NvbnRlbnRfVHlwZXNdLnhtbFBLAQItABQA&#10;BgAIAAAAIQA4/SH/1gAAAJQBAAALAAAAAAAAAAAAAAAAAC8BAABfcmVscy8ucmVsc1BLAQItABQA&#10;BgAIAAAAIQCZp7sqGAIAADIEAAAOAAAAAAAAAAAAAAAAAC4CAABkcnMvZTJvRG9jLnhtbFBLAQIt&#10;ABQABgAIAAAAIQCNlH+f4gAAAAsBAAAPAAAAAAAAAAAAAAAAAHIEAABkcnMvZG93bnJldi54bWxQ&#10;SwUGAAAAAAQABADzAAAAgQUAAAAA&#10;" filled="f" stroked="f" strokeweight=".5pt">
                <v:textbox>
                  <w:txbxContent>
                    <w:p w:rsidR="00957FC3" w:rsidRPr="008350C7" w:rsidRDefault="00957FC3" w:rsidP="00957FC3">
                      <w:pPr>
                        <w:ind w:firstLine="0"/>
                        <w:rPr>
                          <w:lang w:val="en-GB"/>
                        </w:rPr>
                      </w:pPr>
                      <w:r>
                        <w:rPr>
                          <w:lang w:val="en-GB"/>
                        </w:rPr>
                        <w:t>9</w:t>
                      </w:r>
                    </w:p>
                  </w:txbxContent>
                </v:textbox>
                <w10:wrap anchorx="page"/>
              </v:shape>
            </w:pict>
          </mc:Fallback>
        </mc:AlternateContent>
      </w:r>
      <w:r>
        <w:rPr>
          <w:noProof/>
        </w:rPr>
        <mc:AlternateContent>
          <mc:Choice Requires="wps">
            <w:drawing>
              <wp:anchor distT="0" distB="0" distL="114300" distR="114300" simplePos="0" relativeHeight="251677696" behindDoc="0" locked="0" layoutInCell="1" allowOverlap="1" wp14:anchorId="2EDF22D5" wp14:editId="4148249D">
                <wp:simplePos x="0" y="0"/>
                <wp:positionH relativeFrom="column">
                  <wp:posOffset>911338</wp:posOffset>
                </wp:positionH>
                <wp:positionV relativeFrom="paragraph">
                  <wp:posOffset>1836647</wp:posOffset>
                </wp:positionV>
                <wp:extent cx="196850" cy="106045"/>
                <wp:effectExtent l="19050" t="19050" r="12700" b="46355"/>
                <wp:wrapNone/>
                <wp:docPr id="393746933"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DBCD7" id="Arrow: Left 2" o:spid="_x0000_s1026" type="#_x0000_t66" style="position:absolute;margin-left:71.75pt;margin-top:144.6pt;width:15.5pt;height:8.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piZoZeAAAAALAQAADwAAAGRycy9kb3ducmV2Lnht&#10;bEyPwU7CQBCG7ya+w2ZMvMmWAgK1W2IMeNQAmuhtace2YXe2dpeyvr3DSY//zJd/vslX0RoxYO9b&#10;RwrGowQEUumqlmoFb/vN3QKED5oqbRyhgh/0sCqur3KdVe5MWxx2oRZcQj7TCpoQukxKXzZotR+5&#10;Dol3X663OnDsa1n1+szl1sg0Se6l1S3xhUZ3+NRgedydrILv+nP8Ydav8V3GTfuydcfnMKyVur2J&#10;jw8gAsbwB8NFn9WhYKeDO1HlheE8ncwYVZAulimICzGf8uSgYJLMliCLXP7/ofgFAAD//wMAUEsB&#10;Ai0AFAAGAAgAAAAhALaDOJL+AAAA4QEAABMAAAAAAAAAAAAAAAAAAAAAAFtDb250ZW50X1R5cGVz&#10;XS54bWxQSwECLQAUAAYACAAAACEAOP0h/9YAAACUAQAACwAAAAAAAAAAAAAAAAAvAQAAX3JlbHMv&#10;LnJlbHNQSwECLQAUAAYACAAAACEARhqcXmACAAAXBQAADgAAAAAAAAAAAAAAAAAuAgAAZHJzL2Uy&#10;b0RvYy54bWxQSwECLQAUAAYACAAAACEApiZoZeAAAAALAQAADwAAAAAAAAAAAAAAAAC6BAAAZHJz&#10;L2Rvd25yZXYueG1sUEsFBgAAAAAEAAQA8wAAAMcFAAAAAA==&#10;" adj="5818" fillcolor="#4472c4 [3204]" strokecolor="#09101d [484]" strokeweight="1pt"/>
            </w:pict>
          </mc:Fallback>
        </mc:AlternateContent>
      </w:r>
      <w:r>
        <w:rPr>
          <w:noProof/>
        </w:rPr>
        <mc:AlternateContent>
          <mc:Choice Requires="wps">
            <w:drawing>
              <wp:anchor distT="0" distB="0" distL="114300" distR="114300" simplePos="0" relativeHeight="251675648" behindDoc="0" locked="0" layoutInCell="1" allowOverlap="1" wp14:anchorId="07B16FB5" wp14:editId="3D172FF9">
                <wp:simplePos x="0" y="0"/>
                <wp:positionH relativeFrom="column">
                  <wp:posOffset>770255</wp:posOffset>
                </wp:positionH>
                <wp:positionV relativeFrom="paragraph">
                  <wp:posOffset>1704340</wp:posOffset>
                </wp:positionV>
                <wp:extent cx="196850" cy="106045"/>
                <wp:effectExtent l="19050" t="19050" r="12700" b="46355"/>
                <wp:wrapNone/>
                <wp:docPr id="1587822533"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FC525" id="Arrow: Left 2" o:spid="_x0000_s1026" type="#_x0000_t66" style="position:absolute;margin-left:60.65pt;margin-top:134.2pt;width:15.5pt;height:8.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ZYZLat8AAAALAQAADwAAAGRycy9kb3ducmV2Lnht&#10;bEyPwU7DMBBE70j8g7VI3KiTQKsoxKkQajlStYAENzdekqjxOsRuav6+2xMcZ/ZpdqZcRtuLCUff&#10;OVKQzhIQSLUzHTUK3t/WdzkIHzQZ3TtCBb/oYVldX5W6MO5EW5x2oREcQr7QCtoQhkJKX7dotZ+5&#10;AYlv3260OrAcG2lGfeJw28ssSRbS6o74Q6sHfG6xPuyOVsFP85V+9qtN/JBx3b1u3eElTCulbm/i&#10;0yOIgDH8wXCpz9Wh4k57dyTjRc86S+8ZVZAt8gcQF2KesbNnJ5+nIKtS/t9QnQEAAP//AwBQSwEC&#10;LQAUAAYACAAAACEAtoM4kv4AAADhAQAAEwAAAAAAAAAAAAAAAAAAAAAAW0NvbnRlbnRfVHlwZXNd&#10;LnhtbFBLAQItABQABgAIAAAAIQA4/SH/1gAAAJQBAAALAAAAAAAAAAAAAAAAAC8BAABfcmVscy8u&#10;cmVsc1BLAQItABQABgAIAAAAIQBGGpxeYAIAABcFAAAOAAAAAAAAAAAAAAAAAC4CAABkcnMvZTJv&#10;RG9jLnhtbFBLAQItABQABgAIAAAAIQBlhktq3wAAAAsBAAAPAAAAAAAAAAAAAAAAALoEAABkcnMv&#10;ZG93bnJldi54bWxQSwUGAAAAAAQABADzAAAAxgUAAAAA&#10;" adj="5818" fillcolor="#4472c4 [3204]" strokecolor="#09101d [484]" strokeweight="1pt"/>
            </w:pict>
          </mc:Fallback>
        </mc:AlternateContent>
      </w:r>
      <w:r>
        <w:rPr>
          <w:noProof/>
        </w:rPr>
        <mc:AlternateContent>
          <mc:Choice Requires="wps">
            <w:drawing>
              <wp:anchor distT="0" distB="0" distL="114300" distR="114300" simplePos="0" relativeHeight="251676672" behindDoc="0" locked="0" layoutInCell="1" allowOverlap="1" wp14:anchorId="3D98264B" wp14:editId="1101E5FD">
                <wp:simplePos x="0" y="0"/>
                <wp:positionH relativeFrom="page">
                  <wp:posOffset>2385475</wp:posOffset>
                </wp:positionH>
                <wp:positionV relativeFrom="paragraph">
                  <wp:posOffset>1571015</wp:posOffset>
                </wp:positionV>
                <wp:extent cx="215900" cy="260350"/>
                <wp:effectExtent l="0" t="0" r="0" b="6350"/>
                <wp:wrapNone/>
                <wp:docPr id="1719360069"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957FC3" w:rsidRPr="008350C7" w:rsidRDefault="00957FC3" w:rsidP="00957FC3">
                            <w:pPr>
                              <w:ind w:firstLine="0"/>
                              <w:rPr>
                                <w:lang w:val="en-GB"/>
                              </w:rPr>
                            </w:pPr>
                            <w:r>
                              <w:rPr>
                                <w:lang w:val="en-GB"/>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8264B" id="_x0000_s1030" type="#_x0000_t202" style="position:absolute;left:0;text-align:left;margin-left:187.85pt;margin-top:123.7pt;width:17pt;height:20.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ZtGA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WVdHwaYwPVAadz0BPvLV8q7GHFfHhi&#10;DpnGtlG94REXqQFrwdGipAb3+737GI8EoJeSFpVTUv9rx5ygRP8wSM3NcDyOUkuH8eTLCA/u2rO5&#10;9phdcwcoziH+E8uTGeODPpnSQfOCIl/EquhihmPtkoaTeRd6PeMn4WKxSEEoLsvCyqwtj6kjdhHh&#10;5+6FOXukISB/D3DSGCtesdHH9qgvdgGkSlRFnHtUj/CjMBODx08UlX99TlGXrz7/AwAA//8DAFBL&#10;AwQUAAYACAAAACEARlQnu+IAAAALAQAADwAAAGRycy9kb3ducmV2LnhtbEyPwU6DQBCG7ya+w2ZM&#10;vNlFpILI0jQkjYnRQ2sv3hZ2CkR2Ftltiz6940mP88+Xf74pVrMdxAkn3ztScLuIQCA1zvTUKti/&#10;bW4yED5oMnpwhAq+0MOqvLwodG7cmbZ42oVWcAn5XCvoQhhzKX3TodV+4UYk3h3cZHXgcWqlmfSZ&#10;y+0g4yi6l1b3xBc6PWLVYfOxO1oFz9XmVW/r2GbfQ/X0cliPn/v3pVLXV/P6EUTAOfzB8KvP6lCy&#10;U+2OZLwYFNyly5RRBXGSJiCYSKIHTmpOsiwBWRby/w/lDwAAAP//AwBQSwECLQAUAAYACAAAACEA&#10;toM4kv4AAADhAQAAEwAAAAAAAAAAAAAAAAAAAAAAW0NvbnRlbnRfVHlwZXNdLnhtbFBLAQItABQA&#10;BgAIAAAAIQA4/SH/1gAAAJQBAAALAAAAAAAAAAAAAAAAAC8BAABfcmVscy8ucmVsc1BLAQItABQA&#10;BgAIAAAAIQAnssZtGAIAADIEAAAOAAAAAAAAAAAAAAAAAC4CAABkcnMvZTJvRG9jLnhtbFBLAQIt&#10;ABQABgAIAAAAIQBGVCe74gAAAAsBAAAPAAAAAAAAAAAAAAAAAHIEAABkcnMvZG93bnJldi54bWxQ&#10;SwUGAAAAAAQABADzAAAAgQUAAAAA&#10;" filled="f" stroked="f" strokeweight=".5pt">
                <v:textbox>
                  <w:txbxContent>
                    <w:p w:rsidR="00957FC3" w:rsidRPr="008350C7" w:rsidRDefault="00957FC3" w:rsidP="00957FC3">
                      <w:pPr>
                        <w:ind w:firstLine="0"/>
                        <w:rPr>
                          <w:lang w:val="en-GB"/>
                        </w:rPr>
                      </w:pPr>
                      <w:r>
                        <w:rPr>
                          <w:lang w:val="en-GB"/>
                        </w:rPr>
                        <w:t>8</w:t>
                      </w:r>
                    </w:p>
                  </w:txbxContent>
                </v:textbox>
                <w10:wrap anchorx="page"/>
              </v:shape>
            </w:pict>
          </mc:Fallback>
        </mc:AlternateContent>
      </w:r>
      <w:r>
        <w:rPr>
          <w:noProof/>
        </w:rPr>
        <mc:AlternateContent>
          <mc:Choice Requires="wps">
            <w:drawing>
              <wp:anchor distT="0" distB="0" distL="114300" distR="114300" simplePos="0" relativeHeight="251673600" behindDoc="0" locked="0" layoutInCell="1" allowOverlap="1" wp14:anchorId="10E0CD1E" wp14:editId="1B299FD6">
                <wp:simplePos x="0" y="0"/>
                <wp:positionH relativeFrom="column">
                  <wp:posOffset>899795</wp:posOffset>
                </wp:positionH>
                <wp:positionV relativeFrom="paragraph">
                  <wp:posOffset>617855</wp:posOffset>
                </wp:positionV>
                <wp:extent cx="196989" cy="106555"/>
                <wp:effectExtent l="19050" t="19050" r="12700" b="46355"/>
                <wp:wrapNone/>
                <wp:docPr id="1098629554" name="Arrow: Left 2"/>
                <wp:cNvGraphicFramePr/>
                <a:graphic xmlns:a="http://schemas.openxmlformats.org/drawingml/2006/main">
                  <a:graphicData uri="http://schemas.microsoft.com/office/word/2010/wordprocessingShape">
                    <wps:wsp>
                      <wps:cNvSpPr/>
                      <wps:spPr>
                        <a:xfrm>
                          <a:off x="0" y="0"/>
                          <a:ext cx="196989" cy="10655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DD2C1" id="Arrow: Left 2" o:spid="_x0000_s1026" type="#_x0000_t66" style="position:absolute;margin-left:70.85pt;margin-top:48.65pt;width:15.5pt;height:8.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jyeYAIAABcFAAAOAAAAZHJzL2Uyb0RvYy54bWysVMFu2zAMvQ/YPwi6r7aDpmuCOkXQosOA&#10;oi2WDj0rshQbkEWNUuJkXz9KdpyiLXYYdpElkXwknx91db1vDdsp9A3YkhdnOWfKSqgauyn5z+e7&#10;L5ec+SBsJQxYVfKD8vx68fnTVefmagI1mEohIxDr550reR2Cm2eZl7VqhT8DpywZNWArAh1xk1Uo&#10;OkJvTTbJ84usA6wcglTe0+1tb+SLhK+1kuFRa68CMyWn2kJaMa3ruGaLKzHfoHB1I4cyxD9U0YrG&#10;UtIR6lYEwbbYvINqG4ngQYczCW0GWjdSpR6omyJ/082qFk6lXogc70aa/P+DlQ+7lXtCoqFzfu5p&#10;G7vYa2zjl+pj+0TWYSRL7QOTdFnMLmaXM84kmYr8YjqdRjKzU7BDH74paFnclNwoHZaI0CWexO7e&#10;h97/6EfBpxrSLhyMimUY+0Np1lSUdZKikzzUjUG2E/RjhZTKhqI31aJS/XUxzfP0h6moMSKVmAAj&#10;sm6MGbEHgCi999h9rYN/DFVJXWNw/rfC+uAxImUGG8bgtrGAHwEY6mrI3PsfSeqpiSytoTo8IUPo&#10;te2dvGuI8Hvhw5NAEjPJngY0PNKiDXQlh2HHWQ34+6P76E8aIytnHQ1Hyf2vrUDFmfluSX2z4vw8&#10;TlM6nE+/TuiAry3r1xa7bW+AflNBT4GTaRv9gzluNUL7QnO8jFnJJKyk3CWXAY+Hm9APLb0EUi2X&#10;yY0myIlwb1dORvDIatTS8/5FoBtUF0iuD3AcJDF/o7veN0ZaWG4D6CaJ8sTrwDdNXxLO8FLE8X59&#10;Tl6n92zxBwAA//8DAFBLAwQUAAYACAAAACEAHf8J1d0AAAAKAQAADwAAAGRycy9kb3ducmV2Lnht&#10;bEyPzU7DMBCE70i8g7VI3KjTFEgJcaqCQEicaEHl6sSbHxGvg+224e3ZnuC2szOa/bZYTXYQB/Sh&#10;d6RgPktAINXO9NQq+Hh/vlqCCFGT0YMjVPCDAVbl+Vmhc+OOtMHDNraCSyjkWkEX45hLGeoOrQ4z&#10;NyKx1zhvdWTpW2m8PnK5HWSaJLfS6p74QqdHfOyw/trurYJXerpp0rj4XL/Zl4dvu/Ou2VRKXV5M&#10;63sQEaf4F4YTPqNDyUyV25MJYmB9Pc84quAuW4A4BbKUFxUPbIEsC/n/hfIXAAD//wMAUEsBAi0A&#10;FAAGAAgAAAAhALaDOJL+AAAA4QEAABMAAAAAAAAAAAAAAAAAAAAAAFtDb250ZW50X1R5cGVzXS54&#10;bWxQSwECLQAUAAYACAAAACEAOP0h/9YAAACUAQAACwAAAAAAAAAAAAAAAAAvAQAAX3JlbHMvLnJl&#10;bHNQSwECLQAUAAYACAAAACEAJlY8nmACAAAXBQAADgAAAAAAAAAAAAAAAAAuAgAAZHJzL2Uyb0Rv&#10;Yy54bWxQSwECLQAUAAYACAAAACEAHf8J1d0AAAAKAQAADwAAAAAAAAAAAAAAAAC6BAAAZHJzL2Rv&#10;d25yZXYueG1sUEsFBgAAAAAEAAQA8wAAAMQFAAAAAA==&#10;" adj="5842" fillcolor="#4472c4 [3204]" strokecolor="#09101d [484]" strokeweight="1pt"/>
            </w:pict>
          </mc:Fallback>
        </mc:AlternateContent>
      </w:r>
      <w:r>
        <w:rPr>
          <w:noProof/>
        </w:rPr>
        <mc:AlternateContent>
          <mc:Choice Requires="wps">
            <w:drawing>
              <wp:anchor distT="0" distB="0" distL="114300" distR="114300" simplePos="0" relativeHeight="251674624" behindDoc="0" locked="0" layoutInCell="1" allowOverlap="1" wp14:anchorId="26E5A777" wp14:editId="53564816">
                <wp:simplePos x="0" y="0"/>
                <wp:positionH relativeFrom="page">
                  <wp:posOffset>2516505</wp:posOffset>
                </wp:positionH>
                <wp:positionV relativeFrom="paragraph">
                  <wp:posOffset>523240</wp:posOffset>
                </wp:positionV>
                <wp:extent cx="216039" cy="260553"/>
                <wp:effectExtent l="0" t="0" r="0" b="6350"/>
                <wp:wrapNone/>
                <wp:docPr id="1753473284" name="Text Box 7"/>
                <wp:cNvGraphicFramePr/>
                <a:graphic xmlns:a="http://schemas.openxmlformats.org/drawingml/2006/main">
                  <a:graphicData uri="http://schemas.microsoft.com/office/word/2010/wordprocessingShape">
                    <wps:wsp>
                      <wps:cNvSpPr txBox="1"/>
                      <wps:spPr>
                        <a:xfrm>
                          <a:off x="0" y="0"/>
                          <a:ext cx="216039" cy="260553"/>
                        </a:xfrm>
                        <a:prstGeom prst="rect">
                          <a:avLst/>
                        </a:prstGeom>
                        <a:noFill/>
                        <a:ln w="6350">
                          <a:noFill/>
                        </a:ln>
                      </wps:spPr>
                      <wps:txbx>
                        <w:txbxContent>
                          <w:p w:rsidR="00957FC3" w:rsidRPr="008350C7" w:rsidRDefault="00957FC3" w:rsidP="00957FC3">
                            <w:pPr>
                              <w:ind w:firstLine="0"/>
                              <w:rPr>
                                <w:lang w:val="en-GB"/>
                              </w:rPr>
                            </w:pPr>
                            <w:r>
                              <w:rPr>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5A777" id="_x0000_s1031" type="#_x0000_t202" style="position:absolute;left:0;text-align:left;margin-left:198.15pt;margin-top:41.2pt;width:17pt;height:20.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9YTGgIAADIEAAAOAAAAZHJzL2Uyb0RvYy54bWysU8lu2zAQvRfoPxC815LXNoLlwE3gooCR&#10;BHCKnGmKtAhQHJakLblf3yHlDWlPRS/UDGc0y3uP8/uu0eQgnFdgSjoc5JQIw6FSZlfSH6+rT18o&#10;8YGZimkwoqRH4en94uOHeWsLMYIadCUcwSLGF60taR2CLbLM81o0zA/ACoNBCa5hAV23yyrHWqze&#10;6GyU57OsBVdZB1x4j7ePfZAuUn0pBQ/PUnoRiC4pzhbS6dK5jWe2mLNi55itFT+Nwf5hioYpg00v&#10;pR5ZYGTv1B+lGsUdeJBhwKHJQErFRdoBtxnm77bZ1MyKtAuC4+0FJv//yvKnw8a+OBK6r9AhgRGQ&#10;1vrC42Xcp5OuiV+clGAcITxeYBNdIBwvR8NZPr6jhGNoNMun03Gskl1/ts6HbwIaEo2SOmQlgcUO&#10;ax/61HNK7GVgpbROzGhD2pLOxtM8/XCJYHFtsMd11GiFbtsRVZV0el5jC9URt3PQE+8tXymcYc18&#10;eGEOmcaFUL3hGQ+pAXvByaKkBvfrb/cxHwnAKCUtKqek/ueeOUGJ/m6QmrvhZBKllpzJ9PMIHXcb&#10;2d5GzL55ABTnEN+J5cmM+UGfTemgeUORL2NXDDHDsXdJw9l8CL2e8ZFwsVymJBSXZWFtNpbH0hHV&#10;iPBr98acPdEQkL8nOGuMFe/Y6HN7Ppb7AFIlqiLOPaon+FGYiezTI4rKv/VT1vWpL34DAAD//wMA&#10;UEsDBBQABgAIAAAAIQCt+7bG4QAAAAoBAAAPAAAAZHJzL2Rvd25yZXYueG1sTI/BToNAEIbvJr7D&#10;Zky82UXABpGlaUgaE6OH1l68DewWiOwsstsWfXrHUz3OzJd/vr9YzXYQJzP53pGC+0UEwlDjdE+t&#10;gv375i4D4QOSxsGRUfBtPKzK66sCc+3OtDWnXWgFh5DPUUEXwphL6ZvOWPQLNxri28FNFgOPUyv1&#10;hGcOt4OMo2gpLfbEHzocTdWZ5nN3tApeqs0bbuvYZj9D9fx6WI9f+48HpW5v5vUTiGDmcIHhT5/V&#10;oWSn2h1JezEoSB6XCaMKsjgFwUCaRLyomYyTFGRZyP8Vyl8AAAD//wMAUEsBAi0AFAAGAAgAAAAh&#10;ALaDOJL+AAAA4QEAABMAAAAAAAAAAAAAAAAAAAAAAFtDb250ZW50X1R5cGVzXS54bWxQSwECLQAU&#10;AAYACAAAACEAOP0h/9YAAACUAQAACwAAAAAAAAAAAAAAAAAvAQAAX3JlbHMvLnJlbHNQSwECLQAU&#10;AAYACAAAACEAF3fWExoCAAAyBAAADgAAAAAAAAAAAAAAAAAuAgAAZHJzL2Uyb0RvYy54bWxQSwEC&#10;LQAUAAYACAAAACEArfu2xuEAAAAKAQAADwAAAAAAAAAAAAAAAAB0BAAAZHJzL2Rvd25yZXYueG1s&#10;UEsFBgAAAAAEAAQA8wAAAIIFAAAAAA==&#10;" filled="f" stroked="f" strokeweight=".5pt">
                <v:textbox>
                  <w:txbxContent>
                    <w:p w:rsidR="00957FC3" w:rsidRPr="008350C7" w:rsidRDefault="00957FC3" w:rsidP="00957FC3">
                      <w:pPr>
                        <w:ind w:firstLine="0"/>
                        <w:rPr>
                          <w:lang w:val="en-GB"/>
                        </w:rPr>
                      </w:pPr>
                      <w:r>
                        <w:rPr>
                          <w:lang w:val="en-GB"/>
                        </w:rPr>
                        <w:t>1</w:t>
                      </w:r>
                    </w:p>
                  </w:txbxContent>
                </v:textbox>
                <w10:wrap anchorx="page"/>
              </v:shape>
            </w:pict>
          </mc:Fallback>
        </mc:AlternateContent>
      </w:r>
      <w:r>
        <w:rPr>
          <w:noProof/>
        </w:rPr>
        <mc:AlternateContent>
          <mc:Choice Requires="wps">
            <w:drawing>
              <wp:anchor distT="0" distB="0" distL="114300" distR="114300" simplePos="0" relativeHeight="251672576" behindDoc="0" locked="0" layoutInCell="1" allowOverlap="1" wp14:anchorId="30185540" wp14:editId="308B4940">
                <wp:simplePos x="0" y="0"/>
                <wp:positionH relativeFrom="page">
                  <wp:posOffset>2573020</wp:posOffset>
                </wp:positionH>
                <wp:positionV relativeFrom="paragraph">
                  <wp:posOffset>1393825</wp:posOffset>
                </wp:positionV>
                <wp:extent cx="215900" cy="260350"/>
                <wp:effectExtent l="0" t="0" r="0" b="6350"/>
                <wp:wrapNone/>
                <wp:docPr id="1192877665"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957FC3" w:rsidRPr="008350C7" w:rsidRDefault="00957FC3" w:rsidP="00957FC3">
                            <w:pPr>
                              <w:ind w:firstLine="0"/>
                              <w:rPr>
                                <w:lang w:val="en-GB"/>
                              </w:rPr>
                            </w:pPr>
                            <w:r>
                              <w:rPr>
                                <w:lang w:val="en-GB"/>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85540" id="_x0000_s1032" type="#_x0000_t202" style="position:absolute;left:0;text-align:left;margin-left:202.6pt;margin-top:109.75pt;width:17pt;height:2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CgcGA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Xhg9MYG6gOOJ2Dnnhv+VJhDyvmwxNz&#10;yDS2jeoNj7hIDVgLjhYlNbjf793HeCQAvZS0qJyS+l875gQl+odBam6G43GUWjqMJ19GeHDXns21&#10;x+yaO0BxDvGfWJ7MGB/0yZQOmhcU+SJWRRczHGuXNJzMu9DrGT8JF4tFCkJxWRZWZm15TB2xiwg/&#10;dy/M2SMNAfl7gJPGWPGKjT62R32xCyBVoiri3KN6hB+FmRg8fqKo/Otzirp89fkfAAAA//8DAFBL&#10;AwQUAAYACAAAACEAF1huk+IAAAALAQAADwAAAGRycy9kb3ducmV2LnhtbEyPwW7CMAyG75P2DpGR&#10;dhsJHUXQNUWoEpo0bQcYl93SJrQVidM1Abo9/bwTO/r3p9+f8/XoLLuYIXQeJcymApjB2usOGwmH&#10;j+3jEliICrWyHo2EbxNgXdzf5SrT/oo7c9nHhlEJhkxJaGPsM85D3RqnwtT3Bml39INTkcah4XpQ&#10;Vyp3lidCLLhTHdKFVvWmbE192p+dhNdy+652VeKWP7Z8eTtu+q/DZyrlw2TcPAOLZow3GP70SR0K&#10;cqr8GXVgVsJcpAmhEpLZKgVGxPxpRUlFyUKkwIuc//+h+AUAAP//AwBQSwECLQAUAAYACAAAACEA&#10;toM4kv4AAADhAQAAEwAAAAAAAAAAAAAAAAAAAAAAW0NvbnRlbnRfVHlwZXNdLnhtbFBLAQItABQA&#10;BgAIAAAAIQA4/SH/1gAAAJQBAAALAAAAAAAAAAAAAAAAAC8BAABfcmVscy8ucmVsc1BLAQItABQA&#10;BgAIAAAAIQCY0CgcGAIAADIEAAAOAAAAAAAAAAAAAAAAAC4CAABkcnMvZTJvRG9jLnhtbFBLAQIt&#10;ABQABgAIAAAAIQAXWG6T4gAAAAsBAAAPAAAAAAAAAAAAAAAAAHIEAABkcnMvZG93bnJldi54bWxQ&#10;SwUGAAAAAAQABADzAAAAgQUAAAAA&#10;" filled="f" stroked="f" strokeweight=".5pt">
                <v:textbox>
                  <w:txbxContent>
                    <w:p w:rsidR="00957FC3" w:rsidRPr="008350C7" w:rsidRDefault="00957FC3" w:rsidP="00957FC3">
                      <w:pPr>
                        <w:ind w:firstLine="0"/>
                        <w:rPr>
                          <w:lang w:val="en-GB"/>
                        </w:rPr>
                      </w:pPr>
                      <w:r>
                        <w:rPr>
                          <w:lang w:val="en-GB"/>
                        </w:rPr>
                        <w:t>7</w:t>
                      </w:r>
                    </w:p>
                  </w:txbxContent>
                </v:textbox>
                <w10:wrap anchorx="page"/>
              </v:shape>
            </w:pict>
          </mc:Fallback>
        </mc:AlternateContent>
      </w:r>
      <w:r>
        <w:rPr>
          <w:noProof/>
        </w:rPr>
        <mc:AlternateContent>
          <mc:Choice Requires="wps">
            <w:drawing>
              <wp:anchor distT="0" distB="0" distL="114300" distR="114300" simplePos="0" relativeHeight="251671552" behindDoc="0" locked="0" layoutInCell="1" allowOverlap="1" wp14:anchorId="6A85DD49" wp14:editId="2C872CD6">
                <wp:simplePos x="0" y="0"/>
                <wp:positionH relativeFrom="column">
                  <wp:posOffset>958517</wp:posOffset>
                </wp:positionH>
                <wp:positionV relativeFrom="paragraph">
                  <wp:posOffset>1527678</wp:posOffset>
                </wp:positionV>
                <wp:extent cx="196850" cy="106045"/>
                <wp:effectExtent l="19050" t="19050" r="12700" b="46355"/>
                <wp:wrapNone/>
                <wp:docPr id="987342372"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FEE1A" id="Arrow: Left 2" o:spid="_x0000_s1026" type="#_x0000_t66" style="position:absolute;margin-left:75.45pt;margin-top:120.3pt;width:15.5pt;height:8.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Kt8KvN8AAAALAQAADwAAAGRycy9kb3ducmV2Lnht&#10;bEyPwU7DMBBE70j8g7VI3KidQksJcSqEWo6gFpDg5iZLEtVeh9hNzd+zPcFxZp9mZ4plclaMOITO&#10;k4ZsokAgVb7uqNHw9rq+WoAI0VBtrCfU8IMBluX5WWHy2h9pg+M2NoJDKORGQxtjn0sZqhadCRPf&#10;I/Htyw/ORJZDI+vBHDncWTlVai6d6Yg/tKbHxxar/fbgNHw3n9mHXb2kd5nW3fPG75/iuNL68iI9&#10;3IOImOIfDKf6XB1K7rTzB6qDsKxn6o5RDdMbNQdxIhYZOzt2ZrfXIMtC/t9Q/gIAAP//AwBQSwEC&#10;LQAUAAYACAAAACEAtoM4kv4AAADhAQAAEwAAAAAAAAAAAAAAAAAAAAAAW0NvbnRlbnRfVHlwZXNd&#10;LnhtbFBLAQItABQABgAIAAAAIQA4/SH/1gAAAJQBAAALAAAAAAAAAAAAAAAAAC8BAABfcmVscy8u&#10;cmVsc1BLAQItABQABgAIAAAAIQBGGpxeYAIAABcFAAAOAAAAAAAAAAAAAAAAAC4CAABkcnMvZTJv&#10;RG9jLnhtbFBLAQItABQABgAIAAAAIQAq3wq83wAAAAsBAAAPAAAAAAAAAAAAAAAAALoEAABkcnMv&#10;ZG93bnJldi54bWxQSwUGAAAAAAQABADzAAAAxgUAAAAA&#10;" adj="5818" fillcolor="#4472c4 [3204]" strokecolor="#09101d [484]" strokeweight="1pt"/>
            </w:pict>
          </mc:Fallback>
        </mc:AlternateContent>
      </w:r>
      <w:r>
        <w:rPr>
          <w:noProof/>
        </w:rPr>
        <mc:AlternateContent>
          <mc:Choice Requires="wps">
            <w:drawing>
              <wp:anchor distT="0" distB="0" distL="114300" distR="114300" simplePos="0" relativeHeight="251669504" behindDoc="0" locked="0" layoutInCell="1" allowOverlap="1" wp14:anchorId="58CFD61F" wp14:editId="38564EEF">
                <wp:simplePos x="0" y="0"/>
                <wp:positionH relativeFrom="column">
                  <wp:posOffset>788670</wp:posOffset>
                </wp:positionH>
                <wp:positionV relativeFrom="paragraph">
                  <wp:posOffset>1378585</wp:posOffset>
                </wp:positionV>
                <wp:extent cx="196850" cy="106045"/>
                <wp:effectExtent l="19050" t="19050" r="12700" b="46355"/>
                <wp:wrapNone/>
                <wp:docPr id="1154803110"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B81B8" id="Arrow: Left 2" o:spid="_x0000_s1026" type="#_x0000_t66" style="position:absolute;margin-left:62.1pt;margin-top:108.55pt;width:15.5pt;height: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fzBliN8AAAALAQAADwAAAGRycy9kb3ducmV2Lnht&#10;bEyPwU7DMBBE70j8g7VI3KiTlEIV4lQItRxBLVQqNzdZkqj2OsRuav6e7YkeZ/ZpdqZYRGvEiIPv&#10;HClIJwkIpMrVHTUKPj9Wd3MQPmiqtXGECn7Rw6K8vip0XrsTrXHchEZwCPlcK2hD6HMpfdWi1X7i&#10;eiS+fbvB6sByaGQ96BOHWyOzJHmQVnfEH1rd40uL1WFztAp+mq90Z5bvcSvjqntbu8NrGJdK3d7E&#10;5ycQAWP4h+Fcn6tDyZ327ki1F4Z1dp8xqiBLH1MQZ2I2Y2fPznQ6B1kW8nJD+QcAAP//AwBQSwEC&#10;LQAUAAYACAAAACEAtoM4kv4AAADhAQAAEwAAAAAAAAAAAAAAAAAAAAAAW0NvbnRlbnRfVHlwZXNd&#10;LnhtbFBLAQItABQABgAIAAAAIQA4/SH/1gAAAJQBAAALAAAAAAAAAAAAAAAAAC8BAABfcmVscy8u&#10;cmVsc1BLAQItABQABgAIAAAAIQBGGpxeYAIAABcFAAAOAAAAAAAAAAAAAAAAAC4CAABkcnMvZTJv&#10;RG9jLnhtbFBLAQItABQABgAIAAAAIQB/MGWI3wAAAAsBAAAPAAAAAAAAAAAAAAAAALoEAABkcnMv&#10;ZG93bnJldi54bWxQSwUGAAAAAAQABADzAAAAxgUAAAAA&#10;" adj="5818" fillcolor="#4472c4 [3204]" strokecolor="#09101d [484]" strokeweight="1pt"/>
            </w:pict>
          </mc:Fallback>
        </mc:AlternateContent>
      </w:r>
      <w:r>
        <w:rPr>
          <w:noProof/>
        </w:rPr>
        <mc:AlternateContent>
          <mc:Choice Requires="wps">
            <w:drawing>
              <wp:anchor distT="0" distB="0" distL="114300" distR="114300" simplePos="0" relativeHeight="251670528" behindDoc="0" locked="0" layoutInCell="1" allowOverlap="1" wp14:anchorId="621F0156" wp14:editId="5A832A44">
                <wp:simplePos x="0" y="0"/>
                <wp:positionH relativeFrom="page">
                  <wp:posOffset>2403959</wp:posOffset>
                </wp:positionH>
                <wp:positionV relativeFrom="paragraph">
                  <wp:posOffset>1245719</wp:posOffset>
                </wp:positionV>
                <wp:extent cx="215900" cy="260350"/>
                <wp:effectExtent l="0" t="0" r="0" b="6350"/>
                <wp:wrapNone/>
                <wp:docPr id="987799454"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957FC3" w:rsidRPr="008350C7" w:rsidRDefault="00957FC3" w:rsidP="00957FC3">
                            <w:pPr>
                              <w:ind w:firstLine="0"/>
                              <w:rPr>
                                <w:lang w:val="en-GB"/>
                              </w:rPr>
                            </w:pPr>
                            <w:r>
                              <w:rPr>
                                <w:lang w:val="en-GB"/>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F0156" id="_x0000_s1033" type="#_x0000_t202" style="position:absolute;left:0;text-align:left;margin-left:189.3pt;margin-top:98.1pt;width:17pt;height:2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mfJGAIAADIEAAAOAAAAZHJzL2Uyb0RvYy54bWysU01vGyEQvVfqf0Dc6127tpOsvI7cRK4q&#10;WUkkp8oZs+BdCRgK2Lvur+/A+qtpT1UvMDDDfLz3mN13WpG9cL4BU9LhIKdEGA5VY7Yl/f66/HRL&#10;iQ/MVEyBESU9CE/v5x8/zFpbiBHUoCrhCCYxvmhtSesQbJFlntdCMz8AKww6JTjNAh7dNqscazG7&#10;Vtkoz6dZC66yDrjwHm8feyedp/xSCh6epfQiEFVS7C2k1aV1E9dsPmPF1jFbN/zYBvuHLjRrDBY9&#10;p3pkgZGda/5IpRvuwIMMAw46AykbLtIMOM0wfzfNumZWpFkQHG/PMPn/l5Y/7df2xZHQfYEOCYyA&#10;tNYXHi/jPJ10Ou7YKUE/Qng4wya6QDhejoaTuxw9HF2jaf55kmDNLo+t8+GrAE2iUVKHrCSw2H7l&#10;AxbE0FNIrGVg2SiVmFGGtCWdxpS/efCFMvjw0mq0QrfpSFOV9OY0xgaqA07noCfeW75ssIcV8+GF&#10;OWQa20b1hmdcpAKsBUeLkhrcz7/dx3gkAL2UtKickvofO+YEJeqbQWruhuNxlFo6jCc3Izy4a8/m&#10;2mN2+gFQnEP8J5YnM8YHdTKlA/2GIl/EquhihmPtkoaT+RB6PeMn4WKxSEEoLsvCyqwtj6kjdhHh&#10;1+6NOXukISB/T3DSGCvesdHH9qgvdgFkk6iKOPeoHuFHYSYGj58oKv/6nKIuX33+CwAA//8DAFBL&#10;AwQUAAYACAAAACEA3r93AuIAAAALAQAADwAAAGRycy9kb3ducmV2LnhtbEyPwU7DMAyG70i8Q2Qk&#10;bixdBl0pTaep0oSE2GFjF25pk7UViVOabCs8PeYER/v/9PtzsZqcZWczht6jhPksAWaw8brHVsLh&#10;bXOXAQtRoVbWo5HwZQKsyuurQuXaX3BnzvvYMirBkCsJXYxDznloOuNUmPnBIGVHPzoVaRxbrkd1&#10;oXJnuUiSlDvVI13o1GCqzjQf+5OT8FJttmpXC5d92+r59bgePg/vD1Le3kzrJ2DRTPEPhl99UoeS&#10;nGp/Qh2YlbBYZimhFDymAhgR93NBm1qCWCwF8LLg/38ofwAAAP//AwBQSwECLQAUAAYACAAAACEA&#10;toM4kv4AAADhAQAAEwAAAAAAAAAAAAAAAAAAAAAAW0NvbnRlbnRfVHlwZXNdLnhtbFBLAQItABQA&#10;BgAIAAAAIQA4/SH/1gAAAJQBAAALAAAAAAAAAAAAAAAAAC8BAABfcmVscy8ucmVsc1BLAQItABQA&#10;BgAIAAAAIQDnYmfJGAIAADIEAAAOAAAAAAAAAAAAAAAAAC4CAABkcnMvZTJvRG9jLnhtbFBLAQIt&#10;ABQABgAIAAAAIQDev3cC4gAAAAsBAAAPAAAAAAAAAAAAAAAAAHIEAABkcnMvZG93bnJldi54bWxQ&#10;SwUGAAAAAAQABADzAAAAgQUAAAAA&#10;" filled="f" stroked="f" strokeweight=".5pt">
                <v:textbox>
                  <w:txbxContent>
                    <w:p w:rsidR="00957FC3" w:rsidRPr="008350C7" w:rsidRDefault="00957FC3" w:rsidP="00957FC3">
                      <w:pPr>
                        <w:ind w:firstLine="0"/>
                        <w:rPr>
                          <w:lang w:val="en-GB"/>
                        </w:rPr>
                      </w:pPr>
                      <w:r>
                        <w:rPr>
                          <w:lang w:val="en-GB"/>
                        </w:rPr>
                        <w:t>6</w:t>
                      </w:r>
                    </w:p>
                  </w:txbxContent>
                </v:textbox>
                <w10:wrap anchorx="page"/>
              </v:shape>
            </w:pict>
          </mc:Fallback>
        </mc:AlternateContent>
      </w:r>
      <w:r>
        <w:rPr>
          <w:noProof/>
        </w:rPr>
        <mc:AlternateContent>
          <mc:Choice Requires="wps">
            <w:drawing>
              <wp:anchor distT="0" distB="0" distL="114300" distR="114300" simplePos="0" relativeHeight="251667456" behindDoc="0" locked="0" layoutInCell="1" allowOverlap="1" wp14:anchorId="74F94D5D" wp14:editId="1B19E0BF">
                <wp:simplePos x="0" y="0"/>
                <wp:positionH relativeFrom="column">
                  <wp:posOffset>970280</wp:posOffset>
                </wp:positionH>
                <wp:positionV relativeFrom="paragraph">
                  <wp:posOffset>1229360</wp:posOffset>
                </wp:positionV>
                <wp:extent cx="196850" cy="106045"/>
                <wp:effectExtent l="19050" t="19050" r="12700" b="46355"/>
                <wp:wrapNone/>
                <wp:docPr id="1459657291"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15180" id="Arrow: Left 2" o:spid="_x0000_s1026" type="#_x0000_t66" style="position:absolute;margin-left:76.4pt;margin-top:96.8pt;width:15.5pt;height:8.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Jntl9OAAAAALAQAADwAAAGRycy9kb3ducmV2Lnht&#10;bEyPzU7DMBCE70i8g7VI3KjzI6oS4lQItRypWkCCmxsvSVR7HWI3DW/f7QluO7uj2W/K5eSsGHEI&#10;nScF6SwBgVR701Gj4P1tfbcAEaImo60nVPCLAZbV9VWpC+NPtMVxFxvBIRQKraCNsS+kDHWLToeZ&#10;75H49u0HpyPLoZFm0CcOd1ZmSTKXTnfEH1rd43OL9WF3dAp+mq/0064204ec1t3r1h9e4rhS6vZm&#10;enoEEXGKf2a44DM6VMy090cyQVjW9xmjRx4e8jmIi2OR82avIEuTHGRVyv8dqjMAAAD//wMAUEsB&#10;Ai0AFAAGAAgAAAAhALaDOJL+AAAA4QEAABMAAAAAAAAAAAAAAAAAAAAAAFtDb250ZW50X1R5cGVz&#10;XS54bWxQSwECLQAUAAYACAAAACEAOP0h/9YAAACUAQAACwAAAAAAAAAAAAAAAAAvAQAAX3JlbHMv&#10;LnJlbHNQSwECLQAUAAYACAAAACEARhqcXmACAAAXBQAADgAAAAAAAAAAAAAAAAAuAgAAZHJzL2Uy&#10;b0RvYy54bWxQSwECLQAUAAYACAAAACEAJntl9OAAAAALAQAADwAAAAAAAAAAAAAAAAC6BAAAZHJz&#10;L2Rvd25yZXYueG1sUEsFBgAAAAAEAAQA8wAAAMcFAAAAAA==&#10;" adj="5818" fillcolor="#4472c4 [3204]" strokecolor="#09101d [484]" strokeweight="1pt"/>
            </w:pict>
          </mc:Fallback>
        </mc:AlternateContent>
      </w:r>
      <w:r>
        <w:rPr>
          <w:noProof/>
        </w:rPr>
        <mc:AlternateContent>
          <mc:Choice Requires="wps">
            <w:drawing>
              <wp:anchor distT="0" distB="0" distL="114300" distR="114300" simplePos="0" relativeHeight="251668480" behindDoc="0" locked="0" layoutInCell="1" allowOverlap="1" wp14:anchorId="4ACFD1E2" wp14:editId="21B3A46B">
                <wp:simplePos x="0" y="0"/>
                <wp:positionH relativeFrom="page">
                  <wp:posOffset>2585186</wp:posOffset>
                </wp:positionH>
                <wp:positionV relativeFrom="paragraph">
                  <wp:posOffset>1096060</wp:posOffset>
                </wp:positionV>
                <wp:extent cx="216039" cy="260553"/>
                <wp:effectExtent l="0" t="0" r="0" b="6350"/>
                <wp:wrapNone/>
                <wp:docPr id="1971045341" name="Text Box 7"/>
                <wp:cNvGraphicFramePr/>
                <a:graphic xmlns:a="http://schemas.openxmlformats.org/drawingml/2006/main">
                  <a:graphicData uri="http://schemas.microsoft.com/office/word/2010/wordprocessingShape">
                    <wps:wsp>
                      <wps:cNvSpPr txBox="1"/>
                      <wps:spPr>
                        <a:xfrm>
                          <a:off x="0" y="0"/>
                          <a:ext cx="216039" cy="260553"/>
                        </a:xfrm>
                        <a:prstGeom prst="rect">
                          <a:avLst/>
                        </a:prstGeom>
                        <a:noFill/>
                        <a:ln w="6350">
                          <a:noFill/>
                        </a:ln>
                      </wps:spPr>
                      <wps:txbx>
                        <w:txbxContent>
                          <w:p w:rsidR="00957FC3" w:rsidRPr="008350C7" w:rsidRDefault="00957FC3" w:rsidP="00957FC3">
                            <w:pPr>
                              <w:ind w:firstLine="0"/>
                              <w:rPr>
                                <w:lang w:val="en-GB"/>
                              </w:rPr>
                            </w:pPr>
                            <w:r>
                              <w:rPr>
                                <w:lang w:val="en-GB"/>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FD1E2" id="_x0000_s1034" type="#_x0000_t202" style="position:absolute;left:0;text-align:left;margin-left:203.55pt;margin-top:86.3pt;width:17pt;height:20.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I05GgIAADIEAAAOAAAAZHJzL2Uyb0RvYy54bWysU8lu2zAQvRfoPxC815LXJoLlwE3gokCQ&#10;BHCCnGmKtASQHJakLblf3yHlDWlPRS/UDGc0y3uP87tOK7IXzjdgSjoc5JQIw6FqzLakb6+rLzeU&#10;+MBMxRQYUdKD8PRu8fnTvLWFGEENqhKOYBHji9aWtA7BFlnmeS008wOwwmBQgtMsoOu2WeVYi9W1&#10;ykZ5PstacJV1wIX3ePvQB+ki1ZdS8PAspReBqJLibCGdLp2beGaLOSu2jtm64ccx2D9MoVljsOm5&#10;1AMLjOxc80cp3XAHHmQYcNAZSNlwkXbAbYb5h23WNbMi7YLgeHuGyf+/svxpv7YvjoTuG3RIYASk&#10;tb7weBn36aTT8YuTEowjhIczbKILhOPlaDjLx7eUcAyNZvl0Oo5VssvP1vnwXYAm0SipQ1YSWGz/&#10;6EOfekqJvQysGqUSM8qQtqSz8TRPP5wjWFwZ7HEZNVqh23SkqUp6c1pjA9UBt3PQE+8tXzU4wyPz&#10;4YU5ZBoXQvWGZzykAuwFR4uSGtyvv93HfCQAo5S0qJyS+p875gQl6odBam6Hk0mUWnIm068jdNx1&#10;ZHMdMTt9DyjOIb4Ty5MZ84M6mdKBfkeRL2NXDDHDsXdJw8m8D72e8ZFwsVymJBSXZeHRrC2PpSOq&#10;EeHX7p05e6QhIH9PcNIYKz6w0ef2fCx3AWSTqIo496ge4UdhJrKPjygq/9pPWZenvvgNAAD//wMA&#10;UEsDBBQABgAIAAAAIQBAju1L4gAAAAsBAAAPAAAAZHJzL2Rvd25yZXYueG1sTI/BToNAEIbvJr7D&#10;Zky82QVE2iBL05A0JkYPrb14W9gpENlZZLct+vSOJz3O/F/++aZYz3YQZ5x870hBvIhAIDXO9NQq&#10;OLxt71YgfNBk9OAIFXyhh3V5fVXo3LgL7fC8D63gEvK5VtCFMOZS+qZDq/3CjUicHd1kdeBxaqWZ&#10;9IXL7SCTKMqk1T3xhU6PWHXYfOxPVsFztX3Vuzqxq++heno5bsbPw/uDUrc38+YRRMA5/MHwq8/q&#10;ULJT7U5kvBgUpNEyZpSDZZKBYCJNY97UCpL4PgNZFvL/D+UPAAAA//8DAFBLAQItABQABgAIAAAA&#10;IQC2gziS/gAAAOEBAAATAAAAAAAAAAAAAAAAAAAAAABbQ29udGVudF9UeXBlc10ueG1sUEsBAi0A&#10;FAAGAAgAAAAhADj9If/WAAAAlAEAAAsAAAAAAAAAAAAAAAAALwEAAF9yZWxzLy5yZWxzUEsBAi0A&#10;FAAGAAgAAAAhAKuMjTkaAgAAMgQAAA4AAAAAAAAAAAAAAAAALgIAAGRycy9lMm9Eb2MueG1sUEsB&#10;Ai0AFAAGAAgAAAAhAECO7UviAAAACwEAAA8AAAAAAAAAAAAAAAAAdAQAAGRycy9kb3ducmV2Lnht&#10;bFBLBQYAAAAABAAEAPMAAACDBQAAAAA=&#10;" filled="f" stroked="f" strokeweight=".5pt">
                <v:textbox>
                  <w:txbxContent>
                    <w:p w:rsidR="00957FC3" w:rsidRPr="008350C7" w:rsidRDefault="00957FC3" w:rsidP="00957FC3">
                      <w:pPr>
                        <w:ind w:firstLine="0"/>
                        <w:rPr>
                          <w:lang w:val="en-GB"/>
                        </w:rPr>
                      </w:pPr>
                      <w:r>
                        <w:rPr>
                          <w:lang w:val="en-GB"/>
                        </w:rPr>
                        <w:t>5</w:t>
                      </w:r>
                    </w:p>
                  </w:txbxContent>
                </v:textbox>
                <w10:wrap anchorx="page"/>
              </v:shape>
            </w:pict>
          </mc:Fallback>
        </mc:AlternateContent>
      </w:r>
      <w:r>
        <w:rPr>
          <w:noProof/>
        </w:rPr>
        <mc:AlternateContent>
          <mc:Choice Requires="wps">
            <w:drawing>
              <wp:anchor distT="0" distB="0" distL="114300" distR="114300" simplePos="0" relativeHeight="251666432" behindDoc="0" locked="0" layoutInCell="1" allowOverlap="1" wp14:anchorId="03B76422" wp14:editId="2D8915DD">
                <wp:simplePos x="0" y="0"/>
                <wp:positionH relativeFrom="page">
                  <wp:posOffset>2350135</wp:posOffset>
                </wp:positionH>
                <wp:positionV relativeFrom="paragraph">
                  <wp:posOffset>950595</wp:posOffset>
                </wp:positionV>
                <wp:extent cx="215900" cy="260350"/>
                <wp:effectExtent l="0" t="0" r="0" b="6350"/>
                <wp:wrapNone/>
                <wp:docPr id="1319220077"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957FC3" w:rsidRPr="008350C7" w:rsidRDefault="00957FC3" w:rsidP="00957FC3">
                            <w:pPr>
                              <w:ind w:firstLine="0"/>
                              <w:rPr>
                                <w:lang w:val="en-GB"/>
                              </w:rPr>
                            </w:pPr>
                            <w:r>
                              <w:rPr>
                                <w:lang w:val="en-G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76422" id="_x0000_s1035" type="#_x0000_t202" style="position:absolute;left:0;text-align:left;margin-left:185.05pt;margin-top:74.85pt;width:17pt;height:2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Z1HGAIAADIEAAAOAAAAZHJzL2Uyb0RvYy54bWysU02P2yAQvVfqf0DcGztpkjZWnFW6q1SV&#10;ot2VstWeCYYYCTMUSOz013fA+eq2p6oXGJhhPt57zO+6RpODcF6BKelwkFMiDIdKmV1Jv7+sPnym&#10;xAdmKqbBiJIehad3i/fv5q0txAhq0JVwBJMYX7S2pHUItsgyz2vRMD8AKww6JbiGBTy6XVY51mL2&#10;RmejPJ9mLbjKOuDCe7x96J10kfJLKXh4ktKLQHRJsbeQVpfWbVyzxZwVO8dsrfipDfYPXTRMGSx6&#10;SfXAAiN7p/5I1SjuwIMMAw5NBlIqLtIMOM0wfzPNpmZWpFkQHG8vMPn/l5Y/Hjb22ZHQfYEOCYyA&#10;tNYXHi/jPJ10TdyxU4J+hPB4gU10gXC8HA0nsxw9HF2jaf5xkmDNro+t8+GrgIZEo6QOWUlgscPa&#10;ByyIoeeQWMvASmmdmNGGtCWdxpS/efCFNvjw2mq0QrftiKpKOjuPsYXqiNM56In3lq8U9rBmPjwz&#10;h0xj26je8ISL1IC14GRRUoP7+bf7GI8EoJeSFpVTUv9jz5ygRH8zSM1sOB5HqaXDePJphAd369ne&#10;esy+uQcU5xD/ieXJjPFBn03poHlFkS9jVXQxw7F2ScPZvA+9nvGTcLFcpiAUl2VhbTaWx9QRu4jw&#10;S/fKnD3REJC/RzhrjBVv2Ohje9SX+wBSJaoizj2qJ/hRmInB0yeKyr89p6jrV1/8AgAA//8DAFBL&#10;AwQUAAYACAAAACEAsVBFLOIAAAALAQAADwAAAGRycy9kb3ducmV2LnhtbEyPwU7DMBBE70j8g7VI&#10;3KjdEkibxqmqSBUSooeWXrg5sZtEtdchdtvA17Oc4LgzT7Mz+Wp0ll3MEDqPEqYTAcxg7XWHjYTD&#10;++ZhDixEhVpZj0bClwmwKm5vcpVpf8WduexjwygEQ6YktDH2Geehbo1TYeJ7g+Qd/eBUpHNouB7U&#10;lcKd5TMhnrlTHdKHVvWmbE192p+dhNdys1W7aubm37Z8eTuu+8/Dx5OU93fjegksmjH+wfBbn6pD&#10;QZ0qf0YdmJXwmIopoWQkixQYEYlISKlIWYgUeJHz/xuKHwAAAP//AwBQSwECLQAUAAYACAAAACEA&#10;toM4kv4AAADhAQAAEwAAAAAAAAAAAAAAAAAAAAAAW0NvbnRlbnRfVHlwZXNdLnhtbFBLAQItABQA&#10;BgAIAAAAIQA4/SH/1gAAAJQBAAALAAAAAAAAAAAAAAAAAC8BAABfcmVscy8ucmVsc1BLAQItABQA&#10;BgAIAAAAIQCbSZ1HGAIAADIEAAAOAAAAAAAAAAAAAAAAAC4CAABkcnMvZTJvRG9jLnhtbFBLAQIt&#10;ABQABgAIAAAAIQCxUEUs4gAAAAsBAAAPAAAAAAAAAAAAAAAAAHIEAABkcnMvZG93bnJldi54bWxQ&#10;SwUGAAAAAAQABADzAAAAgQUAAAAA&#10;" filled="f" stroked="f" strokeweight=".5pt">
                <v:textbox>
                  <w:txbxContent>
                    <w:p w:rsidR="00957FC3" w:rsidRPr="008350C7" w:rsidRDefault="00957FC3" w:rsidP="00957FC3">
                      <w:pPr>
                        <w:ind w:firstLine="0"/>
                        <w:rPr>
                          <w:lang w:val="en-GB"/>
                        </w:rPr>
                      </w:pPr>
                      <w:r>
                        <w:rPr>
                          <w:lang w:val="en-GB"/>
                        </w:rPr>
                        <w:t>4</w:t>
                      </w:r>
                    </w:p>
                  </w:txbxContent>
                </v:textbox>
                <w10:wrap anchorx="page"/>
              </v:shape>
            </w:pict>
          </mc:Fallback>
        </mc:AlternateContent>
      </w:r>
      <w:r>
        <w:rPr>
          <w:noProof/>
        </w:rPr>
        <mc:AlternateContent>
          <mc:Choice Requires="wps">
            <w:drawing>
              <wp:anchor distT="0" distB="0" distL="114300" distR="114300" simplePos="0" relativeHeight="251665408" behindDoc="0" locked="0" layoutInCell="1" allowOverlap="1" wp14:anchorId="7F188AE2" wp14:editId="6B950ADE">
                <wp:simplePos x="0" y="0"/>
                <wp:positionH relativeFrom="column">
                  <wp:posOffset>735933</wp:posOffset>
                </wp:positionH>
                <wp:positionV relativeFrom="paragraph">
                  <wp:posOffset>1084555</wp:posOffset>
                </wp:positionV>
                <wp:extent cx="196989" cy="106555"/>
                <wp:effectExtent l="19050" t="19050" r="12700" b="46355"/>
                <wp:wrapNone/>
                <wp:docPr id="2123633569" name="Arrow: Left 2"/>
                <wp:cNvGraphicFramePr/>
                <a:graphic xmlns:a="http://schemas.openxmlformats.org/drawingml/2006/main">
                  <a:graphicData uri="http://schemas.microsoft.com/office/word/2010/wordprocessingShape">
                    <wps:wsp>
                      <wps:cNvSpPr/>
                      <wps:spPr>
                        <a:xfrm>
                          <a:off x="0" y="0"/>
                          <a:ext cx="196989" cy="10655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11F04" id="Arrow: Left 2" o:spid="_x0000_s1026" type="#_x0000_t66" style="position:absolute;margin-left:57.95pt;margin-top:85.4pt;width:15.5pt;height: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jyeYAIAABcFAAAOAAAAZHJzL2Uyb0RvYy54bWysVMFu2zAMvQ/YPwi6r7aDpmuCOkXQosOA&#10;oi2WDj0rshQbkEWNUuJkXz9KdpyiLXYYdpElkXwknx91db1vDdsp9A3YkhdnOWfKSqgauyn5z+e7&#10;L5ec+SBsJQxYVfKD8vx68fnTVefmagI1mEohIxDr550reR2Cm2eZl7VqhT8DpywZNWArAh1xk1Uo&#10;OkJvTTbJ84usA6wcglTe0+1tb+SLhK+1kuFRa68CMyWn2kJaMa3ruGaLKzHfoHB1I4cyxD9U0YrG&#10;UtIR6lYEwbbYvINqG4ngQYczCW0GWjdSpR6omyJ/082qFk6lXogc70aa/P+DlQ+7lXtCoqFzfu5p&#10;G7vYa2zjl+pj+0TWYSRL7QOTdFnMLmaXM84kmYr8YjqdRjKzU7BDH74paFnclNwoHZaI0CWexO7e&#10;h97/6EfBpxrSLhyMimUY+0Np1lSUdZKikzzUjUG2E/RjhZTKhqI31aJS/XUxzfP0h6moMSKVmAAj&#10;sm6MGbEHgCi999h9rYN/DFVJXWNw/rfC+uAxImUGG8bgtrGAHwEY6mrI3PsfSeqpiSytoTo8IUPo&#10;te2dvGuI8Hvhw5NAEjPJngY0PNKiDXQlh2HHWQ34+6P76E8aIytnHQ1Hyf2vrUDFmfluSX2z4vw8&#10;TlM6nE+/TuiAry3r1xa7bW+AflNBT4GTaRv9gzluNUL7QnO8jFnJJKyk3CWXAY+Hm9APLb0EUi2X&#10;yY0myIlwb1dORvDIatTS8/5FoBtUF0iuD3AcJDF/o7veN0ZaWG4D6CaJ8sTrwDdNXxLO8FLE8X59&#10;Tl6n92zxBwAA//8DAFBLAwQUAAYACAAAACEAau9kd94AAAALAQAADwAAAGRycy9kb3ducmV2Lnht&#10;bExPy07DMBC8I/EP1iJxo04LTUuIUxUEQuJEC2qvTrx5iHgdbLcNf8/2BLeZndHsTL4abS+O6EPn&#10;SMF0koBAqpzpqFHw+fFyswQRoiaje0eo4AcDrIrLi1xnxp1og8dtbASHUMi0gjbGIZMyVC1aHSZu&#10;QGKtdt7qyNQ30nh94nDby1mSpNLqjvhDqwd8arH62h6sgjd6ntezeLtfv9vXx2+7867elEpdX43r&#10;BxARx/hnhnN9rg4FdyrdgUwQPfPp/J6tDBYJbzg77lK+lAyWixRkkcv/G4pfAAAA//8DAFBLAQIt&#10;ABQABgAIAAAAIQC2gziS/gAAAOEBAAATAAAAAAAAAAAAAAAAAAAAAABbQ29udGVudF9UeXBlc10u&#10;eG1sUEsBAi0AFAAGAAgAAAAhADj9If/WAAAAlAEAAAsAAAAAAAAAAAAAAAAALwEAAF9yZWxzLy5y&#10;ZWxzUEsBAi0AFAAGAAgAAAAhACZWPJ5gAgAAFwUAAA4AAAAAAAAAAAAAAAAALgIAAGRycy9lMm9E&#10;b2MueG1sUEsBAi0AFAAGAAgAAAAhAGrvZHfeAAAACwEAAA8AAAAAAAAAAAAAAAAAugQAAGRycy9k&#10;b3ducmV2LnhtbFBLBQYAAAAABAAEAPMAAADFBQAAAAA=&#10;" adj="5842" fillcolor="#4472c4 [3204]" strokecolor="#09101d [484]" strokeweight="1pt"/>
            </w:pict>
          </mc:Fallback>
        </mc:AlternateContent>
      </w:r>
      <w:r>
        <w:rPr>
          <w:noProof/>
        </w:rPr>
        <mc:AlternateContent>
          <mc:Choice Requires="wps">
            <w:drawing>
              <wp:anchor distT="0" distB="0" distL="114300" distR="114300" simplePos="0" relativeHeight="251663360" behindDoc="0" locked="0" layoutInCell="1" allowOverlap="1" wp14:anchorId="4FCECFC6" wp14:editId="4C05B2C6">
                <wp:simplePos x="0" y="0"/>
                <wp:positionH relativeFrom="column">
                  <wp:posOffset>911225</wp:posOffset>
                </wp:positionH>
                <wp:positionV relativeFrom="paragraph">
                  <wp:posOffset>925830</wp:posOffset>
                </wp:positionV>
                <wp:extent cx="196850" cy="106045"/>
                <wp:effectExtent l="19050" t="19050" r="12700" b="46355"/>
                <wp:wrapNone/>
                <wp:docPr id="399402336"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F6317" id="Arrow: Left 2" o:spid="_x0000_s1026" type="#_x0000_t66" style="position:absolute;margin-left:71.75pt;margin-top:72.9pt;width:15.5pt;height: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LhFchN0AAAALAQAADwAAAGRycy9kb3ducmV2Lnht&#10;bExPQU7DMBC8I/EHa5G4UaelKSjEqRBqOYJaqFRubrwkUe11iN00/J7NqdxmdkazM/lycFb02IXG&#10;k4LpJAGBVHrTUKXg82N99wgiRE1GW0+o4BcDLIvrq1xnxp9pg/02VoJDKGRaQR1jm0kZyhqdDhPf&#10;IrH27TunI9OukqbTZw53Vs6SZCGdbog/1LrFlxrL4/bkFPxUX9O9Xb0POzmsm7eNP77GfqXU7c3w&#10;/AQi4hAvZhjrc3UouNPBn8gEYZnP71O2jiDlDaPjYc6XA4PFLAVZ5PL/huIPAAD//wMAUEsBAi0A&#10;FAAGAAgAAAAhALaDOJL+AAAA4QEAABMAAAAAAAAAAAAAAAAAAAAAAFtDb250ZW50X1R5cGVzXS54&#10;bWxQSwECLQAUAAYACAAAACEAOP0h/9YAAACUAQAACwAAAAAAAAAAAAAAAAAvAQAAX3JlbHMvLnJl&#10;bHNQSwECLQAUAAYACAAAACEARhqcXmACAAAXBQAADgAAAAAAAAAAAAAAAAAuAgAAZHJzL2Uyb0Rv&#10;Yy54bWxQSwECLQAUAAYACAAAACEALhFchN0AAAALAQAADwAAAAAAAAAAAAAAAAC6BAAAZHJzL2Rv&#10;d25yZXYueG1sUEsFBgAAAAAEAAQA8wAAAMQFAAAAAA==&#10;" adj="5818" fillcolor="#4472c4 [3204]" strokecolor="#09101d [484]" strokeweight="1pt"/>
            </w:pict>
          </mc:Fallback>
        </mc:AlternateContent>
      </w:r>
      <w:r>
        <w:rPr>
          <w:noProof/>
        </w:rPr>
        <mc:AlternateContent>
          <mc:Choice Requires="wps">
            <w:drawing>
              <wp:anchor distT="0" distB="0" distL="114300" distR="114300" simplePos="0" relativeHeight="251664384" behindDoc="0" locked="0" layoutInCell="1" allowOverlap="1" wp14:anchorId="11A83996" wp14:editId="7DB5F94B">
                <wp:simplePos x="0" y="0"/>
                <wp:positionH relativeFrom="page">
                  <wp:posOffset>2526338</wp:posOffset>
                </wp:positionH>
                <wp:positionV relativeFrom="paragraph">
                  <wp:posOffset>792769</wp:posOffset>
                </wp:positionV>
                <wp:extent cx="216039" cy="260553"/>
                <wp:effectExtent l="0" t="0" r="0" b="6350"/>
                <wp:wrapNone/>
                <wp:docPr id="469683760" name="Text Box 7"/>
                <wp:cNvGraphicFramePr/>
                <a:graphic xmlns:a="http://schemas.openxmlformats.org/drawingml/2006/main">
                  <a:graphicData uri="http://schemas.microsoft.com/office/word/2010/wordprocessingShape">
                    <wps:wsp>
                      <wps:cNvSpPr txBox="1"/>
                      <wps:spPr>
                        <a:xfrm>
                          <a:off x="0" y="0"/>
                          <a:ext cx="216039" cy="260553"/>
                        </a:xfrm>
                        <a:prstGeom prst="rect">
                          <a:avLst/>
                        </a:prstGeom>
                        <a:noFill/>
                        <a:ln w="6350">
                          <a:noFill/>
                        </a:ln>
                      </wps:spPr>
                      <wps:txbx>
                        <w:txbxContent>
                          <w:p w:rsidR="00957FC3" w:rsidRPr="008350C7" w:rsidRDefault="00957FC3" w:rsidP="00957FC3">
                            <w:pPr>
                              <w:ind w:firstLine="0"/>
                              <w:rPr>
                                <w:lang w:val="en-GB"/>
                              </w:rPr>
                            </w:pPr>
                            <w:r>
                              <w:rPr>
                                <w:lang w:val="en-G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83996" id="_x0000_s1036" type="#_x0000_t202" style="position:absolute;left:0;text-align:left;margin-left:198.9pt;margin-top:62.4pt;width:17pt;height:2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sXIGQIAADMEAAAOAAAAZHJzL2Uyb0RvYy54bWysU8lu2zAQvRfoPxC815LXNoLlwE3gooCR&#10;BHCKnGmKtASQHJakLblf3yHlDWlPRS/UcGY0y3uP8/tOK3IQzjdgSjoc5JQIw6FqzK6kP15Xn75Q&#10;4gMzFVNgREmPwtP7xccP89YWYgQ1qEo4gkWML1pb0joEW2SZ57XQzA/ACoNBCU6zgFe3yyrHWqyu&#10;VTbK81nWgqusAy68R+9jH6SLVF9KwcOzlF4EokqKs4V0unRu45kt5qzYOWbrhp/GYP8whWaNwaaX&#10;Uo8sMLJ3zR+ldMMdeJBhwEFnIGXDRdoBtxnm77bZ1MyKtAuC4+0FJv//yvKnw8a+OBK6r9AhgRGQ&#10;1vrCozPu00mn4xcnJRhHCI8X2EQXCEfnaDjLx3eUcAyNZvl0Oo5VsuvP1vnwTYAm0SipQ1YSWOyw&#10;9qFPPafEXgZWjVKJGWVIW9LZeJqnHy4RLK4M9riOGq3QbTvSVLhGIja6tlAdcT0HPfPe8lWDQ6yZ&#10;Dy/MIdW4Eco3POMhFWAzOFmU1OB+/c0f85EBjFLSonRK6n/umROUqO8GubkbTiZRa+kymX4e4cXd&#10;Rra3EbPXD4DqHOJDsTyZMT+osykd6DdU+TJ2xRAzHHuXNJzNh9ALGl8JF8tlSkJ1WRbWZmN5LB1h&#10;jRC/dm/M2RMPAQl8grPIWPGOjj63J2S5DyCbxNUV1RP+qMzE9ukVRenf3lPW9a0vfgMAAP//AwBQ&#10;SwMEFAAGAAgAAAAhAOVkPsjiAAAACwEAAA8AAABkcnMvZG93bnJldi54bWxMj81OwzAQhO9IvIO1&#10;SNyo0/SHEOJUVaQKCcGhpRduTrxNIuJ1iN029OnZnuA2uzOa/TZbjbYTJxx860jBdBKBQKqcaalW&#10;sP/YPCQgfNBkdOcIFfygh1V+e5Pp1LgzbfG0C7XgEvKpVtCE0KdS+qpBq/3E9UjsHdxgdeBxqKUZ&#10;9JnLbSfjKFpKq1viC43usWiw+todrYLXYvOut2Vsk0tXvLwd1v33/nOh1P3duH4GEXAMf2G44jM6&#10;5MxUuiMZLzoFs6dHRg9sxHMWnJjPpixK3iwXCcg8k/9/yH8BAAD//wMAUEsBAi0AFAAGAAgAAAAh&#10;ALaDOJL+AAAA4QEAABMAAAAAAAAAAAAAAAAAAAAAAFtDb250ZW50X1R5cGVzXS54bWxQSwECLQAU&#10;AAYACAAAACEAOP0h/9YAAACUAQAACwAAAAAAAAAAAAAAAAAvAQAAX3JlbHMvLnJlbHNQSwECLQAU&#10;AAYACAAAACEAS/LFyBkCAAAzBAAADgAAAAAAAAAAAAAAAAAuAgAAZHJzL2Uyb0RvYy54bWxQSwEC&#10;LQAUAAYACAAAACEA5WQ+yOIAAAALAQAADwAAAAAAAAAAAAAAAABzBAAAZHJzL2Rvd25yZXYueG1s&#10;UEsFBgAAAAAEAAQA8wAAAIIFAAAAAA==&#10;" filled="f" stroked="f" strokeweight=".5pt">
                <v:textbox>
                  <w:txbxContent>
                    <w:p w:rsidR="00957FC3" w:rsidRPr="008350C7" w:rsidRDefault="00957FC3" w:rsidP="00957FC3">
                      <w:pPr>
                        <w:ind w:firstLine="0"/>
                        <w:rPr>
                          <w:lang w:val="en-GB"/>
                        </w:rPr>
                      </w:pPr>
                      <w:r>
                        <w:rPr>
                          <w:lang w:val="en-GB"/>
                        </w:rPr>
                        <w:t>3</w:t>
                      </w:r>
                    </w:p>
                  </w:txbxContent>
                </v:textbox>
                <w10:wrap anchorx="page"/>
              </v:shape>
            </w:pict>
          </mc:Fallback>
        </mc:AlternateContent>
      </w:r>
      <w:r>
        <w:rPr>
          <w:noProof/>
        </w:rPr>
        <mc:AlternateContent>
          <mc:Choice Requires="wps">
            <w:drawing>
              <wp:anchor distT="0" distB="0" distL="114300" distR="114300" simplePos="0" relativeHeight="251661312" behindDoc="0" locked="0" layoutInCell="1" allowOverlap="1" wp14:anchorId="4929AF3A" wp14:editId="5F341D02">
                <wp:simplePos x="0" y="0"/>
                <wp:positionH relativeFrom="column">
                  <wp:posOffset>762000</wp:posOffset>
                </wp:positionH>
                <wp:positionV relativeFrom="paragraph">
                  <wp:posOffset>774065</wp:posOffset>
                </wp:positionV>
                <wp:extent cx="196850" cy="106045"/>
                <wp:effectExtent l="19050" t="19050" r="12700" b="46355"/>
                <wp:wrapNone/>
                <wp:docPr id="413401033"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042E9" id="Arrow: Left 2" o:spid="_x0000_s1026" type="#_x0000_t66" style="position:absolute;margin-left:60pt;margin-top:60.95pt;width:15.5pt;height: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CpVAfN0AAAALAQAADwAAAGRycy9kb3ducmV2Lnht&#10;bEyPQU/DMAyF70j8h8hI3FhaENMoTSeENo6gDZC2W9aYtlrilCbrwr/HPcHtPfvp+XO5TM6KEYfQ&#10;eVKQzzIQSLU3HTUKPt7XNwsQIWoy2npCBT8YYFldXpS6MP5MGxy3sRFcQqHQCtoY+0LKULfodJj5&#10;Hol3X35wOrIdGmkGfeZyZ+Vtls2l0x3xhVb3+NxifdyenILvZp/v7Ootfcq07l43/vgSx5VS11fp&#10;6RFExBT/wjDhMzpUzHTwJzJBWPZcz9FJ5A8gpsR9zpMDi7vFHGRVyv8/VL8AAAD//wMAUEsBAi0A&#10;FAAGAAgAAAAhALaDOJL+AAAA4QEAABMAAAAAAAAAAAAAAAAAAAAAAFtDb250ZW50X1R5cGVzXS54&#10;bWxQSwECLQAUAAYACAAAACEAOP0h/9YAAACUAQAACwAAAAAAAAAAAAAAAAAvAQAAX3JlbHMvLnJl&#10;bHNQSwECLQAUAAYACAAAACEARhqcXmACAAAXBQAADgAAAAAAAAAAAAAAAAAuAgAAZHJzL2Uyb0Rv&#10;Yy54bWxQSwECLQAUAAYACAAAACEACpVAfN0AAAALAQAADwAAAAAAAAAAAAAAAAC6BAAAZHJzL2Rv&#10;d25yZXYueG1sUEsFBgAAAAAEAAQA8wAAAMQFAAAAAA==&#10;" adj="5818" fillcolor="#4472c4 [3204]" strokecolor="#09101d [484]" strokeweight="1pt"/>
            </w:pict>
          </mc:Fallback>
        </mc:AlternateContent>
      </w:r>
      <w:r>
        <w:rPr>
          <w:noProof/>
        </w:rPr>
        <mc:AlternateContent>
          <mc:Choice Requires="wps">
            <w:drawing>
              <wp:anchor distT="0" distB="0" distL="114300" distR="114300" simplePos="0" relativeHeight="251662336" behindDoc="0" locked="0" layoutInCell="1" allowOverlap="1" wp14:anchorId="6D49C6DE" wp14:editId="425F1721">
                <wp:simplePos x="0" y="0"/>
                <wp:positionH relativeFrom="page">
                  <wp:posOffset>2376855</wp:posOffset>
                </wp:positionH>
                <wp:positionV relativeFrom="paragraph">
                  <wp:posOffset>641149</wp:posOffset>
                </wp:positionV>
                <wp:extent cx="215900" cy="260350"/>
                <wp:effectExtent l="0" t="0" r="0" b="6350"/>
                <wp:wrapNone/>
                <wp:docPr id="1301908070"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957FC3" w:rsidRPr="008350C7" w:rsidRDefault="00957FC3" w:rsidP="00957FC3">
                            <w:pPr>
                              <w:ind w:firstLine="0"/>
                              <w:rPr>
                                <w:lang w:val="en-GB"/>
                              </w:rPr>
                            </w:pPr>
                            <w:r>
                              <w:rPr>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9C6DE" id="_x0000_s1037" type="#_x0000_t202" style="position:absolute;left:0;text-align:left;margin-left:187.15pt;margin-top:50.5pt;width:17pt;height:2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0L7GAIAADM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XhGOc5NlAdcDwHPfPe8qXCJlbMhyfm&#10;kGrsG+UbHnGRGrAYHC1KanC/37uP8cgAeilpUTol9b92zAlK9A+D3NwMx+OotXQYT76M8OCuPZtr&#10;j9k1d4DqHOJHsTyZMT7okykdNC+o8kWsii5mONYuaTiZd6EXNP4SLhaLFITqsiyszNrymDqCFyF+&#10;7l6Ys0ceAhL4ACeRseIVHX1sD/tiF0CqxFUEukf1iD8qM1F4/EVR+tfnFHX56/M/AAAA//8DAFBL&#10;AwQUAAYACAAAACEAM9m9HeEAAAALAQAADwAAAGRycy9kb3ducmV2LnhtbEyPzU7DMBCE70i8g7VI&#10;3KjdNECUxqmqSBUSgkNLL7058TaJ8E+I3Tbw9CynctyZT7MzxWqyhp1xDL13EuYzAQxd43XvWgn7&#10;j81DBixE5bQy3qGEbwywKm9vCpVrf3FbPO9iyyjEhVxJ6GIccs5D06FVYeYHdOQd/WhVpHNsuR7V&#10;hcKt4YkQT9yq3tGHTg1Yddh87k5Wwmu1eVfbOrHZj6le3o7r4Wt/eJTy/m5aL4FFnOIVhr/6VB1K&#10;6lT7k9OBGQmL53RBKBliTqOISEVGSk1KmgjgZcH/byh/AQAA//8DAFBLAQItABQABgAIAAAAIQC2&#10;gziS/gAAAOEBAAATAAAAAAAAAAAAAAAAAAAAAABbQ29udGVudF9UeXBlc10ueG1sUEsBAi0AFAAG&#10;AAgAAAAhADj9If/WAAAAlAEAAAsAAAAAAAAAAAAAAAAALwEAAF9yZWxzLy5yZWxzUEsBAi0AFAAG&#10;AAgAAAAhAEJDQvsYAgAAMwQAAA4AAAAAAAAAAAAAAAAALgIAAGRycy9lMm9Eb2MueG1sUEsBAi0A&#10;FAAGAAgAAAAhADPZvR3hAAAACwEAAA8AAAAAAAAAAAAAAAAAcgQAAGRycy9kb3ducmV2LnhtbFBL&#10;BQYAAAAABAAEAPMAAACABQAAAAA=&#10;" filled="f" stroked="f" strokeweight=".5pt">
                <v:textbox>
                  <w:txbxContent>
                    <w:p w:rsidR="00957FC3" w:rsidRPr="008350C7" w:rsidRDefault="00957FC3" w:rsidP="00957FC3">
                      <w:pPr>
                        <w:ind w:firstLine="0"/>
                        <w:rPr>
                          <w:lang w:val="en-GB"/>
                        </w:rPr>
                      </w:pPr>
                      <w:r>
                        <w:rPr>
                          <w:lang w:val="en-GB"/>
                        </w:rPr>
                        <w:t>2</w:t>
                      </w:r>
                    </w:p>
                  </w:txbxContent>
                </v:textbox>
                <w10:wrap anchorx="page"/>
              </v:shape>
            </w:pict>
          </mc:Fallback>
        </mc:AlternateContent>
      </w:r>
      <w:r>
        <w:rPr>
          <w:noProof/>
        </w:rPr>
        <mc:AlternateContent>
          <mc:Choice Requires="wps">
            <w:drawing>
              <wp:anchor distT="0" distB="0" distL="114300" distR="114300" simplePos="0" relativeHeight="251660288" behindDoc="0" locked="0" layoutInCell="1" allowOverlap="1" wp14:anchorId="550716CB" wp14:editId="0C02405E">
                <wp:simplePos x="0" y="0"/>
                <wp:positionH relativeFrom="page">
                  <wp:posOffset>2516575</wp:posOffset>
                </wp:positionH>
                <wp:positionV relativeFrom="paragraph">
                  <wp:posOffset>523652</wp:posOffset>
                </wp:positionV>
                <wp:extent cx="216039" cy="260553"/>
                <wp:effectExtent l="0" t="0" r="0" b="6350"/>
                <wp:wrapNone/>
                <wp:docPr id="357496713" name="Text Box 7"/>
                <wp:cNvGraphicFramePr/>
                <a:graphic xmlns:a="http://schemas.openxmlformats.org/drawingml/2006/main">
                  <a:graphicData uri="http://schemas.microsoft.com/office/word/2010/wordprocessingShape">
                    <wps:wsp>
                      <wps:cNvSpPr txBox="1"/>
                      <wps:spPr>
                        <a:xfrm>
                          <a:off x="0" y="0"/>
                          <a:ext cx="216039" cy="260553"/>
                        </a:xfrm>
                        <a:prstGeom prst="rect">
                          <a:avLst/>
                        </a:prstGeom>
                        <a:noFill/>
                        <a:ln w="6350">
                          <a:noFill/>
                        </a:ln>
                      </wps:spPr>
                      <wps:txbx>
                        <w:txbxContent>
                          <w:p w:rsidR="00957FC3" w:rsidRPr="008350C7" w:rsidRDefault="00957FC3" w:rsidP="00957FC3">
                            <w:pPr>
                              <w:ind w:firstLine="0"/>
                              <w:rPr>
                                <w:lang w:val="en-GB"/>
                              </w:rPr>
                            </w:pPr>
                            <w:r>
                              <w:rPr>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716CB" id="_x0000_s1038" type="#_x0000_t202" style="position:absolute;left:0;text-align:left;margin-left:198.15pt;margin-top:41.25pt;width:17pt;height:2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Cu5HAIAADMEAAAOAAAAZHJzL2Uyb0RvYy54bWysU8lu2zAQvRfoPxC815LlpY1gOXATuChg&#10;JAGcImeaIi0BFIclaUvu13dIyQvSnopeqBnOaJb3Hhf3XaPIUVhXgy7oeJRSIjSHstb7gv54XX/6&#10;QonzTJdMgRYFPQlH75cfPyxak4sMKlClsASLaJe3pqCV9yZPEscr0TA3AiM0BiXYhnl07T4pLWux&#10;eqOSLE3nSQu2NBa4cA5vH/sgXcb6Ugrun6V0whNVUJzNx9PGcxfOZLlg+d4yU9V8GIP9wxQNqzU2&#10;vZR6ZJ6Rg63/KNXU3IID6UccmgSkrLmIO+A24/TdNtuKGRF3QXCcucDk/l9Z/nTcmhdLfPcVOiQw&#10;ANIalzu8DPt00jbhi5MSjCOEpwtsovOE42U2nqeTO0o4hrJ5OptNQpXk+rOxzn8T0JBgFNQiKxEs&#10;dtw436eeU0IvDetaqciM0qQt6HwyS+MPlwgWVxp7XEcNlu92HalLXCM777GD8oTrWeiZd4avaxxi&#10;w5x/YRapxo1Qvv4ZD6kAm8FgUVKB/fW3+5CPDGCUkhalU1D388CsoER918jN3Xg6DVqLznT2OUPH&#10;3kZ2txF9aB4A1TnGh2J4NEO+V2dTWmjeUOWr0BVDTHPsXVB/Nh98L2h8JVysVjEJ1WWY3+it4aF0&#10;gDVA/Nq9MWsGHjwS+ARnkbH8HR19bk/I6uBB1pGrAHSP6oA/KjOyPbyiIP1bP2Zd3/ryNwAAAP//&#10;AwBQSwMEFAAGAAgAAAAhAOpspJHhAAAACgEAAA8AAABkcnMvZG93bnJldi54bWxMj8FOg0AQhu8m&#10;vsNmTLzZRZAGkaVpSBoTo4fWXrwt7BSI7Cyy2xZ9esdTPc7Ml3++v1jNdhAnnHzvSMH9IgKB1DjT&#10;U6tg/765y0D4oMnowREq+EYPq/L6qtC5cWfa4mkXWsEh5HOtoAthzKX0TYdW+4Ubkfh2cJPVgcep&#10;lWbSZw63g4yjaCmt7ok/dHrEqsPmc3e0Cl6qzZve1rHNfobq+fWwHr/2H6lStzfz+glEwDlcYPjT&#10;Z3Uo2al2RzJeDAqSx2XCqIIsTkEw8JBEvKiZjJMUZFnI/xXKXwAAAP//AwBQSwECLQAUAAYACAAA&#10;ACEAtoM4kv4AAADhAQAAEwAAAAAAAAAAAAAAAAAAAAAAW0NvbnRlbnRfVHlwZXNdLnhtbFBLAQIt&#10;ABQABgAIAAAAIQA4/SH/1gAAAJQBAAALAAAAAAAAAAAAAAAAAC8BAABfcmVscy8ucmVsc1BLAQIt&#10;ABQABgAIAAAAIQD0kCu5HAIAADMEAAAOAAAAAAAAAAAAAAAAAC4CAABkcnMvZTJvRG9jLnhtbFBL&#10;AQItABQABgAIAAAAIQDqbKSR4QAAAAoBAAAPAAAAAAAAAAAAAAAAAHYEAABkcnMvZG93bnJldi54&#10;bWxQSwUGAAAAAAQABADzAAAAhAUAAAAA&#10;" filled="f" stroked="f" strokeweight=".5pt">
                <v:textbox>
                  <w:txbxContent>
                    <w:p w:rsidR="00957FC3" w:rsidRPr="008350C7" w:rsidRDefault="00957FC3" w:rsidP="00957FC3">
                      <w:pPr>
                        <w:ind w:firstLine="0"/>
                        <w:rPr>
                          <w:lang w:val="en-GB"/>
                        </w:rPr>
                      </w:pPr>
                      <w:r>
                        <w:rPr>
                          <w:lang w:val="en-GB"/>
                        </w:rPr>
                        <w:t>1</w:t>
                      </w:r>
                    </w:p>
                  </w:txbxContent>
                </v:textbox>
                <w10:wrap anchorx="page"/>
              </v:shape>
            </w:pict>
          </mc:Fallback>
        </mc:AlternateContent>
      </w:r>
      <w:r>
        <w:rPr>
          <w:noProof/>
        </w:rPr>
        <mc:AlternateContent>
          <mc:Choice Requires="wps">
            <w:drawing>
              <wp:anchor distT="0" distB="0" distL="114300" distR="114300" simplePos="0" relativeHeight="251659264" behindDoc="0" locked="0" layoutInCell="1" allowOverlap="1" wp14:anchorId="4D6C08B9" wp14:editId="44979259">
                <wp:simplePos x="0" y="0"/>
                <wp:positionH relativeFrom="column">
                  <wp:posOffset>899906</wp:posOffset>
                </wp:positionH>
                <wp:positionV relativeFrom="paragraph">
                  <wp:posOffset>618155</wp:posOffset>
                </wp:positionV>
                <wp:extent cx="196989" cy="106555"/>
                <wp:effectExtent l="19050" t="19050" r="12700" b="46355"/>
                <wp:wrapNone/>
                <wp:docPr id="110676590" name="Arrow: Left 2"/>
                <wp:cNvGraphicFramePr/>
                <a:graphic xmlns:a="http://schemas.openxmlformats.org/drawingml/2006/main">
                  <a:graphicData uri="http://schemas.microsoft.com/office/word/2010/wordprocessingShape">
                    <wps:wsp>
                      <wps:cNvSpPr/>
                      <wps:spPr>
                        <a:xfrm>
                          <a:off x="0" y="0"/>
                          <a:ext cx="196989" cy="10655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98908" id="Arrow: Left 2" o:spid="_x0000_s1026" type="#_x0000_t66" style="position:absolute;margin-left:70.85pt;margin-top:48.65pt;width:15.5pt;height: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jyeYAIAABcFAAAOAAAAZHJzL2Uyb0RvYy54bWysVMFu2zAMvQ/YPwi6r7aDpmuCOkXQosOA&#10;oi2WDj0rshQbkEWNUuJkXz9KdpyiLXYYdpElkXwknx91db1vDdsp9A3YkhdnOWfKSqgauyn5z+e7&#10;L5ec+SBsJQxYVfKD8vx68fnTVefmagI1mEohIxDr550reR2Cm2eZl7VqhT8DpywZNWArAh1xk1Uo&#10;OkJvTTbJ84usA6wcglTe0+1tb+SLhK+1kuFRa68CMyWn2kJaMa3ruGaLKzHfoHB1I4cyxD9U0YrG&#10;UtIR6lYEwbbYvINqG4ngQYczCW0GWjdSpR6omyJ/082qFk6lXogc70aa/P+DlQ+7lXtCoqFzfu5p&#10;G7vYa2zjl+pj+0TWYSRL7QOTdFnMLmaXM84kmYr8YjqdRjKzU7BDH74paFnclNwoHZaI0CWexO7e&#10;h97/6EfBpxrSLhyMimUY+0Np1lSUdZKikzzUjUG2E/RjhZTKhqI31aJS/XUxzfP0h6moMSKVmAAj&#10;sm6MGbEHgCi999h9rYN/DFVJXWNw/rfC+uAxImUGG8bgtrGAHwEY6mrI3PsfSeqpiSytoTo8IUPo&#10;te2dvGuI8Hvhw5NAEjPJngY0PNKiDXQlh2HHWQ34+6P76E8aIytnHQ1Hyf2vrUDFmfluSX2z4vw8&#10;TlM6nE+/TuiAry3r1xa7bW+AflNBT4GTaRv9gzluNUL7QnO8jFnJJKyk3CWXAY+Hm9APLb0EUi2X&#10;yY0myIlwb1dORvDIatTS8/5FoBtUF0iuD3AcJDF/o7veN0ZaWG4D6CaJ8sTrwDdNXxLO8FLE8X59&#10;Tl6n92zxBwAA//8DAFBLAwQUAAYACAAAACEAHf8J1d0AAAAKAQAADwAAAGRycy9kb3ducmV2Lnht&#10;bEyPzU7DMBCE70i8g7VI3KjTFEgJcaqCQEicaEHl6sSbHxGvg+224e3ZnuC2szOa/bZYTXYQB/Sh&#10;d6RgPktAINXO9NQq+Hh/vlqCCFGT0YMjVPCDAVbl+Vmhc+OOtMHDNraCSyjkWkEX45hLGeoOrQ4z&#10;NyKx1zhvdWTpW2m8PnK5HWSaJLfS6p74QqdHfOyw/trurYJXerpp0rj4XL/Zl4dvu/Ou2VRKXV5M&#10;63sQEaf4F4YTPqNDyUyV25MJYmB9Pc84quAuW4A4BbKUFxUPbIEsC/n/hfIXAAD//wMAUEsBAi0A&#10;FAAGAAgAAAAhALaDOJL+AAAA4QEAABMAAAAAAAAAAAAAAAAAAAAAAFtDb250ZW50X1R5cGVzXS54&#10;bWxQSwECLQAUAAYACAAAACEAOP0h/9YAAACUAQAACwAAAAAAAAAAAAAAAAAvAQAAX3JlbHMvLnJl&#10;bHNQSwECLQAUAAYACAAAACEAJlY8nmACAAAXBQAADgAAAAAAAAAAAAAAAAAuAgAAZHJzL2Uyb0Rv&#10;Yy54bWxQSwECLQAUAAYACAAAACEAHf8J1d0AAAAKAQAADwAAAAAAAAAAAAAAAAC6BAAAZHJzL2Rv&#10;d25yZXYueG1sUEsFBgAAAAAEAAQA8wAAAMQFAAAAAA==&#10;" adj="5842" fillcolor="#4472c4 [3204]" strokecolor="#09101d [484]" strokeweight="1pt"/>
            </w:pict>
          </mc:Fallback>
        </mc:AlternateContent>
      </w:r>
      <w:r>
        <w:rPr>
          <w:noProof/>
        </w:rPr>
        <w:drawing>
          <wp:inline distT="0" distB="0" distL="0" distR="0" wp14:anchorId="05D644D1" wp14:editId="081AA94C">
            <wp:extent cx="4935572" cy="2775097"/>
            <wp:effectExtent l="0" t="0" r="0" b="6350"/>
            <wp:docPr id="2111746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46759" name=""/>
                    <pic:cNvPicPr/>
                  </pic:nvPicPr>
                  <pic:blipFill>
                    <a:blip r:embed="rId8"/>
                    <a:stretch>
                      <a:fillRect/>
                    </a:stretch>
                  </pic:blipFill>
                  <pic:spPr>
                    <a:xfrm>
                      <a:off x="0" y="0"/>
                      <a:ext cx="4944698" cy="2780228"/>
                    </a:xfrm>
                    <a:prstGeom prst="rect">
                      <a:avLst/>
                    </a:prstGeom>
                  </pic:spPr>
                </pic:pic>
              </a:graphicData>
            </a:graphic>
          </wp:inline>
        </w:drawing>
      </w:r>
    </w:p>
    <w:p w:rsidR="00957FC3" w:rsidRDefault="00957FC3" w:rsidP="00957FC3">
      <w:pPr>
        <w:spacing w:line="240" w:lineRule="auto"/>
        <w:ind w:firstLine="0"/>
        <w:jc w:val="center"/>
        <w:rPr>
          <w:b/>
          <w:bCs/>
          <w:lang w:val="x-none" w:eastAsia="x-none"/>
        </w:rPr>
      </w:pPr>
      <w:r w:rsidRPr="005B0182">
        <w:rPr>
          <w:b/>
          <w:bCs/>
          <w:lang w:val="x-none" w:eastAsia="x-none"/>
        </w:rPr>
        <w:t>Gambar 5.</w:t>
      </w:r>
      <w:r>
        <w:rPr>
          <w:b/>
          <w:bCs/>
          <w:lang w:val="x-none" w:eastAsia="x-none"/>
        </w:rPr>
        <w:t>6</w:t>
      </w:r>
      <w:r w:rsidRPr="005B0182">
        <w:rPr>
          <w:b/>
          <w:bCs/>
          <w:lang w:val="x-none" w:eastAsia="x-none"/>
        </w:rPr>
        <w:br/>
        <w:t xml:space="preserve">Desain Halaman </w:t>
      </w:r>
      <w:r>
        <w:rPr>
          <w:b/>
          <w:bCs/>
          <w:lang w:val="x-none" w:eastAsia="x-none"/>
        </w:rPr>
        <w:t>Gaji Pegawai</w:t>
      </w:r>
    </w:p>
    <w:p w:rsidR="00957FC3" w:rsidRPr="00D66840" w:rsidRDefault="00957FC3" w:rsidP="00957FC3">
      <w:pPr>
        <w:rPr>
          <w:lang w:val="x-none" w:eastAsia="x-none"/>
        </w:rPr>
      </w:pPr>
    </w:p>
    <w:p w:rsidR="00690B2F" w:rsidRPr="00957FC3" w:rsidRDefault="00957FC3" w:rsidP="00957FC3">
      <w:r>
        <w:rPr>
          <w:lang w:val="x-none" w:eastAsia="x-none"/>
        </w:rPr>
        <w:t>pada gambar diatas merupakan tampilan pada halaman Gaji Pegawai yang terdapat pada website ini. Kompenen pertama adalah textbox yang mana untuk memberi inputan berupa ID pegawai dari gaji pegawai yang bersifat auto generate. Komponen kedua merupakan textbox yang mana untuk memberi inputan berupa nomor telpon dari user. Komponen ketiga merupakan textbox yang mana untuk memberi inputan berupa nomor nama pegawai dari user. Komponen keempat merupakan textbox yang mana untuk memberi inputan berupa jabatan nama pegawai dari user. Komponen kelima merupakan textbox yang mana untuk memberi inputan berupa jumlah jam kerja nama pegawai dari user. Komponen keenam merupakan textbox yang mana untuk memberi inputan berupa rate pegawai nama pegawai dari user. Komponen ketujuh merupakan textbox yang mana untuk memberi inputan berupa tambahan lain  dari user. Komponen kedelapan merupakan textbox yang mana untuk memberi inputan berupa keterangan dari user. Komponen kesembilan merupakan textbox yang mana untuk memberi inputan berupa total dari user. Komponen kesepuluh merupakan textbox yang mana untuk memberi inputan berupa nomor rekening dari user. Komponen kesebelas merupakan textbox yang mana untuk memberi inputan berupa nama bank dari user. Komponen duabelas merupakan tombol submit untuk mentransfer data ke database pegawai gaji.</w:t>
      </w:r>
    </w:p>
    <w:sectPr w:rsidR="00690B2F" w:rsidRPr="00957FC3" w:rsidSect="00C22F25">
      <w:headerReference w:type="default" r:id="rId9"/>
      <w:footerReference w:type="default" r:id="rId10"/>
      <w:footerReference w:type="first" r:id="rId11"/>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57FC3" w:rsidRDefault="00957FC3" w:rsidP="00A1571D">
      <w:pPr>
        <w:spacing w:line="240" w:lineRule="auto"/>
      </w:pPr>
      <w:r>
        <w:separator/>
      </w:r>
    </w:p>
  </w:endnote>
  <w:endnote w:type="continuationSeparator" w:id="0">
    <w:p w:rsidR="00957FC3" w:rsidRDefault="00957FC3"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57FC3" w:rsidRDefault="00957FC3" w:rsidP="00654C90">
      <w:pPr>
        <w:spacing w:line="240" w:lineRule="auto"/>
        <w:ind w:firstLine="0"/>
      </w:pPr>
      <w:r>
        <w:separator/>
      </w:r>
    </w:p>
  </w:footnote>
  <w:footnote w:type="continuationSeparator" w:id="0">
    <w:p w:rsidR="00957FC3" w:rsidRDefault="00957FC3"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FC3"/>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57FC3"/>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825C73BF-788A-42D3-8B2C-AAC3C5CF4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190</Words>
  <Characters>1214</Characters>
  <Application>Microsoft Office Word</Application>
  <DocSecurity>0</DocSecurity>
  <Lines>35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2024-10-20T03:47:00Z</dcterms:created>
  <dcterms:modified xsi:type="dcterms:W3CDTF">2024-10-20T03:47:00Z</dcterms:modified>
</cp:coreProperties>
</file>