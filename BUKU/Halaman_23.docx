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0C93" w:rsidRDefault="00B70C93" w:rsidP="00B70C93">
      <w:pPr>
        <w:ind w:left="450" w:right="480" w:hanging="420"/>
      </w:pPr>
      <w:r>
        <w:rPr>
          <w:rFonts w:ascii="Noto Sans Symbols" w:eastAsia="Noto Sans Symbols" w:hAnsi="Noto Sans Symbols" w:cs="Noto Sans Symbols"/>
        </w:rPr>
        <w:t>●</w:t>
      </w:r>
      <w:r>
        <w:rPr>
          <w:sz w:val="14"/>
          <w:szCs w:val="14"/>
        </w:rPr>
        <w:t xml:space="preserve">         </w:t>
      </w:r>
      <w:r>
        <w:t>BAB III   :    BISNIS PLAN</w:t>
      </w:r>
    </w:p>
    <w:p w:rsidR="00B70C93" w:rsidRDefault="00B70C93" w:rsidP="00B70C93">
      <w:pPr>
        <w:spacing w:before="240" w:after="240"/>
        <w:ind w:left="1985" w:firstLine="0"/>
      </w:pPr>
      <w:r>
        <w:t>Pada bab ini akan dijelaskan bisnis dijalankan oleh website ini. Berikut dengan rincian uang yang dibutuhkan serta perbandingan-perbandingan yang ada baik itu dalam bentuk uang maupun dalam bentuk strategi</w:t>
      </w:r>
    </w:p>
    <w:p w:rsidR="00B70C93" w:rsidRDefault="00B70C93" w:rsidP="00B70C93">
      <w:pPr>
        <w:spacing w:before="240" w:after="240"/>
        <w:ind w:left="540" w:hanging="420"/>
      </w:pPr>
      <w:r>
        <w:rPr>
          <w:rFonts w:ascii="Noto Sans Symbols" w:eastAsia="Noto Sans Symbols" w:hAnsi="Noto Sans Symbols" w:cs="Noto Sans Symbols"/>
        </w:rPr>
        <w:t>●</w:t>
      </w:r>
      <w:r>
        <w:rPr>
          <w:sz w:val="14"/>
          <w:szCs w:val="14"/>
        </w:rPr>
        <w:t xml:space="preserve">         </w:t>
      </w:r>
      <w:r>
        <w:t>BAB IV   :    DESAIN ANALIS</w:t>
      </w:r>
    </w:p>
    <w:p w:rsidR="00B70C93" w:rsidRDefault="00B70C93" w:rsidP="00B70C93">
      <w:pPr>
        <w:spacing w:before="240" w:after="240"/>
        <w:ind w:left="1980" w:firstLine="0"/>
      </w:pPr>
      <w:r>
        <w:t>Pada bab ini akan dijelaskan deskripsi dari sistem baik dari Analisa hingga di tentukan spesifikasi yang di butuhkan untuk membuat website tersebut. Berikut dengan activity diagram dan penjelasan dari system tersebut.</w:t>
      </w:r>
    </w:p>
    <w:p w:rsidR="00B70C93" w:rsidRDefault="00B70C93" w:rsidP="00B70C93">
      <w:pPr>
        <w:spacing w:before="240" w:after="240"/>
        <w:ind w:left="450" w:hanging="420"/>
      </w:pPr>
      <w:r>
        <w:rPr>
          <w:rFonts w:ascii="Noto Sans Symbols" w:eastAsia="Noto Sans Symbols" w:hAnsi="Noto Sans Symbols" w:cs="Noto Sans Symbols"/>
        </w:rPr>
        <w:t>●</w:t>
      </w:r>
      <w:r>
        <w:rPr>
          <w:sz w:val="14"/>
          <w:szCs w:val="14"/>
        </w:rPr>
        <w:t xml:space="preserve">         </w:t>
      </w:r>
      <w:r>
        <w:t xml:space="preserve">BAB V </w:t>
      </w:r>
      <w:r>
        <w:tab/>
        <w:t>:    DESAIN SISTEM</w:t>
      </w:r>
    </w:p>
    <w:p w:rsidR="00B70C93" w:rsidRDefault="00B70C93" w:rsidP="00B70C93">
      <w:pPr>
        <w:spacing w:before="240" w:after="240"/>
        <w:ind w:left="1980" w:firstLine="0"/>
      </w:pPr>
      <w:r>
        <w:t>Pada bab ini akan dijelaskan bagaimana design arsitektur yang mana menjelaskan kerangka dalam sistem tersebut serta penjelasan kerangka database dan interface yang digunakan dalam website.</w:t>
      </w:r>
    </w:p>
    <w:p w:rsidR="00B70C93" w:rsidRDefault="00B70C93" w:rsidP="00B70C93">
      <w:pPr>
        <w:spacing w:before="240" w:after="240"/>
        <w:ind w:left="450" w:hanging="420"/>
      </w:pPr>
      <w:r>
        <w:rPr>
          <w:rFonts w:ascii="Noto Sans Symbols" w:eastAsia="Noto Sans Symbols" w:hAnsi="Noto Sans Symbols" w:cs="Noto Sans Symbols"/>
        </w:rPr>
        <w:t>●</w:t>
      </w:r>
      <w:r>
        <w:rPr>
          <w:sz w:val="14"/>
          <w:szCs w:val="14"/>
        </w:rPr>
        <w:t xml:space="preserve">         </w:t>
      </w:r>
      <w:r>
        <w:t>BAB VI   :    IMPLEMENTASI</w:t>
      </w:r>
    </w:p>
    <w:p w:rsidR="00B70C93" w:rsidRDefault="00B70C93" w:rsidP="00B70C93">
      <w:pPr>
        <w:spacing w:before="240" w:after="240"/>
        <w:ind w:left="1843" w:firstLine="0"/>
      </w:pPr>
      <w:r>
        <w:t>Pada bab ini berisikan tentang potongan-potongan berupa pseudo code yang menjelaskan bagaimana penulis membuat sebuah algoritma tersebut agar dapat dimengerti beserta penjelasan fungsi di setiap variable nya</w:t>
      </w:r>
    </w:p>
    <w:p w:rsidR="00B70C93" w:rsidRDefault="00B70C93" w:rsidP="00B70C93">
      <w:pPr>
        <w:numPr>
          <w:ilvl w:val="0"/>
          <w:numId w:val="12"/>
        </w:numPr>
        <w:tabs>
          <w:tab w:val="left" w:pos="1418"/>
          <w:tab w:val="left" w:pos="1985"/>
        </w:tabs>
        <w:ind w:left="426" w:hanging="426"/>
      </w:pPr>
      <w:r>
        <w:t>BAB VII</w:t>
      </w:r>
      <w:r>
        <w:tab/>
        <w:t>:</w:t>
      </w:r>
      <w:r>
        <w:tab/>
        <w:t>UJI COBA SISTEM</w:t>
      </w:r>
    </w:p>
    <w:p w:rsidR="00690B2F" w:rsidRPr="00B70C93" w:rsidRDefault="00B70C93" w:rsidP="00B70C93">
      <w:r>
        <w:t>Video provides a powerful way to help you prove your point. When you click Online Video, you can paste in the embed code for the video you want to add. You can also type a keyword to search online for the video that best fits your document.</w:t>
      </w:r>
    </w:p>
    <w:sectPr w:rsidR="00690B2F" w:rsidRPr="00B70C93"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70C93" w:rsidRDefault="00B70C93" w:rsidP="00A1571D">
      <w:pPr>
        <w:spacing w:line="240" w:lineRule="auto"/>
      </w:pPr>
      <w:r>
        <w:separator/>
      </w:r>
    </w:p>
  </w:endnote>
  <w:endnote w:type="continuationSeparator" w:id="0">
    <w:p w:rsidR="00B70C93" w:rsidRDefault="00B70C93"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70C93" w:rsidRDefault="00B70C93" w:rsidP="00654C90">
      <w:pPr>
        <w:spacing w:line="240" w:lineRule="auto"/>
        <w:ind w:firstLine="0"/>
      </w:pPr>
      <w:r>
        <w:separator/>
      </w:r>
    </w:p>
  </w:footnote>
  <w:footnote w:type="continuationSeparator" w:id="0">
    <w:p w:rsidR="00B70C93" w:rsidRDefault="00B70C93"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93"/>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0C93"/>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28FFA549-4330-4D54-B9AC-2F606C14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167</Words>
  <Characters>1069</Characters>
  <Application>Microsoft Office Word</Application>
  <DocSecurity>0</DocSecurity>
  <Lines>31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