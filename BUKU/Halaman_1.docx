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E5393E" w:rsidRPr="00892261" w:rsidTr="00AC5556">
        <w:trPr>
          <w:trHeight w:hRule="exact" w:val="3119"/>
        </w:trPr>
        <w:tc>
          <w:tcPr>
            <w:tcW w:w="8154" w:type="dxa"/>
          </w:tcPr>
          <w:p w:rsidR="00E5393E" w:rsidRPr="009217AF" w:rsidRDefault="00E5393E" w:rsidP="00AC5556">
            <w:pPr>
              <w:pStyle w:val="STTSNormalCover"/>
            </w:pPr>
            <w:r w:rsidRPr="009217AF">
              <w:t>TUGAS AKHIR</w:t>
            </w:r>
          </w:p>
          <w:p w:rsidR="00E5393E" w:rsidRPr="009217AF" w:rsidRDefault="00E5393E" w:rsidP="00AC5556">
            <w:pPr>
              <w:pStyle w:val="STTSNormalCover"/>
            </w:pPr>
          </w:p>
          <w:p w:rsidR="00E5393E" w:rsidRPr="009217AF" w:rsidRDefault="00E5393E" w:rsidP="00AC5556">
            <w:pPr>
              <w:pStyle w:val="STTSNormalCover"/>
              <w:rPr>
                <w:sz w:val="36"/>
              </w:rPr>
            </w:pPr>
            <w:r w:rsidRPr="009217AF">
              <w:rPr>
                <w:sz w:val="36"/>
              </w:rPr>
              <w:t xml:space="preserve">WEBSITE PENCATATAN PENGELUARAN PERUSAHAAN SECARA ONLINE BERBASIS MULTI COMPANY </w:t>
            </w:r>
          </w:p>
          <w:p w:rsidR="00E5393E" w:rsidRPr="00892261" w:rsidRDefault="00E5393E" w:rsidP="00AC5556">
            <w:pPr>
              <w:pStyle w:val="STTSNormalCover"/>
              <w:rPr>
                <w:sz w:val="32"/>
              </w:rPr>
            </w:pPr>
          </w:p>
        </w:tc>
      </w:tr>
      <w:tr w:rsidR="00E5393E" w:rsidTr="00AC5556">
        <w:trPr>
          <w:trHeight w:hRule="exact" w:val="3686"/>
        </w:trPr>
        <w:tc>
          <w:tcPr>
            <w:tcW w:w="8154" w:type="dxa"/>
            <w:vAlign w:val="center"/>
          </w:tcPr>
          <w:p w:rsidR="00E5393E" w:rsidRDefault="00E5393E" w:rsidP="00AC5556">
            <w:pPr>
              <w:pStyle w:val="STTSNormalCover"/>
            </w:pPr>
            <w:r w:rsidRPr="00D36BDD">
              <w:rPr>
                <w:rFonts w:cs="Arial"/>
                <w:b w:val="0"/>
                <w:noProof/>
              </w:rPr>
              <w:drawing>
                <wp:inline distT="0" distB="0" distL="0" distR="0" wp14:anchorId="50326485" wp14:editId="3847340F">
                  <wp:extent cx="2307590" cy="2307590"/>
                  <wp:effectExtent l="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590" cy="230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3E" w:rsidTr="00AC5556">
        <w:trPr>
          <w:trHeight w:hRule="exact" w:val="567"/>
        </w:trPr>
        <w:tc>
          <w:tcPr>
            <w:tcW w:w="8154" w:type="dxa"/>
            <w:vAlign w:val="center"/>
          </w:tcPr>
          <w:p w:rsidR="00E5393E" w:rsidRDefault="00E5393E" w:rsidP="00AC5556">
            <w:pPr>
              <w:pStyle w:val="STTSNormalCover"/>
            </w:pPr>
          </w:p>
        </w:tc>
      </w:tr>
      <w:tr w:rsidR="00E5393E" w:rsidRPr="009217AF" w:rsidTr="00AC5556">
        <w:trPr>
          <w:trHeight w:hRule="exact" w:val="2608"/>
        </w:trPr>
        <w:tc>
          <w:tcPr>
            <w:tcW w:w="8154" w:type="dxa"/>
            <w:vAlign w:val="center"/>
          </w:tcPr>
          <w:p w:rsidR="00E5393E" w:rsidRPr="009217AF" w:rsidRDefault="00E5393E" w:rsidP="00AC5556">
            <w:pPr>
              <w:pStyle w:val="STTSNormalCover"/>
            </w:pPr>
            <w:r w:rsidRPr="009217AF">
              <w:t>Oleh:</w:t>
            </w:r>
          </w:p>
          <w:p w:rsidR="00E5393E" w:rsidRPr="009217AF" w:rsidRDefault="00E5393E" w:rsidP="00AC5556">
            <w:pPr>
              <w:pStyle w:val="STTSNormalCover"/>
              <w:rPr>
                <w:u w:val="single"/>
              </w:rPr>
            </w:pPr>
            <w:r w:rsidRPr="009217AF">
              <w:rPr>
                <w:u w:val="single"/>
              </w:rPr>
              <w:t>Brevalda Resnu Putra Kaltanda</w:t>
            </w:r>
          </w:p>
          <w:p w:rsidR="00E5393E" w:rsidRPr="009217AF" w:rsidRDefault="00E5393E" w:rsidP="00AC5556">
            <w:pPr>
              <w:pStyle w:val="STTSNormalCover"/>
            </w:pPr>
            <w:r w:rsidRPr="009217AF">
              <w:t>218180412</w:t>
            </w:r>
          </w:p>
        </w:tc>
      </w:tr>
      <w:tr w:rsidR="00E5393E" w:rsidRPr="009217AF" w:rsidTr="00AC5556">
        <w:trPr>
          <w:trHeight w:hRule="exact" w:val="2835"/>
        </w:trPr>
        <w:tc>
          <w:tcPr>
            <w:tcW w:w="8154" w:type="dxa"/>
          </w:tcPr>
          <w:p w:rsidR="00E5393E" w:rsidRPr="009217AF" w:rsidRDefault="00E5393E" w:rsidP="00AC5556">
            <w:pPr>
              <w:pStyle w:val="STTSNormalCover"/>
            </w:pPr>
            <w:r w:rsidRPr="009217AF">
              <w:t>PROGRAM SARJANA</w:t>
            </w:r>
          </w:p>
          <w:p w:rsidR="00E5393E" w:rsidRPr="009217AF" w:rsidRDefault="00E5393E" w:rsidP="00AC5556">
            <w:pPr>
              <w:pStyle w:val="STTSNormalCover"/>
            </w:pPr>
            <w:r w:rsidRPr="009217AF">
              <w:t>PROGRAM STUDI SISTEM INFORMASI</w:t>
            </w:r>
          </w:p>
          <w:p w:rsidR="00E5393E" w:rsidRPr="009217AF" w:rsidRDefault="00E5393E" w:rsidP="00AC5556">
            <w:pPr>
              <w:pStyle w:val="STTSNormalCover"/>
            </w:pPr>
            <w:r w:rsidRPr="009217AF">
              <w:t>FAKULTAS SAINS DAN TEKNOLOGI</w:t>
            </w:r>
          </w:p>
          <w:p w:rsidR="00E5393E" w:rsidRPr="009217AF" w:rsidRDefault="00E5393E" w:rsidP="00AC5556">
            <w:pPr>
              <w:pStyle w:val="STTSNormalCover"/>
            </w:pPr>
            <w:r w:rsidRPr="009217AF">
              <w:t>INSTITUT SAINS DAN TEKNOLOGI TERPADU SURABAYA</w:t>
            </w:r>
          </w:p>
          <w:p w:rsidR="00E5393E" w:rsidRPr="009217AF" w:rsidRDefault="00E5393E" w:rsidP="00AC5556">
            <w:pPr>
              <w:pStyle w:val="STTSNormalCover"/>
            </w:pPr>
            <w:r w:rsidRPr="009217AF">
              <w:t>SURABAYA</w:t>
            </w:r>
          </w:p>
          <w:p w:rsidR="00E5393E" w:rsidRPr="009217AF" w:rsidRDefault="00E5393E" w:rsidP="00AC5556">
            <w:pPr>
              <w:pStyle w:val="STTSNormalCover"/>
            </w:pPr>
            <w:r w:rsidRPr="009217AF">
              <w:t>2024</w:t>
            </w:r>
          </w:p>
        </w:tc>
      </w:tr>
    </w:tbl>
    <w:p w:rsidR="00690B2F" w:rsidRPr="00E5393E" w:rsidRDefault="00690B2F" w:rsidP="00E5393E"/>
    <w:sectPr w:rsidR="00690B2F" w:rsidRPr="00E5393E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393E" w:rsidRDefault="00E5393E" w:rsidP="00A1571D">
      <w:pPr>
        <w:spacing w:line="240" w:lineRule="auto"/>
      </w:pPr>
      <w:r>
        <w:separator/>
      </w:r>
    </w:p>
  </w:endnote>
  <w:endnote w:type="continuationSeparator" w:id="0">
    <w:p w:rsidR="00E5393E" w:rsidRDefault="00E5393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393E" w:rsidRDefault="00E5393E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E5393E" w:rsidRDefault="00E5393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3E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5393E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F7FD6E6C-5AAE-4622-83B5-2936B5C4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2</Pages>
  <Words>38</Words>
  <Characters>247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