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778D" w:rsidRDefault="0092778D" w:rsidP="0092778D"/>
    <w:p w:rsidR="0092778D" w:rsidRDefault="0092778D" w:rsidP="0092778D"/>
    <w:p w:rsidR="0092778D" w:rsidRDefault="0092778D" w:rsidP="0092778D">
      <w:pPr>
        <w:pStyle w:val="ListParagraph"/>
        <w:numPr>
          <w:ilvl w:val="0"/>
          <w:numId w:val="38"/>
        </w:numPr>
        <w:ind w:left="426"/>
      </w:pPr>
      <w:r>
        <w:t xml:space="preserve">Pencatatan untuk masa depan </w:t>
      </w:r>
    </w:p>
    <w:p w:rsidR="0092778D" w:rsidRDefault="0092778D" w:rsidP="0092778D">
      <w:r>
        <w:t>Pada bagian ini berguna untuk pencatatan anggaran yang akan di gunakan untuk masa depan contoh hutang yang akan dibayar , sehingga terdapat anggaran yang akan dikunci terlebih dahulu.</w:t>
      </w:r>
    </w:p>
    <w:p w:rsidR="0092778D" w:rsidRDefault="0092778D" w:rsidP="0092778D"/>
    <w:p w:rsidR="0092778D" w:rsidRDefault="0092778D" w:rsidP="0092778D">
      <w:pPr>
        <w:pStyle w:val="ListParagraph"/>
        <w:numPr>
          <w:ilvl w:val="0"/>
          <w:numId w:val="38"/>
        </w:numPr>
        <w:ind w:left="426"/>
      </w:pPr>
      <w:r>
        <w:t>Biaya operational non budgeting</w:t>
      </w:r>
    </w:p>
    <w:p w:rsidR="0092778D" w:rsidRDefault="0092778D" w:rsidP="0092778D">
      <w:r>
        <w:t>Pada fitur ini Pencatat transaksi dapat menginput biaya apa saja untuk melakukan operational non budgeting seperti biaya listrik, biaya telpon, biaya air. inputan ini berisikan nama operational, keterangan, tanggal , biaya. Kemudian akan sebuah data grid view dan search engine untuk mencari dan juga mensortir data data tersebut. Serta terdapat form untuk mengupload bukti transaksi bisa berupa gambar(jpg ,.png dsb) atau file berformat .pdf</w:t>
      </w:r>
    </w:p>
    <w:p w:rsidR="0092778D" w:rsidRDefault="0092778D" w:rsidP="0092778D"/>
    <w:p w:rsidR="0092778D" w:rsidRDefault="0092778D" w:rsidP="0092778D">
      <w:pPr>
        <w:pStyle w:val="ListParagraph"/>
        <w:numPr>
          <w:ilvl w:val="0"/>
          <w:numId w:val="38"/>
        </w:numPr>
        <w:ind w:left="426"/>
      </w:pPr>
      <w:r>
        <w:t xml:space="preserve">Report operational </w:t>
      </w:r>
    </w:p>
    <w:p w:rsidR="0092778D" w:rsidRDefault="0092778D" w:rsidP="0092778D">
      <w:r>
        <w:t>Pada fitur ini akan di tampilkan rincian dari jumlah operational dari sebuah operational secara rinci beserta total nya. Dan juga pada fitur ini dapat menyortir bedasarkan tanggal tertentu untuk kemudian menampilkan hasil report nya.</w:t>
      </w:r>
    </w:p>
    <w:p w:rsidR="0092778D" w:rsidRDefault="0092778D" w:rsidP="0092778D"/>
    <w:p w:rsidR="0092778D" w:rsidRDefault="0092778D" w:rsidP="0092778D">
      <w:pPr>
        <w:pStyle w:val="ListParagraph"/>
        <w:numPr>
          <w:ilvl w:val="0"/>
          <w:numId w:val="38"/>
        </w:numPr>
        <w:ind w:left="426"/>
      </w:pPr>
      <w:r>
        <w:t>Report operational proyek</w:t>
      </w:r>
    </w:p>
    <w:p w:rsidR="0092778D" w:rsidRDefault="0092778D" w:rsidP="0092778D">
      <w:r>
        <w:t>Pada Report operational project akan di tampilkan rincian dari jumlah operational dari sebuah operational proyek beserta total dan budget nya. Dan juga pada fitur ini dapat menyortir bedasarkan tanggal tertentu untuk kemudian menampilkan hasil report nya. Dan juga dapat menampilkan pengeluaran per proyek</w:t>
      </w:r>
    </w:p>
    <w:p w:rsidR="0092778D" w:rsidRDefault="0092778D" w:rsidP="0092778D"/>
    <w:p w:rsidR="0092778D" w:rsidRDefault="0092778D" w:rsidP="0092778D">
      <w:pPr>
        <w:pStyle w:val="ListParagraph"/>
        <w:numPr>
          <w:ilvl w:val="0"/>
          <w:numId w:val="38"/>
        </w:numPr>
        <w:ind w:left="426"/>
      </w:pPr>
      <w:r>
        <w:t xml:space="preserve">Report biaya pribadi </w:t>
      </w:r>
    </w:p>
    <w:p w:rsidR="00690B2F" w:rsidRPr="0092778D" w:rsidRDefault="0092778D" w:rsidP="0092778D">
      <w:r>
        <w:t>Pada fitur ini akan di tampilkan rincian dari jumlah pribadi dari sebuah petinggi perusahaan beserta total nya. Sama seperti report operational  terdapat fitur</w:t>
      </w:r>
    </w:p>
    <w:sectPr w:rsidR="00690B2F" w:rsidRPr="0092778D"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2778D" w:rsidRDefault="0092778D" w:rsidP="00A1571D">
      <w:pPr>
        <w:spacing w:line="240" w:lineRule="auto"/>
      </w:pPr>
      <w:r>
        <w:separator/>
      </w:r>
    </w:p>
  </w:endnote>
  <w:endnote w:type="continuationSeparator" w:id="0">
    <w:p w:rsidR="0092778D" w:rsidRDefault="0092778D"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2778D" w:rsidRDefault="0092778D" w:rsidP="00654C90">
      <w:pPr>
        <w:spacing w:line="240" w:lineRule="auto"/>
        <w:ind w:firstLine="0"/>
      </w:pPr>
      <w:r>
        <w:separator/>
      </w:r>
    </w:p>
  </w:footnote>
  <w:footnote w:type="continuationSeparator" w:id="0">
    <w:p w:rsidR="0092778D" w:rsidRDefault="0092778D"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8299103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8D"/>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78D"/>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319376B5-EED6-4906-B3D3-C8E7E6BF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198</Words>
  <Characters>1264</Characters>
  <Application>Microsoft Office Word</Application>
  <DocSecurity>0</DocSecurity>
  <Lines>37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2024-10-20T03:45:00Z</dcterms:created>
  <dcterms:modified xsi:type="dcterms:W3CDTF">2024-10-20T03:45:00Z</dcterms:modified>
</cp:coreProperties>
</file>