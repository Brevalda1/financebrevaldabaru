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5470" w:rsidRDefault="00145470" w:rsidP="00145470">
      <w:pPr>
        <w:pStyle w:val="STTSJudulBab"/>
      </w:pPr>
      <w:r>
        <w:t>KATA PENGANTAR</w:t>
      </w:r>
    </w:p>
    <w:p w:rsidR="00145470" w:rsidRDefault="00145470" w:rsidP="00145470">
      <w:pPr>
        <w:pStyle w:val="STTSJudulBab"/>
      </w:pPr>
    </w:p>
    <w:p w:rsidR="00145470" w:rsidRDefault="00145470" w:rsidP="00145470">
      <w:r>
        <w:t xml:space="preserve">Puji Syukur ke hadirat Allah subhanahu wa ta ala berkat Rahmat dan karunia-Nya, saya dapat menyelesaikan tugas akhir saya yang berjudul </w:t>
      </w:r>
      <w:r w:rsidRPr="00225629">
        <w:t>“</w:t>
      </w:r>
      <w:r>
        <w:t>Website Pencatatan Pengeluaran Perusahaan Secara Online Berbasis Multi Company</w:t>
      </w:r>
      <w:r w:rsidRPr="00225629">
        <w:t>”</w:t>
      </w:r>
      <w:r w:rsidRPr="00177FAC">
        <w:t xml:space="preserve"> </w:t>
      </w:r>
      <w:r>
        <w:t>ini dengan baik. Tugas akhir ini merupakan salah satu syarat untuk memenuhi tugas mata kuliah/pekerjaan di Institut Sains dan Teknologi Terpadu Surabaya.</w:t>
      </w:r>
    </w:p>
    <w:p w:rsidR="00145470" w:rsidRDefault="00145470" w:rsidP="00145470">
      <w:r>
        <w:t xml:space="preserve">Dalam penyusunan karya tulis ini, saya telah menerima banyak  dukungan , bantuan dan bimbingan dari berbagai pihak. Oleh karena itu , pada kesempatan ini saya ingin mengucapkan terima kasih yang sebesar-besarnya kepada : </w:t>
      </w:r>
    </w:p>
    <w:p w:rsidR="00145470" w:rsidRDefault="00145470" w:rsidP="00145470">
      <w:pPr>
        <w:pStyle w:val="ListParagraph"/>
        <w:numPr>
          <w:ilvl w:val="0"/>
          <w:numId w:val="38"/>
        </w:numPr>
        <w:ind w:left="426" w:hanging="426"/>
      </w:pPr>
      <w:r>
        <w:t xml:space="preserve">Bapak </w:t>
      </w:r>
      <w:r w:rsidRPr="00590568">
        <w:t xml:space="preserve">Dr. Ir. Hartarto Junaedi S.Kom. ,M.Kom.IPM, selaku dosen pembimbing yang </w:t>
      </w:r>
      <w:r>
        <w:t xml:space="preserve">banyak </w:t>
      </w:r>
      <w:r w:rsidRPr="00590568">
        <w:t>memberikan arahan, bimbingan, serta saran yang sangat berharga dalam proses penyusunan karya tulis ini.</w:t>
      </w:r>
    </w:p>
    <w:p w:rsidR="00145470" w:rsidRDefault="00145470" w:rsidP="00145470">
      <w:pPr>
        <w:pStyle w:val="ListParagraph"/>
        <w:numPr>
          <w:ilvl w:val="0"/>
          <w:numId w:val="38"/>
        </w:numPr>
        <w:ind w:left="426" w:hanging="426"/>
      </w:pPr>
      <w:r>
        <w:t>Orang tua dan keluarga, yang selalu memberikan dukungan materil serta semangat yang tak ternilai harganya</w:t>
      </w:r>
    </w:p>
    <w:p w:rsidR="00145470" w:rsidRDefault="00145470" w:rsidP="00145470">
      <w:pPr>
        <w:pStyle w:val="ListParagraph"/>
        <w:numPr>
          <w:ilvl w:val="0"/>
          <w:numId w:val="38"/>
        </w:numPr>
        <w:ind w:left="426" w:hanging="426"/>
      </w:pPr>
      <w:r>
        <w:t xml:space="preserve">Rekan-rekan mahasiswa dan teman teman yang lainya yang telah memberikan bantuan dan Kerjasama selama proses penelitian dan peulisan laporan ini </w:t>
      </w:r>
    </w:p>
    <w:p w:rsidR="00145470" w:rsidRDefault="00145470" w:rsidP="00145470">
      <w:pPr>
        <w:pStyle w:val="ListParagraph"/>
        <w:numPr>
          <w:ilvl w:val="0"/>
          <w:numId w:val="38"/>
        </w:numPr>
        <w:ind w:left="426" w:hanging="426"/>
      </w:pPr>
      <w:r>
        <w:t>Semua pihak yang tidak bisa saya sebutkan satu per satu, yang telah memberikan bantuan baik secara langsung maupun tidak langsung dalam penyusunan karya tulis ini.</w:t>
      </w:r>
    </w:p>
    <w:p w:rsidR="00145470" w:rsidRDefault="00145470" w:rsidP="00145470">
      <w:r>
        <w:t>Saya menyadari bahwa penyusunan Tugas akhir ini masih banyak keterbatasan maupun kekurangan. Oleh karena itu kritik dan saran yang membangun sangat saya harapkan di masa yang mendatang</w:t>
      </w:r>
    </w:p>
    <w:p w:rsidR="00145470" w:rsidRDefault="00145470" w:rsidP="00145470">
      <w:pPr>
        <w:ind w:left="1080" w:firstLine="0"/>
      </w:pPr>
    </w:p>
    <w:p w:rsidR="00145470" w:rsidRDefault="00145470" w:rsidP="00145470">
      <w:pPr>
        <w:ind w:left="1080" w:firstLine="0"/>
      </w:pPr>
      <w:r>
        <w:t xml:space="preserve">Akhir kata, saya ucapkan terima kasih </w:t>
      </w:r>
    </w:p>
    <w:p w:rsidR="00145470" w:rsidRDefault="00145470" w:rsidP="00145470">
      <w:pPr>
        <w:ind w:firstLine="0"/>
      </w:pPr>
    </w:p>
    <w:p w:rsidR="00145470" w:rsidRDefault="00145470" w:rsidP="00145470"/>
    <w:p w:rsidR="00145470" w:rsidRDefault="00145470" w:rsidP="00145470">
      <w:pPr>
        <w:pStyle w:val="STTSKeteranganKataPengantar"/>
      </w:pPr>
      <w:r w:rsidRPr="009217AF">
        <w:t xml:space="preserve">Surabaya, </w:t>
      </w:r>
      <w:r>
        <w:t>September</w:t>
      </w:r>
      <w:r w:rsidRPr="009217AF">
        <w:t xml:space="preserve"> 2024</w:t>
      </w:r>
      <w:r>
        <w:t xml:space="preserve">   </w:t>
      </w:r>
    </w:p>
    <w:p w:rsidR="00145470" w:rsidRDefault="00145470" w:rsidP="00145470">
      <w:pPr>
        <w:pStyle w:val="STTSKeteranganKataPengantar"/>
      </w:pPr>
    </w:p>
    <w:p w:rsidR="00145470" w:rsidRDefault="00145470" w:rsidP="00145470">
      <w:pPr>
        <w:pStyle w:val="STTSKeteranganKataPengantar"/>
      </w:pPr>
      <w:r>
        <w:t>Penulis</w:t>
      </w:r>
    </w:p>
    <w:p w:rsidR="00690B2F" w:rsidRPr="00145470" w:rsidRDefault="00690B2F" w:rsidP="00145470"/>
    <w:sectPr w:rsidR="00690B2F" w:rsidRPr="00145470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5470" w:rsidRDefault="00145470" w:rsidP="00A1571D">
      <w:pPr>
        <w:spacing w:line="240" w:lineRule="auto"/>
      </w:pPr>
      <w:r>
        <w:separator/>
      </w:r>
    </w:p>
  </w:endnote>
  <w:endnote w:type="continuationSeparator" w:id="0">
    <w:p w:rsidR="00145470" w:rsidRDefault="0014547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5470" w:rsidRDefault="00145470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145470" w:rsidRDefault="0014547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12161"/>
    <w:multiLevelType w:val="hybridMultilevel"/>
    <w:tmpl w:val="2788E0EE"/>
    <w:lvl w:ilvl="0" w:tplc="C4243F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3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1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579091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7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45470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24380942-CC8F-47BC-BE99-99473F2D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200</Words>
  <Characters>1279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