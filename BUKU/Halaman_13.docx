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3F2A" w:rsidRDefault="002D3F2A" w:rsidP="002D3F2A">
      <w:pPr>
        <w:pStyle w:val="STTSJudulBab"/>
      </w:pPr>
      <w:r>
        <w:t>DAFTAR ALGORITMA</w:t>
      </w:r>
    </w:p>
    <w:p w:rsidR="002D3F2A" w:rsidRDefault="002D3F2A" w:rsidP="002D3F2A">
      <w:pPr>
        <w:pStyle w:val="STTSJudulBab"/>
      </w:pPr>
    </w:p>
    <w:p w:rsidR="002D3F2A" w:rsidRDefault="002D3F2A" w:rsidP="002D3F2A">
      <w:pPr>
        <w:pStyle w:val="STTSKeteranganDaftar"/>
        <w:tabs>
          <w:tab w:val="right" w:pos="7938"/>
        </w:tabs>
      </w:pPr>
      <w:r>
        <w:t>Algoritma</w:t>
      </w:r>
      <w:r>
        <w:tab/>
        <w:t>Halaman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  <w:t>Penggalan pseudo code login pada website</w:t>
      </w:r>
      <w:r>
        <w:tab/>
      </w:r>
      <w:r>
        <w:tab/>
        <w:t>76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  <w:t>Penggalan pseudo code insert pencatatan rekening pada website</w:t>
      </w:r>
      <w:r>
        <w:tab/>
      </w:r>
      <w:r>
        <w:tab/>
        <w:t>77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  <w:t>Penggalan pseudo code edit pencatatan rekening pada website</w:t>
      </w:r>
      <w:r>
        <w:tab/>
      </w:r>
      <w:r>
        <w:tab/>
        <w:t>78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  <w:t>Penggalan pseudo code delete pencatatan rekening pada website</w:t>
      </w:r>
      <w:r>
        <w:tab/>
      </w:r>
      <w:r>
        <w:tab/>
        <w:t>78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  <w:t xml:space="preserve">Penggalan pseudo code auto generate pencatatan rekening </w:t>
      </w:r>
      <w:r>
        <w:tab/>
      </w:r>
      <w:r>
        <w:tab/>
        <w:t>79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  <w:t>Penggalan pseudo code pengecekan biaya pribadi</w:t>
      </w:r>
      <w:r>
        <w:tab/>
      </w:r>
      <w:r>
        <w:tab/>
        <w:t>81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  <w:t>Penggalan pseudo code untuk pengecekan approval biaya operation</w:t>
      </w:r>
      <w:r>
        <w:tab/>
      </w:r>
      <w:r>
        <w:tab/>
        <w:t>82</w:t>
      </w:r>
    </w:p>
    <w:p w:rsidR="002D3F2A" w:rsidRDefault="002D3F2A" w:rsidP="002D3F2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  <w:t>Penggalan pseudo code untuk pengecekan approval biaya pribadi</w:t>
      </w:r>
      <w:r>
        <w:tab/>
      </w:r>
      <w:r>
        <w:tab/>
        <w:t>83</w:t>
      </w:r>
    </w:p>
    <w:p w:rsidR="002D3F2A" w:rsidRDefault="002D3F2A" w:rsidP="002D3F2A">
      <w:pPr>
        <w:pStyle w:val="STTSJudulBab"/>
      </w:pPr>
      <w:r>
        <w:br w:type="page"/>
      </w:r>
    </w:p>
    <w:p w:rsidR="00690B2F" w:rsidRPr="002D3F2A" w:rsidRDefault="00690B2F" w:rsidP="002D3F2A"/>
    <w:sectPr w:rsidR="00690B2F" w:rsidRPr="002D3F2A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3F2A" w:rsidRDefault="002D3F2A" w:rsidP="00A1571D">
      <w:pPr>
        <w:spacing w:line="240" w:lineRule="auto"/>
      </w:pPr>
      <w:r>
        <w:separator/>
      </w:r>
    </w:p>
  </w:endnote>
  <w:endnote w:type="continuationSeparator" w:id="0">
    <w:p w:rsidR="002D3F2A" w:rsidRDefault="002D3F2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3F2A" w:rsidRDefault="002D3F2A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2D3F2A" w:rsidRDefault="002D3F2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2A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3F2A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3A29476F-E78D-46CC-AE2E-299F0559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75</Words>
  <Characters>483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