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0770" w:rsidRDefault="00C10770" w:rsidP="00C10770">
      <w:pPr>
        <w:ind w:firstLine="0"/>
        <w:rPr>
          <w:lang w:val="x-none" w:eastAsia="x-none"/>
        </w:rPr>
      </w:pPr>
      <w:r>
        <w:rPr>
          <w:noProof/>
        </w:rPr>
        <mc:AlternateContent>
          <mc:Choice Requires="wps">
            <w:drawing>
              <wp:anchor distT="0" distB="0" distL="114300" distR="114300" simplePos="0" relativeHeight="251673600" behindDoc="0" locked="0" layoutInCell="1" allowOverlap="1" wp14:anchorId="58214225" wp14:editId="0EF362E1">
                <wp:simplePos x="0" y="0"/>
                <wp:positionH relativeFrom="column">
                  <wp:posOffset>3211195</wp:posOffset>
                </wp:positionH>
                <wp:positionV relativeFrom="paragraph">
                  <wp:posOffset>2407285</wp:posOffset>
                </wp:positionV>
                <wp:extent cx="196850" cy="106045"/>
                <wp:effectExtent l="19050" t="19050" r="12700" b="46355"/>
                <wp:wrapNone/>
                <wp:docPr id="238257460"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9A10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52.85pt;margin-top:189.55pt;width:15.5pt;height: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" adj="5818" fillcolor="#4472c4 [3204]" strokecolor="#09101d [484]" strokeweight="1pt"/>
            </w:pict>
          </mc:Fallback>
        </mc:AlternateContent>
      </w:r>
      <w:r>
        <w:rPr>
          <w:noProof/>
        </w:rPr>
        <mc:AlternateContent>
          <mc:Choice Requires="wps">
            <w:drawing>
              <wp:anchor distT="0" distB="0" distL="114300" distR="114300" simplePos="0" relativeHeight="251674624" behindDoc="0" locked="0" layoutInCell="1" allowOverlap="1" wp14:anchorId="2A25189F" wp14:editId="6C2E5F28">
                <wp:simplePos x="0" y="0"/>
                <wp:positionH relativeFrom="page">
                  <wp:posOffset>4986391</wp:posOffset>
                </wp:positionH>
                <wp:positionV relativeFrom="paragraph">
                  <wp:posOffset>2240004</wp:posOffset>
                </wp:positionV>
                <wp:extent cx="215900" cy="260350"/>
                <wp:effectExtent l="0" t="0" r="0" b="6350"/>
                <wp:wrapNone/>
                <wp:docPr id="187881588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5189F" id="_x0000_t202" coordsize="21600,21600" o:spt="202" path="m,l,21600r21600,l21600,xe">
                <v:stroke joinstyle="miter"/>
                <v:path gradientshapeok="t" o:connecttype="rect"/>
              </v:shapetype>
              <v:shape id="Text Box 7" o:spid="_x0000_s1026" type="#_x0000_t202" style="position:absolute;left:0;text-align:left;margin-left:392.65pt;margin-top:176.4pt;width:17pt;height:2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" filled="f" stroked="f" strokeweight=".5pt">
                <v:textbox>
                  <w:txbxContent>
                    <w:p w:rsidR="00C10770" w:rsidRPr="008350C7" w:rsidRDefault="00C10770" w:rsidP="00C10770">
                      <w:pPr>
                        <w:ind w:firstLine="0"/>
                        <w:rPr>
                          <w:lang w:val="en-GB"/>
                        </w:rPr>
                      </w:pPr>
                      <w:r>
                        <w:rPr>
                          <w:lang w:val="en-GB"/>
                        </w:rPr>
                        <w:t>8</w:t>
                      </w:r>
                    </w:p>
                  </w:txbxContent>
                </v:textbox>
                <w10:wrap anchorx="page"/>
              </v:shape>
            </w:pict>
          </mc:Fallback>
        </mc:AlternateContent>
      </w:r>
      <w:r>
        <w:rPr>
          <w:noProof/>
        </w:rPr>
        <mc:AlternateContent>
          <mc:Choice Requires="wps">
            <w:drawing>
              <wp:anchor distT="0" distB="0" distL="114300" distR="114300" simplePos="0" relativeHeight="251672576" behindDoc="0" locked="0" layoutInCell="1" allowOverlap="1" wp14:anchorId="4A0561BD" wp14:editId="4B837231">
                <wp:simplePos x="0" y="0"/>
                <wp:positionH relativeFrom="page">
                  <wp:posOffset>4147820</wp:posOffset>
                </wp:positionH>
                <wp:positionV relativeFrom="paragraph">
                  <wp:posOffset>2066925</wp:posOffset>
                </wp:positionV>
                <wp:extent cx="215900" cy="260350"/>
                <wp:effectExtent l="0" t="0" r="0" b="6350"/>
                <wp:wrapNone/>
                <wp:docPr id="186151546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561BD" id="_x0000_s1027" type="#_x0000_t202" style="position:absolute;left:0;text-align:left;margin-left:326.6pt;margin-top:162.75pt;width:17pt;height:2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" filled="f" stroked="f" strokeweight=".5pt">
                <v:textbox>
                  <w:txbxContent>
                    <w:p w:rsidR="00C10770" w:rsidRPr="008350C7" w:rsidRDefault="00C10770" w:rsidP="00C10770">
                      <w:pPr>
                        <w:ind w:firstLine="0"/>
                        <w:rPr>
                          <w:lang w:val="en-GB"/>
                        </w:rPr>
                      </w:pPr>
                      <w:r>
                        <w:rPr>
                          <w:lang w:val="en-GB"/>
                        </w:rPr>
                        <w:t>7</w:t>
                      </w:r>
                    </w:p>
                  </w:txbxContent>
                </v:textbox>
                <w10:wrap anchorx="page"/>
              </v:shape>
            </w:pict>
          </mc:Fallback>
        </mc:AlternateContent>
      </w:r>
      <w:r>
        <w:rPr>
          <w:noProof/>
        </w:rPr>
        <mc:AlternateContent>
          <mc:Choice Requires="wps">
            <w:drawing>
              <wp:anchor distT="0" distB="0" distL="114300" distR="114300" simplePos="0" relativeHeight="251671552" behindDoc="0" locked="0" layoutInCell="1" allowOverlap="1" wp14:anchorId="0CC0962C" wp14:editId="534DDDB1">
                <wp:simplePos x="0" y="0"/>
                <wp:positionH relativeFrom="column">
                  <wp:posOffset>2373247</wp:posOffset>
                </wp:positionH>
                <wp:positionV relativeFrom="paragraph">
                  <wp:posOffset>2235116</wp:posOffset>
                </wp:positionV>
                <wp:extent cx="196850" cy="106045"/>
                <wp:effectExtent l="19050" t="19050" r="12700" b="46355"/>
                <wp:wrapNone/>
                <wp:docPr id="100942168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156C" id="Arrow: Left 2" o:spid="_x0000_s1026" type="#_x0000_t66" style="position:absolute;margin-left:186.85pt;margin-top:176pt;width:15.5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0528" behindDoc="0" locked="0" layoutInCell="1" allowOverlap="1" wp14:anchorId="6D3EA29E" wp14:editId="16F18701">
                <wp:simplePos x="0" y="0"/>
                <wp:positionH relativeFrom="page">
                  <wp:posOffset>3648710</wp:posOffset>
                </wp:positionH>
                <wp:positionV relativeFrom="paragraph">
                  <wp:posOffset>1892935</wp:posOffset>
                </wp:positionV>
                <wp:extent cx="215900" cy="260350"/>
                <wp:effectExtent l="0" t="0" r="0" b="6350"/>
                <wp:wrapNone/>
                <wp:docPr id="122241247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EA29E" id="_x0000_s1028" type="#_x0000_t202" style="position:absolute;left:0;text-align:left;margin-left:287.3pt;margin-top:149.05pt;width:17pt;height:2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" filled="f" stroked="f" strokeweight=".5pt">
                <v:textbox>
                  <w:txbxContent>
                    <w:p w:rsidR="00C10770" w:rsidRPr="008350C7" w:rsidRDefault="00C10770" w:rsidP="00C10770">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4AD4F1BA" wp14:editId="664A4788">
                <wp:simplePos x="0" y="0"/>
                <wp:positionH relativeFrom="column">
                  <wp:posOffset>1874472</wp:posOffset>
                </wp:positionH>
                <wp:positionV relativeFrom="paragraph">
                  <wp:posOffset>2060791</wp:posOffset>
                </wp:positionV>
                <wp:extent cx="196850" cy="106045"/>
                <wp:effectExtent l="19050" t="19050" r="12700" b="46355"/>
                <wp:wrapNone/>
                <wp:docPr id="934072081"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8FD6" id="Arrow: Left 2" o:spid="_x0000_s1026" type="#_x0000_t66" style="position:absolute;margin-left:147.6pt;margin-top:162.25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7456" behindDoc="0" locked="0" layoutInCell="1" allowOverlap="1" wp14:anchorId="4AA719E0" wp14:editId="07988EAE">
                <wp:simplePos x="0" y="0"/>
                <wp:positionH relativeFrom="column">
                  <wp:posOffset>1822450</wp:posOffset>
                </wp:positionH>
                <wp:positionV relativeFrom="paragraph">
                  <wp:posOffset>1750060</wp:posOffset>
                </wp:positionV>
                <wp:extent cx="196850" cy="106045"/>
                <wp:effectExtent l="19050" t="19050" r="12700" b="46355"/>
                <wp:wrapNone/>
                <wp:docPr id="98774574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D4A92" id="Arrow: Left 2" o:spid="_x0000_s1026" type="#_x0000_t66" style="position:absolute;margin-left:143.5pt;margin-top:137.8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02A656B2" wp14:editId="4258A7F5">
                <wp:simplePos x="0" y="0"/>
                <wp:positionH relativeFrom="page">
                  <wp:posOffset>3597539</wp:posOffset>
                </wp:positionH>
                <wp:positionV relativeFrom="paragraph">
                  <wp:posOffset>1582600</wp:posOffset>
                </wp:positionV>
                <wp:extent cx="215900" cy="260350"/>
                <wp:effectExtent l="0" t="0" r="0" b="6350"/>
                <wp:wrapNone/>
                <wp:docPr id="10750076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656B2" id="_x0000_s1029" type="#_x0000_t202" style="position:absolute;left:0;text-align:left;margin-left:283.25pt;margin-top:124.6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" filled="f" stroked="f" strokeweight=".5pt">
                <v:textbox>
                  <w:txbxContent>
                    <w:p w:rsidR="00C10770" w:rsidRPr="008350C7" w:rsidRDefault="00C10770" w:rsidP="00C10770">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5E302BCF" wp14:editId="790D91D1">
                <wp:simplePos x="0" y="0"/>
                <wp:positionH relativeFrom="column">
                  <wp:posOffset>1736090</wp:posOffset>
                </wp:positionH>
                <wp:positionV relativeFrom="paragraph">
                  <wp:posOffset>1457960</wp:posOffset>
                </wp:positionV>
                <wp:extent cx="196850" cy="106045"/>
                <wp:effectExtent l="19050" t="19050" r="12700" b="46355"/>
                <wp:wrapNone/>
                <wp:docPr id="181582366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33CE" id="Arrow: Left 2" o:spid="_x0000_s1026" type="#_x0000_t66" style="position:absolute;margin-left:136.7pt;margin-top:114.8pt;width:15.5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189FF52A" wp14:editId="4B8D1803">
                <wp:simplePos x="0" y="0"/>
                <wp:positionH relativeFrom="page">
                  <wp:posOffset>3511274</wp:posOffset>
                </wp:positionH>
                <wp:positionV relativeFrom="paragraph">
                  <wp:posOffset>1290859</wp:posOffset>
                </wp:positionV>
                <wp:extent cx="215900" cy="260350"/>
                <wp:effectExtent l="0" t="0" r="0" b="6350"/>
                <wp:wrapNone/>
                <wp:docPr id="59787918"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F52A" id="_x0000_s1030" type="#_x0000_t202" style="position:absolute;left:0;text-align:left;margin-left:276.5pt;margin-top:101.6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" filled="f" stroked="f" strokeweight=".5pt">
                <v:textbox>
                  <w:txbxContent>
                    <w:p w:rsidR="00C10770" w:rsidRPr="008350C7" w:rsidRDefault="00C10770" w:rsidP="00C10770">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7EDEF710" wp14:editId="4AB9280F">
                <wp:simplePos x="0" y="0"/>
                <wp:positionH relativeFrom="page">
                  <wp:posOffset>3467735</wp:posOffset>
                </wp:positionH>
                <wp:positionV relativeFrom="paragraph">
                  <wp:posOffset>1029970</wp:posOffset>
                </wp:positionV>
                <wp:extent cx="215900" cy="260350"/>
                <wp:effectExtent l="0" t="0" r="0" b="6350"/>
                <wp:wrapNone/>
                <wp:docPr id="78683084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F710" id="_x0000_s1031" type="#_x0000_t202" style="position:absolute;left:0;text-align:left;margin-left:273.05pt;margin-top:81.1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m4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" filled="f" stroked="f" strokeweight=".5pt">
                <v:textbox>
                  <w:txbxContent>
                    <w:p w:rsidR="00C10770" w:rsidRPr="008350C7" w:rsidRDefault="00C10770" w:rsidP="00C10770">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C429C0B" wp14:editId="62692E9B">
                <wp:simplePos x="0" y="0"/>
                <wp:positionH relativeFrom="column">
                  <wp:posOffset>1693318</wp:posOffset>
                </wp:positionH>
                <wp:positionV relativeFrom="paragraph">
                  <wp:posOffset>1198149</wp:posOffset>
                </wp:positionV>
                <wp:extent cx="196850" cy="106045"/>
                <wp:effectExtent l="19050" t="19050" r="12700" b="46355"/>
                <wp:wrapNone/>
                <wp:docPr id="40967356"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CA4D3" id="Arrow: Left 2" o:spid="_x0000_s1026" type="#_x0000_t66" style="position:absolute;margin-left:133.35pt;margin-top:94.35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782DDDA0" wp14:editId="129C43DB">
                <wp:simplePos x="0" y="0"/>
                <wp:positionH relativeFrom="page">
                  <wp:posOffset>3471545</wp:posOffset>
                </wp:positionH>
                <wp:positionV relativeFrom="paragraph">
                  <wp:posOffset>741680</wp:posOffset>
                </wp:positionV>
                <wp:extent cx="215900" cy="260350"/>
                <wp:effectExtent l="0" t="0" r="0" b="6350"/>
                <wp:wrapNone/>
                <wp:docPr id="1311976963"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DDDA0" id="_x0000_s1032" type="#_x0000_t202" style="position:absolute;left:0;text-align:left;margin-left:273.35pt;margin-top:58.4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gc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" filled="f" stroked="f" strokeweight=".5pt">
                <v:textbox>
                  <w:txbxContent>
                    <w:p w:rsidR="00C10770" w:rsidRPr="008350C7" w:rsidRDefault="00C10770" w:rsidP="00C10770">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0FE3DE6F" wp14:editId="33D912CE">
                <wp:simplePos x="0" y="0"/>
                <wp:positionH relativeFrom="column">
                  <wp:posOffset>1690778</wp:posOffset>
                </wp:positionH>
                <wp:positionV relativeFrom="paragraph">
                  <wp:posOffset>874587</wp:posOffset>
                </wp:positionV>
                <wp:extent cx="196850" cy="106045"/>
                <wp:effectExtent l="19050" t="19050" r="12700" b="46355"/>
                <wp:wrapNone/>
                <wp:docPr id="600525905"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E2853" id="Arrow: Left 2" o:spid="_x0000_s1026" type="#_x0000_t66" style="position:absolute;margin-left:133.15pt;margin-top:68.8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29B33171" wp14:editId="5A7C9643">
                <wp:simplePos x="0" y="0"/>
                <wp:positionH relativeFrom="column">
                  <wp:posOffset>1771015</wp:posOffset>
                </wp:positionH>
                <wp:positionV relativeFrom="paragraph">
                  <wp:posOffset>619125</wp:posOffset>
                </wp:positionV>
                <wp:extent cx="196850" cy="106045"/>
                <wp:effectExtent l="19050" t="19050" r="12700" b="46355"/>
                <wp:wrapNone/>
                <wp:docPr id="1161096814"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E3963" id="Arrow: Left 2" o:spid="_x0000_s1026" type="#_x0000_t66" style="position:absolute;margin-left:139.45pt;margin-top:48.7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789D7CDA" wp14:editId="4CCBA258">
                <wp:simplePos x="0" y="0"/>
                <wp:positionH relativeFrom="page">
                  <wp:posOffset>3546415</wp:posOffset>
                </wp:positionH>
                <wp:positionV relativeFrom="paragraph">
                  <wp:posOffset>488315</wp:posOffset>
                </wp:positionV>
                <wp:extent cx="215900" cy="260350"/>
                <wp:effectExtent l="0" t="0" r="0" b="6350"/>
                <wp:wrapNone/>
                <wp:docPr id="18187584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C10770" w:rsidRPr="008350C7" w:rsidRDefault="00C10770" w:rsidP="00C10770">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D7CDA" id="_x0000_s1033" type="#_x0000_t202" style="position:absolute;left:0;text-align:left;margin-left:279.25pt;margin-top:38.4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JGAIAADI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" filled="f" stroked="f" strokeweight=".5pt">
                <v:textbox>
                  <w:txbxContent>
                    <w:p w:rsidR="00C10770" w:rsidRPr="008350C7" w:rsidRDefault="00C10770" w:rsidP="00C10770">
                      <w:pPr>
                        <w:ind w:firstLine="0"/>
                        <w:rPr>
                          <w:lang w:val="en-GB"/>
                        </w:rPr>
                      </w:pPr>
                      <w:r>
                        <w:rPr>
                          <w:lang w:val="en-GB"/>
                        </w:rPr>
                        <w:t>1</w:t>
                      </w:r>
                    </w:p>
                  </w:txbxContent>
                </v:textbox>
                <w10:wrap anchorx="page"/>
              </v:shape>
            </w:pict>
          </mc:Fallback>
        </mc:AlternateContent>
      </w:r>
      <w:r>
        <w:rPr>
          <w:noProof/>
        </w:rPr>
        <w:drawing>
          <wp:inline distT="0" distB="0" distL="0" distR="0" wp14:anchorId="3B1FDA38" wp14:editId="50035E6D">
            <wp:extent cx="4880345" cy="2744045"/>
            <wp:effectExtent l="0" t="0" r="0" b="0"/>
            <wp:docPr id="19405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48626" name=""/>
                    <pic:cNvPicPr/>
                  </pic:nvPicPr>
                  <pic:blipFill>
                    <a:blip r:embed="rId8"/>
                    <a:stretch>
                      <a:fillRect/>
                    </a:stretch>
                  </pic:blipFill>
                  <pic:spPr>
                    <a:xfrm>
                      <a:off x="0" y="0"/>
                      <a:ext cx="4891134" cy="2750111"/>
                    </a:xfrm>
                    <a:prstGeom prst="rect">
                      <a:avLst/>
                    </a:prstGeom>
                  </pic:spPr>
                </pic:pic>
              </a:graphicData>
            </a:graphic>
          </wp:inline>
        </w:drawing>
      </w:r>
      <w:r>
        <w:rPr>
          <w:noProof/>
        </w:rPr>
        <w:t xml:space="preserve">    </w:t>
      </w:r>
    </w:p>
    <w:p w:rsidR="00C10770" w:rsidRDefault="00C10770" w:rsidP="00C10770">
      <w:pPr>
        <w:spacing w:line="240" w:lineRule="auto"/>
        <w:ind w:firstLine="0"/>
        <w:jc w:val="center"/>
        <w:rPr>
          <w:b/>
          <w:bCs/>
          <w:lang w:val="x-none" w:eastAsia="x-none"/>
        </w:rPr>
      </w:pPr>
      <w:r w:rsidRPr="005B0182">
        <w:rPr>
          <w:b/>
          <w:bCs/>
          <w:lang w:val="x-none" w:eastAsia="x-none"/>
        </w:rPr>
        <w:t>Gambar 5.</w:t>
      </w:r>
      <w:r>
        <w:rPr>
          <w:b/>
          <w:bCs/>
          <w:lang w:val="x-none" w:eastAsia="x-none"/>
        </w:rPr>
        <w:t>22</w:t>
      </w:r>
      <w:r w:rsidRPr="005B0182">
        <w:rPr>
          <w:b/>
          <w:bCs/>
          <w:lang w:val="x-none" w:eastAsia="x-none"/>
        </w:rPr>
        <w:br/>
        <w:t>Desain Halaman</w:t>
      </w:r>
      <w:r>
        <w:rPr>
          <w:b/>
          <w:bCs/>
          <w:lang w:val="x-none" w:eastAsia="x-none"/>
        </w:rPr>
        <w:t xml:space="preserve"> Form</w:t>
      </w:r>
      <w:r w:rsidRPr="005B0182">
        <w:rPr>
          <w:b/>
          <w:bCs/>
          <w:lang w:val="x-none" w:eastAsia="x-none"/>
        </w:rPr>
        <w:t xml:space="preserve"> </w:t>
      </w:r>
      <w:r>
        <w:rPr>
          <w:b/>
          <w:bCs/>
          <w:lang w:val="x-none" w:eastAsia="x-none"/>
        </w:rPr>
        <w:t>biaya lain-lain</w:t>
      </w:r>
    </w:p>
    <w:p w:rsidR="00C10770" w:rsidRDefault="00C10770" w:rsidP="00C10770">
      <w:pPr>
        <w:jc w:val="center"/>
        <w:rPr>
          <w:b/>
          <w:bCs/>
          <w:lang w:val="x-none" w:eastAsia="x-none"/>
        </w:rPr>
      </w:pPr>
    </w:p>
    <w:p w:rsidR="00C10770" w:rsidRDefault="00C10770" w:rsidP="00C10770">
      <w:pPr>
        <w:rPr>
          <w:lang w:val="x-none" w:eastAsia="x-none"/>
        </w:rPr>
      </w:pPr>
      <w:r>
        <w:rPr>
          <w:lang w:val="x-none" w:eastAsia="x-none"/>
        </w:rPr>
        <w:t>pada gambar diatas merupakan tampilan pada halaman biaya lain-lain yang terdapat pada website ini. Kompenen pertama adalah textbox yang mana untuk memberi inputan berupa kode biaya lain-lain dari biaya lain-lain yang bersifat auto generate. Komponen kedua merupakan textbox yang mana untuk memberi inputan berupa jenis pengeluaran dari user. Komponen ketiga merupakan textbox yang mana untuk memberi inputan berupa jumlah budget dari user. Komponen keempat merupakan datetime yang mana untuk memberi inputan berupa harga dari user. Komponen kelima merupakan textbox yang mana untuk memberi inputan berupa tanggal dari user. Komponen keenam merupakan textbox yang mana untuk memberi inputan berupa jumlah dari user. Komponen ketujuh merupakan tombol submit untuk mentransfer data ke database biaya lain-lain.</w:t>
      </w:r>
    </w:p>
    <w:p w:rsidR="00C10770" w:rsidRDefault="00C10770" w:rsidP="00C10770">
      <w:pPr>
        <w:pStyle w:val="Heading2"/>
        <w:keepLines/>
        <w:spacing w:before="360" w:after="80"/>
        <w:ind w:left="720" w:hanging="720"/>
        <w:rPr>
          <w:rFonts w:ascii="Times New Roman" w:hAnsi="Times New Roman"/>
          <w:i w:val="0"/>
        </w:rPr>
      </w:pPr>
      <w:r>
        <w:rPr>
          <w:rFonts w:ascii="Times New Roman" w:hAnsi="Times New Roman"/>
          <w:i w:val="0"/>
        </w:rPr>
        <w:t>5.3.20</w:t>
      </w:r>
      <w:r>
        <w:rPr>
          <w:rFonts w:ascii="Times New Roman" w:hAnsi="Times New Roman"/>
          <w:i w:val="0"/>
        </w:rPr>
        <w:tab/>
        <w:t>Desain Halaman Form biaya non budgeting</w:t>
      </w:r>
    </w:p>
    <w:p w:rsidR="00C10770" w:rsidRDefault="00C10770" w:rsidP="00C10770">
      <w:pPr>
        <w:rPr>
          <w:lang w:val="x-none" w:eastAsia="x-none"/>
        </w:rPr>
      </w:pPr>
      <w:r>
        <w:rPr>
          <w:lang w:val="x-none" w:eastAsia="x-none"/>
        </w:rPr>
        <w:t>Halaman Form biaya non budgeting adalah halaman dimana user dapat menginput data data terkait dengan biaya non budgeting agar dapat masuk kedalam database sehingga dapat dilihat dan di tampilkan pada halaman biaya non budgeting.</w:t>
      </w:r>
    </w:p>
    <w:p w:rsidR="00690B2F" w:rsidRPr="00C10770" w:rsidRDefault="00690B2F" w:rsidP="00C10770"/>
    <w:sectPr w:rsidR="00690B2F" w:rsidRPr="00C10770"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0770" w:rsidRDefault="00C10770" w:rsidP="00A1571D">
      <w:pPr>
        <w:spacing w:line="240" w:lineRule="auto"/>
      </w:pPr>
      <w:r>
        <w:separator/>
      </w:r>
    </w:p>
  </w:endnote>
  <w:endnote w:type="continuationSeparator" w:id="0">
    <w:p w:rsidR="00C10770" w:rsidRDefault="00C1077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0770" w:rsidRDefault="00C10770" w:rsidP="00654C90">
      <w:pPr>
        <w:spacing w:line="240" w:lineRule="auto"/>
        <w:ind w:firstLine="0"/>
      </w:pPr>
      <w:r>
        <w:separator/>
      </w:r>
    </w:p>
  </w:footnote>
  <w:footnote w:type="continuationSeparator" w:id="0">
    <w:p w:rsidR="00C10770" w:rsidRDefault="00C1077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70"/>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0770"/>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16D3CF91-3734-4B84-A88A-140A4ED3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156</Words>
  <Characters>1000</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