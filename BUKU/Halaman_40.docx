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7507" w:rsidRDefault="00817507" w:rsidP="00817507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</w:p>
    <w:p w:rsidR="00817507" w:rsidRDefault="00817507" w:rsidP="00817507">
      <w:pPr>
        <w:pStyle w:val="STTSJudulSubBab"/>
        <w:numPr>
          <w:ilvl w:val="2"/>
          <w:numId w:val="38"/>
        </w:numPr>
        <w:ind w:left="709"/>
      </w:pPr>
      <w:r>
        <w:t>Activity Diagram Register Approval</w:t>
      </w:r>
    </w:p>
    <w:p w:rsidR="00817507" w:rsidRPr="0085396C" w:rsidRDefault="00817507" w:rsidP="00817507">
      <w:r w:rsidRPr="00973E70">
        <w:t xml:space="preserve">Pada sub bab ini akan menjelaskan alur dari </w:t>
      </w:r>
      <w:r>
        <w:t xml:space="preserve">cara meregister approval </w:t>
      </w:r>
      <w:r w:rsidRPr="00973E70">
        <w:t xml:space="preserve">pada </w:t>
      </w:r>
      <w:r>
        <w:t>website</w:t>
      </w:r>
      <w:r w:rsidRPr="00973E70">
        <w:t xml:space="preserve"> ini. Untuk mempermudah menjelaskan alur kerja dari </w:t>
      </w:r>
      <w:r>
        <w:t>register pencatat</w:t>
      </w:r>
      <w:r w:rsidRPr="00973E70">
        <w:t xml:space="preserve"> transaksi akan menggunakan activity diagram. Peran peran yang terlibat dari activity ini antara lain pemilik </w:t>
      </w:r>
      <w:r>
        <w:t>admin dan approval</w:t>
      </w:r>
      <w:r w:rsidRPr="00973E70">
        <w:t>.</w:t>
      </w:r>
    </w:p>
    <w:p w:rsidR="00817507" w:rsidRDefault="00817507" w:rsidP="0081750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szCs w:val="24"/>
        </w:rPr>
      </w:pPr>
      <w:r>
        <w:rPr>
          <w:bCs/>
          <w:noProof/>
          <w:color w:val="000000"/>
          <w:szCs w:val="24"/>
        </w:rPr>
        <w:drawing>
          <wp:inline distT="0" distB="0" distL="0" distR="0" wp14:anchorId="67BAFE0B" wp14:editId="0BB0D726">
            <wp:extent cx="1828800" cy="3878757"/>
            <wp:effectExtent l="0" t="0" r="0" b="7620"/>
            <wp:docPr id="1920383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83802" name="Picture 192038380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23" t="12564" r="30650" b="26496"/>
                    <a:stretch/>
                  </pic:blipFill>
                  <pic:spPr bwMode="auto">
                    <a:xfrm>
                      <a:off x="0" y="0"/>
                      <a:ext cx="1831853" cy="388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507" w:rsidRPr="00973E70" w:rsidRDefault="00817507" w:rsidP="008175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>Gambar 4.</w:t>
      </w:r>
      <w:r>
        <w:rPr>
          <w:b/>
          <w:color w:val="000000"/>
          <w:szCs w:val="24"/>
        </w:rPr>
        <w:t>3</w:t>
      </w:r>
      <w:r w:rsidRPr="00973E70">
        <w:rPr>
          <w:b/>
          <w:color w:val="000000"/>
          <w:szCs w:val="24"/>
        </w:rPr>
        <w:t xml:space="preserve"> </w:t>
      </w:r>
    </w:p>
    <w:p w:rsidR="00817507" w:rsidRDefault="00817507" w:rsidP="008175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 xml:space="preserve">Activity Diagram </w:t>
      </w:r>
      <w:r>
        <w:rPr>
          <w:b/>
          <w:color w:val="000000"/>
          <w:szCs w:val="24"/>
        </w:rPr>
        <w:t>Register Approval</w:t>
      </w:r>
      <w:r w:rsidRPr="00973E70">
        <w:rPr>
          <w:b/>
          <w:color w:val="000000"/>
          <w:szCs w:val="24"/>
        </w:rPr>
        <w:t xml:space="preserve"> </w:t>
      </w:r>
    </w:p>
    <w:p w:rsidR="00817507" w:rsidRPr="00973E70" w:rsidRDefault="00817507" w:rsidP="008175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Cs w:val="24"/>
        </w:rPr>
      </w:pPr>
    </w:p>
    <w:p w:rsidR="00817507" w:rsidRPr="00322C6E" w:rsidRDefault="00817507" w:rsidP="00817507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r w:rsidRPr="00973E70">
        <w:rPr>
          <w:bCs/>
          <w:color w:val="000000"/>
          <w:szCs w:val="24"/>
        </w:rPr>
        <w:t xml:space="preserve">pada gambar diatas merupakan activity diagaram yang menjelaskan bagaimana </w:t>
      </w:r>
      <w:r>
        <w:rPr>
          <w:bCs/>
          <w:color w:val="000000"/>
          <w:szCs w:val="24"/>
        </w:rPr>
        <w:t>register approval berlangsung</w:t>
      </w:r>
      <w:r w:rsidRPr="00973E70">
        <w:rPr>
          <w:bCs/>
          <w:color w:val="000000"/>
          <w:szCs w:val="24"/>
        </w:rPr>
        <w:t xml:space="preserve">. Mula mula </w:t>
      </w:r>
      <w:r>
        <w:rPr>
          <w:bCs/>
          <w:color w:val="000000"/>
          <w:szCs w:val="24"/>
        </w:rPr>
        <w:t>admin melakukan login kedalam website , kemudian admin melakukan penginputan data pada halaman register pegawai. Kemudian setelah mendaftarkan user  tersebut approval diminta untuk login kedalam website yang kemudian akan membawa approval tersebut masuk kedalam dashboard website.</w:t>
      </w:r>
    </w:p>
    <w:p w:rsidR="00817507" w:rsidRDefault="00817507" w:rsidP="00817507">
      <w:pPr>
        <w:spacing w:line="240" w:lineRule="auto"/>
        <w:ind w:firstLine="0"/>
        <w:jc w:val="left"/>
        <w:rPr>
          <w:rFonts w:ascii="Courier New" w:hAnsi="Courier New"/>
          <w:sz w:val="20"/>
        </w:rPr>
      </w:pPr>
    </w:p>
    <w:p w:rsidR="00690B2F" w:rsidRPr="00817507" w:rsidRDefault="00690B2F" w:rsidP="00817507"/>
    <w:sectPr w:rsidR="00690B2F" w:rsidRPr="00817507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7507" w:rsidRDefault="00817507" w:rsidP="00A1571D">
      <w:pPr>
        <w:spacing w:line="240" w:lineRule="auto"/>
      </w:pPr>
      <w:r>
        <w:separator/>
      </w:r>
    </w:p>
  </w:endnote>
  <w:endnote w:type="continuationSeparator" w:id="0">
    <w:p w:rsidR="00817507" w:rsidRDefault="00817507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7507" w:rsidRDefault="00817507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817507" w:rsidRDefault="00817507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07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17507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2387D63A-6ADE-4D5B-98D2-AF3B912B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103</Words>
  <Characters>662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