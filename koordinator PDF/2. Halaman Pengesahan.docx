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C25F" w14:textId="77777777" w:rsidR="009A201D" w:rsidRPr="009217AF" w:rsidRDefault="009A201D" w:rsidP="009A201D">
      <w:pPr>
        <w:pStyle w:val="STTSNormalPengesahan"/>
      </w:pPr>
      <w:r w:rsidRPr="009217AF">
        <w:t>TUGAS AKHIR</w:t>
      </w:r>
    </w:p>
    <w:p w14:paraId="497EC028" w14:textId="77777777" w:rsidR="009A201D" w:rsidRPr="009217AF" w:rsidRDefault="009A201D" w:rsidP="009A201D">
      <w:pPr>
        <w:pStyle w:val="STTSKeteranganPengesahan"/>
      </w:pPr>
    </w:p>
    <w:p w14:paraId="1E9E8BEF" w14:textId="77777777" w:rsidR="009A201D" w:rsidRPr="009217AF" w:rsidRDefault="009A201D" w:rsidP="009A201D">
      <w:pPr>
        <w:pStyle w:val="STTSJudulPengesahan"/>
      </w:pPr>
      <w:r w:rsidRPr="009217AF">
        <w:t>WEBSITE PENCATATAN PENGELUARAN PERUSAHAAN SECARA ONLINE BERBASIS MULTI COMPANY</w:t>
      </w:r>
    </w:p>
    <w:p w14:paraId="436B1BA7" w14:textId="77777777" w:rsidR="009A201D" w:rsidRPr="009217AF" w:rsidRDefault="009A201D" w:rsidP="009A201D">
      <w:pPr>
        <w:pStyle w:val="STTSKeteranganPengesahan"/>
      </w:pPr>
    </w:p>
    <w:p w14:paraId="7F10A89C" w14:textId="77777777" w:rsidR="009A201D" w:rsidRPr="009217AF" w:rsidRDefault="009A201D" w:rsidP="009A201D">
      <w:pPr>
        <w:pStyle w:val="STTSKeteranganPengesahan"/>
      </w:pPr>
      <w:r w:rsidRPr="009217AF">
        <w:t>Diajukan Guna Memenuhi Sebagian Persyaratan Untuk Memperoleh Gelar</w:t>
      </w:r>
    </w:p>
    <w:p w14:paraId="3D216BCC" w14:textId="77777777" w:rsidR="009A201D" w:rsidRPr="009217AF" w:rsidRDefault="009A201D" w:rsidP="009A201D">
      <w:pPr>
        <w:pStyle w:val="STTSKeteranganPengesahan"/>
      </w:pPr>
      <w:r w:rsidRPr="009217AF">
        <w:t>Sarjana Komputer</w:t>
      </w:r>
    </w:p>
    <w:p w14:paraId="46314627" w14:textId="77777777" w:rsidR="009A201D" w:rsidRPr="009217AF" w:rsidRDefault="009A201D" w:rsidP="009A201D">
      <w:pPr>
        <w:pStyle w:val="STTSKeteranganPengesahan"/>
      </w:pPr>
      <w:r w:rsidRPr="009217AF">
        <w:t>Pada</w:t>
      </w:r>
    </w:p>
    <w:p w14:paraId="6B5D2639" w14:textId="77777777" w:rsidR="009A201D" w:rsidRPr="009217AF" w:rsidRDefault="009A201D" w:rsidP="009A201D">
      <w:pPr>
        <w:pStyle w:val="STTSKeteranganPengesahan"/>
      </w:pPr>
      <w:r w:rsidRPr="009217AF">
        <w:t>Institut Sains dan Teknologi Terpadu Surabaya</w:t>
      </w:r>
    </w:p>
    <w:p w14:paraId="6F9053A9" w14:textId="77777777" w:rsidR="009A201D" w:rsidRPr="009217AF" w:rsidRDefault="009A201D" w:rsidP="009A201D">
      <w:pPr>
        <w:pStyle w:val="STTSKeteranganPengesahan"/>
      </w:pPr>
    </w:p>
    <w:p w14:paraId="0EE67D73" w14:textId="77777777" w:rsidR="009A201D" w:rsidRPr="009217AF" w:rsidRDefault="009A201D" w:rsidP="009A201D">
      <w:pPr>
        <w:pStyle w:val="STTSKeteranganPengesahan"/>
      </w:pPr>
    </w:p>
    <w:p w14:paraId="3B674C6A" w14:textId="77777777" w:rsidR="009A201D" w:rsidRPr="009217AF" w:rsidRDefault="009A201D" w:rsidP="009A201D">
      <w:pPr>
        <w:pStyle w:val="STTSKeteranganPengesahanNamaDosen"/>
        <w:spacing w:line="480" w:lineRule="auto"/>
      </w:pPr>
      <w:r w:rsidRPr="009217AF">
        <w:t>Disetujui oleh Tim Penguji Tugas Akhir:</w:t>
      </w:r>
    </w:p>
    <w:p w14:paraId="04EB5BB9" w14:textId="77777777" w:rsidR="009A201D" w:rsidRPr="009217AF" w:rsidRDefault="009A201D" w:rsidP="009A201D">
      <w:pPr>
        <w:pStyle w:val="STTSKeteranganPengesahanNamaDosenList"/>
        <w:ind w:left="426" w:hanging="426"/>
      </w:pPr>
      <w:r w:rsidRPr="009217AF">
        <w:t>Dr.Ir.Hartarto Junaedi S.Kom. ,M.Kom. IPM</w:t>
      </w:r>
      <w:r w:rsidRPr="009217AF">
        <w:tab/>
        <w:t>(Pembimbing)</w:t>
      </w:r>
    </w:p>
    <w:p w14:paraId="542A7A2F" w14:textId="56335DF9" w:rsidR="009A201D" w:rsidRPr="009217AF" w:rsidRDefault="00664F85" w:rsidP="009A201D">
      <w:pPr>
        <w:pStyle w:val="STTSKeteranganPengesahanNamaDosenList"/>
        <w:ind w:left="426" w:hanging="426"/>
      </w:pPr>
      <w:r w:rsidRPr="009217AF">
        <w:t>Eric Sugiharto, S.SI., M.Kom.</w:t>
      </w:r>
      <w:r w:rsidR="009A201D" w:rsidRPr="009217AF">
        <w:tab/>
        <w:t>(Penguji I)</w:t>
      </w:r>
    </w:p>
    <w:p w14:paraId="7C9E3CD4" w14:textId="2B985D4C" w:rsidR="009A201D" w:rsidRPr="009217AF" w:rsidRDefault="00664F85" w:rsidP="009A201D">
      <w:pPr>
        <w:pStyle w:val="STTSKeteranganPengesahanNamaDosenList"/>
        <w:ind w:left="426" w:hanging="426"/>
      </w:pPr>
      <w:r w:rsidRPr="009217AF">
        <w:t>Ong, Hansel Santoso,.</w:t>
      </w:r>
      <w:r w:rsidR="000C0FB7" w:rsidRPr="000C0FB7">
        <w:t>S.SI.M.Kom.</w:t>
      </w:r>
      <w:r w:rsidR="009A201D" w:rsidRPr="009217AF">
        <w:tab/>
        <w:t>(Penguji II)</w:t>
      </w:r>
    </w:p>
    <w:p w14:paraId="5D909676" w14:textId="53EBA88E" w:rsidR="009A201D" w:rsidRPr="009217AF" w:rsidRDefault="00664F85" w:rsidP="009A201D">
      <w:pPr>
        <w:pStyle w:val="STTSKeteranganPengesahanNamaDosenList"/>
        <w:ind w:left="426" w:hanging="426"/>
      </w:pPr>
      <w:r>
        <w:t>Herman Thuan To Saurik</w:t>
      </w:r>
      <w:r w:rsidR="009A201D" w:rsidRPr="009217AF">
        <w:t>,.</w:t>
      </w:r>
      <w:r w:rsidR="000C0FB7" w:rsidRPr="000C0FB7">
        <w:t xml:space="preserve"> </w:t>
      </w:r>
      <w:r w:rsidR="000C0FB7" w:rsidRPr="000C0FB7">
        <w:t>S.Kom.M.T</w:t>
      </w:r>
      <w:r w:rsidR="009A201D" w:rsidRPr="009217AF">
        <w:t>.</w:t>
      </w:r>
      <w:r w:rsidR="009A201D" w:rsidRPr="009217AF">
        <w:tab/>
        <w:t>(Penguji III)</w:t>
      </w:r>
    </w:p>
    <w:p w14:paraId="0EE91A0B" w14:textId="77777777" w:rsidR="009A201D" w:rsidRPr="009217AF" w:rsidRDefault="009A201D" w:rsidP="009A201D">
      <w:pPr>
        <w:pStyle w:val="STTSNormalPengesahan"/>
      </w:pPr>
    </w:p>
    <w:p w14:paraId="1F98BE10" w14:textId="77777777" w:rsidR="009A201D" w:rsidRPr="009217AF" w:rsidRDefault="009A201D" w:rsidP="009A201D">
      <w:pPr>
        <w:pStyle w:val="STTSNormalPengesahan"/>
      </w:pPr>
      <w:r w:rsidRPr="009217AF">
        <w:t>SURABAYA</w:t>
      </w:r>
    </w:p>
    <w:p w14:paraId="41083935" w14:textId="0E13449F" w:rsidR="00690B2F" w:rsidRPr="009A201D" w:rsidRDefault="004C7358" w:rsidP="009A201D">
      <w:pPr>
        <w:pStyle w:val="STTSJudulBab"/>
        <w:rPr>
          <w:sz w:val="28"/>
        </w:rPr>
      </w:pPr>
      <w:r>
        <w:rPr>
          <w:sz w:val="28"/>
        </w:rPr>
        <w:t>DESEMBER</w:t>
      </w:r>
      <w:r w:rsidR="009A201D" w:rsidRPr="009A201D">
        <w:rPr>
          <w:sz w:val="28"/>
        </w:rPr>
        <w:t xml:space="preserve"> 2024</w:t>
      </w:r>
    </w:p>
    <w:sectPr w:rsidR="00690B2F" w:rsidRPr="009A201D" w:rsidSect="009A201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503E8" w14:textId="77777777" w:rsidR="00CC470B" w:rsidRDefault="00CC470B" w:rsidP="00A1571D">
      <w:pPr>
        <w:spacing w:line="240" w:lineRule="auto"/>
      </w:pPr>
      <w:r>
        <w:separator/>
      </w:r>
    </w:p>
  </w:endnote>
  <w:endnote w:type="continuationSeparator" w:id="0">
    <w:p w14:paraId="2B872439" w14:textId="77777777" w:rsidR="00CC470B" w:rsidRDefault="00CC470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2234" w14:textId="57920EAD" w:rsidR="009A201D" w:rsidRDefault="009A201D" w:rsidP="009A201D">
    <w:pPr>
      <w:pStyle w:val="Footer"/>
      <w:ind w:firstLine="0"/>
      <w:jc w:val="center"/>
    </w:pPr>
    <w:r>
      <w:t>ii</w:t>
    </w:r>
  </w:p>
  <w:p w14:paraId="03FC2948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42377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5096B" w14:textId="77777777" w:rsidR="00CC470B" w:rsidRDefault="00CC470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E68CA7F" w14:textId="77777777" w:rsidR="00CC470B" w:rsidRDefault="00CC470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B8C7C" w14:textId="7AC6DAEE" w:rsidR="002043A5" w:rsidRPr="009A201D" w:rsidRDefault="002043A5" w:rsidP="009A201D">
    <w:pPr>
      <w:pStyle w:val="Header"/>
      <w:tabs>
        <w:tab w:val="clear" w:pos="4680"/>
        <w:tab w:val="clear" w:pos="9360"/>
      </w:tabs>
      <w:ind w:firstLine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1D"/>
    <w:rsid w:val="00000120"/>
    <w:rsid w:val="00010EDE"/>
    <w:rsid w:val="0001119C"/>
    <w:rsid w:val="00020474"/>
    <w:rsid w:val="000310D8"/>
    <w:rsid w:val="000312AC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43EA"/>
    <w:rsid w:val="00095EA4"/>
    <w:rsid w:val="000C0FB7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AEC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37116"/>
    <w:rsid w:val="00240E64"/>
    <w:rsid w:val="00240F76"/>
    <w:rsid w:val="00242D06"/>
    <w:rsid w:val="00245A6D"/>
    <w:rsid w:val="00246AA1"/>
    <w:rsid w:val="002534B1"/>
    <w:rsid w:val="002633CA"/>
    <w:rsid w:val="00270EE7"/>
    <w:rsid w:val="002712DB"/>
    <w:rsid w:val="00271A58"/>
    <w:rsid w:val="00271CE0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38FF"/>
    <w:rsid w:val="00456CAC"/>
    <w:rsid w:val="00462CE1"/>
    <w:rsid w:val="00473B57"/>
    <w:rsid w:val="00477772"/>
    <w:rsid w:val="00494B20"/>
    <w:rsid w:val="004B41E2"/>
    <w:rsid w:val="004C54C6"/>
    <w:rsid w:val="004C7358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2C13"/>
    <w:rsid w:val="006425E7"/>
    <w:rsid w:val="0064265F"/>
    <w:rsid w:val="006478B7"/>
    <w:rsid w:val="00654C90"/>
    <w:rsid w:val="00655702"/>
    <w:rsid w:val="00656D79"/>
    <w:rsid w:val="00664F85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201D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530D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470B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A538A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0DE2B"/>
  <w15:chartTrackingRefBased/>
  <w15:docId w15:val="{7D32431D-B099-4A1D-BEAD-089AA48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2024-10-20T03:22:00Z</dcterms:created>
  <dcterms:modified xsi:type="dcterms:W3CDTF">2024-12-02T08:04:00Z</dcterms:modified>
</cp:coreProperties>
</file>