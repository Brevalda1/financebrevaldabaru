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AF57" w14:textId="2F069CDA" w:rsidR="00184789" w:rsidRDefault="00184789" w:rsidP="00184789">
      <w:pPr>
        <w:pStyle w:val="STTSJudulBab"/>
      </w:pPr>
      <w:bookmarkStart w:id="0" w:name="_Hlk180313325"/>
      <w:bookmarkStart w:id="1" w:name="_Hlk180313704"/>
      <w:r>
        <w:t>L</w:t>
      </w:r>
      <w:r w:rsidR="00446FBB">
        <w:t>AMPIRAN</w:t>
      </w:r>
      <w:r>
        <w:t xml:space="preserve"> </w:t>
      </w:r>
      <w:r w:rsidR="00446FBB">
        <w:t>B</w:t>
      </w:r>
    </w:p>
    <w:p w14:paraId="6817126C" w14:textId="77777777" w:rsidR="00446FBB" w:rsidRDefault="00446FBB" w:rsidP="00184789">
      <w:pPr>
        <w:spacing w:line="240" w:lineRule="auto"/>
        <w:ind w:firstLine="0"/>
        <w:jc w:val="center"/>
      </w:pPr>
      <w:r w:rsidRPr="00446FBB">
        <w:rPr>
          <w:b/>
          <w:sz w:val="32"/>
          <w:szCs w:val="28"/>
        </w:rPr>
        <w:t>PENGGALAN PROGRAM PENGECEKAN DETAIL BIAYA OPERATIONAL PROYEK PADA WEBSITE</w:t>
      </w:r>
      <w:r w:rsidR="00184789">
        <w:br w:type="page"/>
      </w:r>
      <w:bookmarkStart w:id="2" w:name="_Hlk180313326"/>
      <w:bookmarkStart w:id="3" w:name="_Hlk180313706"/>
      <w:bookmarkEnd w:id="0"/>
      <w:bookmarkEnd w:id="1"/>
    </w:p>
    <w:p w14:paraId="769DB773" w14:textId="77777777" w:rsidR="00446FBB" w:rsidRDefault="00446FBB" w:rsidP="00184789">
      <w:pPr>
        <w:spacing w:line="240" w:lineRule="auto"/>
        <w:ind w:firstLine="0"/>
        <w:jc w:val="center"/>
      </w:pPr>
    </w:p>
    <w:p w14:paraId="321E815A" w14:textId="75ECBEBA" w:rsidR="00446FBB" w:rsidRPr="002450C6" w:rsidRDefault="00446FBB" w:rsidP="00446FBB">
      <w:pPr>
        <w:spacing w:line="240" w:lineRule="auto"/>
        <w:ind w:firstLine="0"/>
        <w:rPr>
          <w:b/>
          <w:bCs/>
        </w:rPr>
      </w:pPr>
      <w:r w:rsidRPr="0094224D">
        <w:rPr>
          <w:b/>
          <w:bCs/>
        </w:rPr>
        <w:t>Segmen program 6.</w:t>
      </w:r>
      <w:r>
        <w:rPr>
          <w:b/>
          <w:bCs/>
        </w:rPr>
        <w:t>6</w:t>
      </w:r>
      <w:r w:rsidRPr="0094224D">
        <w:rPr>
          <w:b/>
          <w:bCs/>
        </w:rPr>
        <w:t xml:space="preserve"> </w:t>
      </w:r>
      <w:r>
        <w:rPr>
          <w:b/>
          <w:bCs/>
        </w:rPr>
        <w:t>C</w:t>
      </w:r>
      <w:r w:rsidRPr="0094224D">
        <w:rPr>
          <w:b/>
          <w:bCs/>
        </w:rPr>
        <w:t xml:space="preserve">ontoh </w:t>
      </w:r>
      <w:r>
        <w:rPr>
          <w:b/>
          <w:bCs/>
        </w:rPr>
        <w:t>Program</w:t>
      </w:r>
      <w:r w:rsidRPr="0094224D">
        <w:rPr>
          <w:b/>
          <w:bCs/>
        </w:rPr>
        <w:t xml:space="preserve"> untuk </w:t>
      </w:r>
      <w:r>
        <w:rPr>
          <w:b/>
          <w:bCs/>
        </w:rPr>
        <w:t>P</w:t>
      </w:r>
      <w:r w:rsidRPr="0094224D">
        <w:rPr>
          <w:b/>
          <w:bCs/>
        </w:rPr>
        <w:t xml:space="preserve">engecekan </w:t>
      </w:r>
      <w:r>
        <w:rPr>
          <w:b/>
          <w:bCs/>
        </w:rPr>
        <w:t>D</w:t>
      </w:r>
      <w:r w:rsidRPr="0094224D">
        <w:rPr>
          <w:b/>
          <w:bCs/>
        </w:rPr>
        <w:t xml:space="preserve">etail </w:t>
      </w:r>
      <w:r>
        <w:rPr>
          <w:b/>
          <w:bCs/>
        </w:rPr>
        <w:t>B</w:t>
      </w:r>
      <w:r w:rsidRPr="0094224D">
        <w:rPr>
          <w:b/>
          <w:bCs/>
        </w:rPr>
        <w:t xml:space="preserve">iaya </w:t>
      </w:r>
      <w:r>
        <w:rPr>
          <w:b/>
          <w:bCs/>
        </w:rPr>
        <w:t>O</w:t>
      </w:r>
      <w:r w:rsidRPr="0094224D">
        <w:rPr>
          <w:b/>
          <w:bCs/>
        </w:rPr>
        <w:t xml:space="preserve">perational </w:t>
      </w:r>
      <w:r>
        <w:rPr>
          <w:b/>
          <w:bCs/>
        </w:rPr>
        <w:t>P</w:t>
      </w:r>
      <w:r w:rsidRPr="0094224D">
        <w:rPr>
          <w:b/>
          <w:bCs/>
        </w:rPr>
        <w:t>royek</w:t>
      </w:r>
    </w:p>
    <w:p w14:paraId="5755290B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01: $budget = DB::select("select budget_biaya_operational_proyek </w:t>
      </w:r>
    </w:p>
    <w:p w14:paraId="7914728B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 xml:space="preserve">as b from header_biaya_operational_proyek where </w:t>
      </w:r>
    </w:p>
    <w:p w14:paraId="207B3FC0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kode_biaya_operational_proyek = '$id'");</w:t>
      </w:r>
    </w:p>
    <w:p w14:paraId="334968F7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02: $sum = DB::select("select </w:t>
      </w:r>
    </w:p>
    <w:p w14:paraId="224C98C2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 xml:space="preserve">SUM(db.harga_detail_biaya_operational_proyek) as a from </w:t>
      </w:r>
    </w:p>
    <w:p w14:paraId="6F8D19D3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 xml:space="preserve">detail_biaya_operational_proyek db where </w:t>
      </w:r>
    </w:p>
    <w:p w14:paraId="13249B35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 xml:space="preserve">db.fk_header_biaya_operational='$id' and </w:t>
      </w:r>
    </w:p>
    <w:p w14:paraId="7E62F4ED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 xml:space="preserve">cek_status_detail_biaya_operational_proyek=1 and </w:t>
      </w:r>
    </w:p>
    <w:p w14:paraId="355B1C8A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cek_approval_detail_biaya_operational_proyek = 1");</w:t>
      </w:r>
    </w:p>
    <w:p w14:paraId="0362981A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03: $param['budget'] = number_format($budget[0]-&gt;b);</w:t>
      </w:r>
    </w:p>
    <w:p w14:paraId="7871D93C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04: $param['sum'] = number_format($sum[0]-&gt;a);</w:t>
      </w:r>
    </w:p>
    <w:p w14:paraId="42A7D10D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05: $form_harga_detail_biaya_operational_proyek = $req</w:t>
      </w:r>
    </w:p>
    <w:p w14:paraId="3B0BBC1C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-&gt;form_harga_detail_biaya_operational_proyek;</w:t>
      </w:r>
    </w:p>
    <w:p w14:paraId="4C3C5696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06: $jumlah = $sum[0]-&gt;a + </w:t>
      </w:r>
    </w:p>
    <w:p w14:paraId="41D29F38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$form_harga_detail_biaya_operational_proyek;</w:t>
      </w:r>
    </w:p>
    <w:p w14:paraId="4833024E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07: if ($sum[0]-&gt;a &gt; $budget[0]-&gt;b || </w:t>
      </w:r>
    </w:p>
    <w:p w14:paraId="67EC57CE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 xml:space="preserve">$form_harga_detail_biaya_operational_proyek &gt;= $budget[0]-&gt;b) </w:t>
      </w:r>
    </w:p>
    <w:p w14:paraId="70F16222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{</w:t>
      </w:r>
    </w:p>
    <w:p w14:paraId="774EAC8E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08: $form_kode_biaya_detail_operational_proyek = $req</w:t>
      </w:r>
    </w:p>
    <w:p w14:paraId="203ECDAE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-&gt;form_kode_biaya_detail_operational_proyek;</w:t>
      </w:r>
    </w:p>
    <w:p w14:paraId="24655D10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09: $form_nama_biaya_detail_operational_proyek = $req</w:t>
      </w:r>
    </w:p>
    <w:p w14:paraId="5FAFE1E9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-&gt;form_nama_biaya_detail_operational_proyek;</w:t>
      </w:r>
    </w:p>
    <w:p w14:paraId="797AA333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10: $form_jumlah_detail_biaya_operational_proyek = $req</w:t>
      </w:r>
    </w:p>
    <w:p w14:paraId="70D3C985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-&gt;form_jumlah_detail_biaya_operational_proyek;</w:t>
      </w:r>
    </w:p>
    <w:p w14:paraId="07E6E609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11: $form_harga_detail_biaya_operational_proyek = $req</w:t>
      </w:r>
    </w:p>
    <w:p w14:paraId="40139E58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-&gt;form_harga_detail_biaya_operational_proyek;</w:t>
      </w:r>
    </w:p>
    <w:p w14:paraId="4BAE5CDA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12: $form_bukti_detail_biaya_operational_proyek = $req</w:t>
      </w:r>
    </w:p>
    <w:p w14:paraId="7B2CEA96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-&gt;form_bukti_detail_biaya_operational_proyek;</w:t>
      </w:r>
    </w:p>
    <w:p w14:paraId="3120DF58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13: $namagambar = $form_bukti_detail_biaya_operational_proyek</w:t>
      </w:r>
    </w:p>
    <w:p w14:paraId="55250756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-&gt;getClientOriginalName();</w:t>
      </w:r>
    </w:p>
    <w:p w14:paraId="08975C51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14: $form_fk_header_biaya_operational = $req</w:t>
      </w:r>
    </w:p>
    <w:p w14:paraId="31BD3C62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-&gt;form_fk_header_biaya_operational;</w:t>
      </w:r>
    </w:p>
    <w:p w14:paraId="43C254D7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15: $new = new DetailBiayaOperationalProyek();</w:t>
      </w:r>
    </w:p>
    <w:p w14:paraId="113DA2C3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16: $new-&gt;kode_biaya_detail_operational_proyek = </w:t>
      </w:r>
    </w:p>
    <w:p w14:paraId="0499C07A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$form_kode_biaya_detail_operational_proyek;</w:t>
      </w:r>
    </w:p>
    <w:p w14:paraId="1979AD30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17: $new-&gt;nama_biaya_detail_biaya_operational_proyek = </w:t>
      </w:r>
    </w:p>
    <w:p w14:paraId="6BF5CBFF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$form_nama_biaya_detail_operational_proyek;</w:t>
      </w:r>
    </w:p>
    <w:p w14:paraId="4F9FF35E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18: $new-&gt;jumlah_detail_biaya_operational_proyek = </w:t>
      </w:r>
    </w:p>
    <w:p w14:paraId="46482F32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$form_jumlah_detail_biaya_operational_proyek;</w:t>
      </w:r>
    </w:p>
    <w:p w14:paraId="5A476708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19: $new-&gt;harga_detail_biaya_operational_proyek = </w:t>
      </w:r>
    </w:p>
    <w:p w14:paraId="00487DE5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$form_harga_detail_biaya_operational_proyek;</w:t>
      </w:r>
    </w:p>
    <w:p w14:paraId="78126173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20: $new-&gt;bukti_detail_biaya_operational_proyek = </w:t>
      </w:r>
    </w:p>
    <w:p w14:paraId="74317FDF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$form_bukti_detail_biaya_operational_proyek;</w:t>
      </w:r>
    </w:p>
    <w:p w14:paraId="2A03896C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21: $new-&gt;bukti_detail_biaya_operational_proyek = $namagambar;</w:t>
      </w:r>
    </w:p>
    <w:p w14:paraId="64BBAE01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22: $form_bukti_detail_biaya_operational_proyek</w:t>
      </w:r>
    </w:p>
    <w:p w14:paraId="0F0F37EE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-&gt;move("DetailBiayaOperationalProyek", $namagambar);</w:t>
      </w:r>
    </w:p>
    <w:p w14:paraId="55E15796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23: $new-&gt;cek_status_detail_biaya_operational_proyek = 1;</w:t>
      </w:r>
    </w:p>
    <w:p w14:paraId="40EA0330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24: $new-&gt;cek_approval_detail_biaya_operational_proyek = 2;</w:t>
      </w:r>
    </w:p>
    <w:p w14:paraId="6C891F47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25: $new-&gt;fk_header_biaya_operational = </w:t>
      </w:r>
    </w:p>
    <w:p w14:paraId="6381D4A3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$form_fk_header_biaya_operational;</w:t>
      </w:r>
    </w:p>
    <w:p w14:paraId="06C75626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26: $new-&gt;save();</w:t>
      </w:r>
    </w:p>
    <w:p w14:paraId="2840969F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27: return redirect('/biayaoperationalproyek');</w:t>
      </w:r>
    </w:p>
    <w:p w14:paraId="50DF08AF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28: } else {</w:t>
      </w:r>
    </w:p>
    <w:p w14:paraId="4998DE85" w14:textId="3C13F7D0" w:rsidR="00B37C38" w:rsidRPr="00B37C38" w:rsidRDefault="00B37C38" w:rsidP="00B37C38">
      <w:pPr>
        <w:spacing w:line="240" w:lineRule="auto"/>
        <w:ind w:firstLine="0"/>
        <w:rPr>
          <w:b/>
          <w:bCs/>
        </w:rPr>
      </w:pPr>
      <w:r w:rsidRPr="0094224D">
        <w:rPr>
          <w:b/>
          <w:bCs/>
        </w:rPr>
        <w:lastRenderedPageBreak/>
        <w:t>Segmen program 6.</w:t>
      </w:r>
      <w:r>
        <w:rPr>
          <w:b/>
          <w:bCs/>
        </w:rPr>
        <w:t>6</w:t>
      </w:r>
      <w:r w:rsidRPr="0094224D">
        <w:rPr>
          <w:b/>
          <w:bCs/>
        </w:rPr>
        <w:t xml:space="preserve"> </w:t>
      </w:r>
      <w:r>
        <w:rPr>
          <w:b/>
          <w:bCs/>
        </w:rPr>
        <w:t>(Lanjutan)</w:t>
      </w:r>
    </w:p>
    <w:p w14:paraId="175D00E3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29: $form_kode_biaya_detail_operational_proyek = $req</w:t>
      </w:r>
    </w:p>
    <w:p w14:paraId="65F7B9BD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-&gt;form_kode_biaya_detail_operational_proyek;</w:t>
      </w:r>
    </w:p>
    <w:p w14:paraId="6B9D671E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30: $form_nama_biaya_detail_operational_proyek = $req</w:t>
      </w:r>
    </w:p>
    <w:p w14:paraId="1089D37A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-&gt;form_nama_biaya_detail_operational_proyek;</w:t>
      </w:r>
    </w:p>
    <w:p w14:paraId="1282A040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31: $form_jumlah_detail_biaya_operational_proyek = $req</w:t>
      </w:r>
    </w:p>
    <w:p w14:paraId="384A822E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-&gt;form_jumlah_detail_biaya_operational_proyek;</w:t>
      </w:r>
    </w:p>
    <w:p w14:paraId="1D70EAC4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32: $form_harga_detail_biaya_operational_proyek = $req</w:t>
      </w:r>
    </w:p>
    <w:p w14:paraId="0FEB22B2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-&gt;form_harga_detail_biaya_operational_proyek;</w:t>
      </w:r>
    </w:p>
    <w:p w14:paraId="4A9EB0B3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33: $form_bukti_detail_biaya_operational_proyek = $req</w:t>
      </w:r>
    </w:p>
    <w:p w14:paraId="44ED990C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-&gt;form_bukti_detail_biaya_operational_proyek;</w:t>
      </w:r>
    </w:p>
    <w:p w14:paraId="6A1528EA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34: $namagambar = $form_bukti_detail_biaya_operational_proyek</w:t>
      </w:r>
    </w:p>
    <w:p w14:paraId="48CF84C1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-&gt;getClientOriginalName();</w:t>
      </w:r>
    </w:p>
    <w:p w14:paraId="5C24C198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35: $form_fk_header_biaya_operational = $req</w:t>
      </w:r>
    </w:p>
    <w:p w14:paraId="0923CA20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-&gt;form_fk_header_biaya_operational;</w:t>
      </w:r>
    </w:p>
    <w:p w14:paraId="3D0DE24D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36: $new = new DetailBiayaOperationalProyek();</w:t>
      </w:r>
    </w:p>
    <w:p w14:paraId="58AF720C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37: $new-&gt;kode_biaya_detail_operational_proyek = </w:t>
      </w:r>
    </w:p>
    <w:p w14:paraId="5DB71A89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$form_kode_biaya_detail_operational_proyek;</w:t>
      </w:r>
    </w:p>
    <w:p w14:paraId="5481F45A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38: $new-&gt;nama_biaya_detail_biaya_operational_proyek = </w:t>
      </w:r>
    </w:p>
    <w:p w14:paraId="188800D5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$form_nama_biaya_detail_operational_proyek;</w:t>
      </w:r>
    </w:p>
    <w:p w14:paraId="3494A094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39: $new-&gt;jumlah_detail_biaya_operational_proyek = </w:t>
      </w:r>
    </w:p>
    <w:p w14:paraId="44E12642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$form_jumlah_detail_biaya_operational_proyek;</w:t>
      </w:r>
    </w:p>
    <w:p w14:paraId="0C857950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40: $new-&gt;harga_detail_biaya_operational_proyek = </w:t>
      </w:r>
    </w:p>
    <w:p w14:paraId="778BA28A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$form_harga_detail_biaya_operational_proyek;</w:t>
      </w:r>
    </w:p>
    <w:p w14:paraId="42E775FA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41: $new-&gt;bukti_detail_biaya_operational_proyek = </w:t>
      </w:r>
    </w:p>
    <w:p w14:paraId="44A5DCC0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$form_bukti_detail_biaya_operational_proyek;</w:t>
      </w:r>
    </w:p>
    <w:p w14:paraId="2A127EEE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42: $new-&gt;bukti_detail_biaya_operational_proyek = $namagambar;</w:t>
      </w:r>
    </w:p>
    <w:p w14:paraId="229C2763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43: $form_bukti_detail_biaya_operational_proyek</w:t>
      </w:r>
    </w:p>
    <w:p w14:paraId="5B9FB9E9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-&gt;move("DetailBiayaOperationalProyek", $namagambar);</w:t>
      </w:r>
    </w:p>
    <w:p w14:paraId="19ABFB49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44: $new-&gt;cek_status_detail_biaya_operational_proyek = 1;</w:t>
      </w:r>
    </w:p>
    <w:p w14:paraId="75D3D89D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45: $new-&gt;cek_approval_detail_biaya_operational_proyek = 1;</w:t>
      </w:r>
    </w:p>
    <w:p w14:paraId="71CD7FF6" w14:textId="77777777" w:rsid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 xml:space="preserve">46: $new-&gt;fk_header_biaya_operational = </w:t>
      </w:r>
    </w:p>
    <w:p w14:paraId="73B2F1A8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C386C">
        <w:rPr>
          <w:rFonts w:ascii="Courier New" w:hAnsi="Courier New" w:cs="Courier New"/>
          <w:sz w:val="20"/>
          <w:szCs w:val="20"/>
        </w:rPr>
        <w:t>$form_fk_header_biaya_operational;</w:t>
      </w:r>
    </w:p>
    <w:p w14:paraId="32EDAC73" w14:textId="77777777" w:rsidR="00446FBB" w:rsidRPr="00CC386C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47: $new-&gt;save();</w:t>
      </w:r>
    </w:p>
    <w:p w14:paraId="1E749509" w14:textId="2FE30365" w:rsidR="00184789" w:rsidRPr="00446FBB" w:rsidRDefault="00446FBB" w:rsidP="00446FBB">
      <w:pPr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CC386C">
        <w:rPr>
          <w:rFonts w:ascii="Courier New" w:hAnsi="Courier New" w:cs="Courier New"/>
          <w:sz w:val="20"/>
          <w:szCs w:val="20"/>
        </w:rPr>
        <w:t>48: return redirect('/biayaoperationalproyek');</w:t>
      </w:r>
      <w:r>
        <w:rPr>
          <w:rFonts w:ascii="Courier New" w:hAnsi="Courier New" w:cs="Courier New"/>
          <w:sz w:val="20"/>
          <w:szCs w:val="20"/>
        </w:rPr>
        <w:t>}</w:t>
      </w:r>
      <w:r w:rsidRPr="0094224D">
        <w:rPr>
          <w:rFonts w:ascii="Courier New" w:hAnsi="Courier New" w:cs="Courier New"/>
          <w:sz w:val="20"/>
          <w:szCs w:val="20"/>
        </w:rPr>
        <w:br/>
      </w:r>
      <w:bookmarkEnd w:id="2"/>
      <w:bookmarkEnd w:id="3"/>
    </w:p>
    <w:p w14:paraId="5AE70A4D" w14:textId="6FC04200" w:rsidR="00690B2F" w:rsidRPr="00184789" w:rsidRDefault="00690B2F" w:rsidP="00184789"/>
    <w:sectPr w:rsidR="00690B2F" w:rsidRPr="00184789" w:rsidSect="00184789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DCC66" w14:textId="77777777" w:rsidR="000E722C" w:rsidRDefault="000E722C" w:rsidP="00A1571D">
      <w:pPr>
        <w:spacing w:line="240" w:lineRule="auto"/>
      </w:pPr>
      <w:r>
        <w:separator/>
      </w:r>
    </w:p>
  </w:endnote>
  <w:endnote w:type="continuationSeparator" w:id="0">
    <w:p w14:paraId="6F02ED42" w14:textId="77777777" w:rsidR="000E722C" w:rsidRDefault="000E722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9F255" w14:textId="787C115E" w:rsidR="00184789" w:rsidRDefault="00446FBB" w:rsidP="00184789">
    <w:pPr>
      <w:pStyle w:val="Footer"/>
      <w:ind w:firstLine="0"/>
      <w:jc w:val="center"/>
    </w:pPr>
    <w:r>
      <w:t>B</w:t>
    </w:r>
    <w:r w:rsidR="00184789">
      <w:t>-</w:t>
    </w:r>
    <w:sdt>
      <w:sdtPr>
        <w:id w:val="-41076904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84789">
          <w:fldChar w:fldCharType="begin"/>
        </w:r>
        <w:r w:rsidR="00184789">
          <w:instrText xml:space="preserve"> PAGE   \* MERGEFORMAT </w:instrText>
        </w:r>
        <w:r w:rsidR="00184789">
          <w:fldChar w:fldCharType="separate"/>
        </w:r>
        <w:r w:rsidR="00184789">
          <w:rPr>
            <w:noProof/>
          </w:rPr>
          <w:t>2</w:t>
        </w:r>
        <w:r w:rsidR="00184789">
          <w:rPr>
            <w:noProof/>
          </w:rPr>
          <w:fldChar w:fldCharType="end"/>
        </w:r>
      </w:sdtContent>
    </w:sdt>
  </w:p>
  <w:p w14:paraId="31E2183F" w14:textId="6ACE3B68" w:rsidR="002043A5" w:rsidRDefault="002043A5" w:rsidP="00184789">
    <w:pPr>
      <w:pStyle w:val="Footer"/>
      <w:tabs>
        <w:tab w:val="clear" w:pos="4680"/>
        <w:tab w:val="clear" w:pos="9360"/>
      </w:tabs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605AE" w14:textId="146CA584" w:rsidR="002043A5" w:rsidRDefault="002043A5" w:rsidP="00184789">
    <w:pPr>
      <w:pStyle w:val="Footer"/>
      <w:tabs>
        <w:tab w:val="clear" w:pos="4680"/>
        <w:tab w:val="clear" w:pos="9360"/>
      </w:tabs>
      <w:spacing w:line="240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511C8" w14:textId="77777777" w:rsidR="000E722C" w:rsidRDefault="000E722C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7C86B39" w14:textId="77777777" w:rsidR="000E722C" w:rsidRDefault="000E722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87B06B" w14:textId="5FCE8E28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746840"/>
    <w:multiLevelType w:val="multilevel"/>
    <w:tmpl w:val="37F642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450A5"/>
    <w:multiLevelType w:val="hybridMultilevel"/>
    <w:tmpl w:val="B5D666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8098F"/>
    <w:multiLevelType w:val="multilevel"/>
    <w:tmpl w:val="A3C43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31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D54CD"/>
    <w:multiLevelType w:val="multilevel"/>
    <w:tmpl w:val="B45E1FC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10B76"/>
    <w:multiLevelType w:val="hybridMultilevel"/>
    <w:tmpl w:val="944CA8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6"/>
  </w:num>
  <w:num w:numId="13" w16cid:durableId="1183593966">
    <w:abstractNumId w:val="12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32"/>
  </w:num>
  <w:num w:numId="20" w16cid:durableId="476537423">
    <w:abstractNumId w:val="10"/>
  </w:num>
  <w:num w:numId="21" w16cid:durableId="2083604334">
    <w:abstractNumId w:val="26"/>
  </w:num>
  <w:num w:numId="22" w16cid:durableId="164593290">
    <w:abstractNumId w:val="26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8"/>
  </w:num>
  <w:num w:numId="25" w16cid:durableId="763574591">
    <w:abstractNumId w:val="37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5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  <w:num w:numId="38" w16cid:durableId="1471091678">
    <w:abstractNumId w:val="33"/>
  </w:num>
  <w:num w:numId="39" w16cid:durableId="1252934241">
    <w:abstractNumId w:val="24"/>
  </w:num>
  <w:num w:numId="40" w16cid:durableId="271405793">
    <w:abstractNumId w:val="27"/>
  </w:num>
  <w:num w:numId="41" w16cid:durableId="829910368">
    <w:abstractNumId w:val="35"/>
  </w:num>
  <w:num w:numId="42" w16cid:durableId="68571490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E1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E722C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4789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D4C42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6FBB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3D9A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64576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34F26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4B11"/>
    <w:rsid w:val="00B0653A"/>
    <w:rsid w:val="00B06DB4"/>
    <w:rsid w:val="00B228A7"/>
    <w:rsid w:val="00B23C6D"/>
    <w:rsid w:val="00B23DDC"/>
    <w:rsid w:val="00B24BCD"/>
    <w:rsid w:val="00B261B6"/>
    <w:rsid w:val="00B2716E"/>
    <w:rsid w:val="00B37C38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1DE1"/>
    <w:rsid w:val="00C623F5"/>
    <w:rsid w:val="00C648D2"/>
    <w:rsid w:val="00C66616"/>
    <w:rsid w:val="00C679BA"/>
    <w:rsid w:val="00C7593E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5FA9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4CF0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D502E"/>
  <w15:chartTrackingRefBased/>
  <w15:docId w15:val="{053C66AE-2524-487E-ADA2-7B269781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184789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  <w:style w:type="paragraph" w:styleId="NormalWeb">
    <w:name w:val="Normal (Web)"/>
    <w:basedOn w:val="Normal"/>
    <w:uiPriority w:val="99"/>
    <w:unhideWhenUsed/>
    <w:rsid w:val="00DC5FA9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8</cp:revision>
  <dcterms:created xsi:type="dcterms:W3CDTF">2024-10-20T04:52:00Z</dcterms:created>
  <dcterms:modified xsi:type="dcterms:W3CDTF">2024-11-25T03:11:00Z</dcterms:modified>
</cp:coreProperties>
</file>