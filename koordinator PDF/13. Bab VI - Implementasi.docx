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EC343" w14:textId="77777777" w:rsidR="00D2452D" w:rsidRDefault="00D2452D" w:rsidP="00D2452D">
      <w:pPr>
        <w:pStyle w:val="STTSJudulBab"/>
      </w:pPr>
      <w:bookmarkStart w:id="0" w:name="_Hlk180313676"/>
      <w:bookmarkStart w:id="1" w:name="_Hlk180313300"/>
      <w:r>
        <w:t>BAB VI</w:t>
      </w:r>
    </w:p>
    <w:p w14:paraId="15A5A48E" w14:textId="77777777" w:rsidR="00D2452D" w:rsidRDefault="00D2452D" w:rsidP="00D2452D">
      <w:pPr>
        <w:pStyle w:val="STTSJudulBab"/>
      </w:pPr>
      <w:r>
        <w:t>IMPLEMENTASI</w:t>
      </w:r>
    </w:p>
    <w:p w14:paraId="0EA68C71" w14:textId="77777777" w:rsidR="00D2452D" w:rsidRDefault="00D2452D" w:rsidP="00D2452D">
      <w:pPr>
        <w:pStyle w:val="STTSJudulBab"/>
      </w:pPr>
    </w:p>
    <w:p w14:paraId="26668F03" w14:textId="77777777" w:rsidR="00D2452D" w:rsidRDefault="00D2452D" w:rsidP="00D2452D">
      <w:pPr>
        <w:pStyle w:val="STTSJudulBab"/>
        <w:ind w:firstLine="720"/>
        <w:jc w:val="both"/>
        <w:rPr>
          <w:b w:val="0"/>
          <w:bCs/>
          <w:sz w:val="24"/>
          <w:szCs w:val="24"/>
        </w:rPr>
      </w:pPr>
      <w:r w:rsidRPr="00236F15">
        <w:rPr>
          <w:b w:val="0"/>
          <w:bCs/>
          <w:sz w:val="24"/>
          <w:szCs w:val="24"/>
        </w:rPr>
        <w:t>Pada bab ini akan di jelaskan beberapa potongan program atau pseudo code dari bagian penting dalam website yang dibuat, potongan program atau pseudo code akan meliputi cara kerja dan fungsi pada website yang diberikan. Bab ini dibuat dengan tujuan agar pembaca mengetahui cara kerja dari website ini.</w:t>
      </w:r>
    </w:p>
    <w:p w14:paraId="47893643" w14:textId="77777777" w:rsidR="00D2452D" w:rsidRPr="00E45C09" w:rsidRDefault="00D2452D" w:rsidP="00D2452D">
      <w:pPr>
        <w:pStyle w:val="STTSJudulBab"/>
        <w:ind w:firstLine="720"/>
        <w:jc w:val="both"/>
        <w:rPr>
          <w:b w:val="0"/>
          <w:bCs/>
          <w:sz w:val="24"/>
          <w:szCs w:val="24"/>
        </w:rPr>
      </w:pPr>
    </w:p>
    <w:p w14:paraId="75F38FD0" w14:textId="7C9E3DE7" w:rsidR="00D2452D" w:rsidRDefault="00D2452D" w:rsidP="00D2452D">
      <w:pPr>
        <w:pStyle w:val="STTSJudulSubBab"/>
        <w:numPr>
          <w:ilvl w:val="1"/>
          <w:numId w:val="43"/>
        </w:numPr>
        <w:ind w:left="709" w:hanging="709"/>
      </w:pPr>
      <w:r>
        <w:t xml:space="preserve">Penggalan </w:t>
      </w:r>
      <w:r w:rsidR="00DA10FB">
        <w:t>Program</w:t>
      </w:r>
      <w:r>
        <w:t xml:space="preserve"> </w:t>
      </w:r>
      <w:r w:rsidR="00796B85">
        <w:t>L</w:t>
      </w:r>
      <w:r>
        <w:t xml:space="preserve">ogin </w:t>
      </w:r>
      <w:r w:rsidR="00796B85">
        <w:t>P</w:t>
      </w:r>
      <w:r>
        <w:t xml:space="preserve">ada </w:t>
      </w:r>
      <w:r w:rsidR="00796B85">
        <w:t>W</w:t>
      </w:r>
      <w:r>
        <w:t>ebsite</w:t>
      </w:r>
    </w:p>
    <w:p w14:paraId="1BE118D9" w14:textId="393C1B58" w:rsidR="00D2452D" w:rsidRDefault="00D2452D" w:rsidP="00D2452D">
      <w:pPr>
        <w:ind w:firstLine="709"/>
      </w:pPr>
      <w:r>
        <w:t>Pada subbab ini akan menjelaskan potongan p</w:t>
      </w:r>
      <w:r w:rsidR="00155384">
        <w:t>rogram</w:t>
      </w:r>
      <w:r>
        <w:t xml:space="preserve"> login pada website. Yang mana login pada website ini adalah gerbang untuk menuju ke halaman berikutnya . berikut adalah penggalan</w:t>
      </w:r>
      <w:r w:rsidR="00155384">
        <w:t xml:space="preserve"> Program </w:t>
      </w:r>
      <w:r>
        <w:t>login pada website ini.</w:t>
      </w:r>
    </w:p>
    <w:p w14:paraId="25830118" w14:textId="77777777" w:rsidR="00D2452D" w:rsidRDefault="00D2452D" w:rsidP="00D2452D">
      <w:pPr>
        <w:ind w:firstLine="709"/>
      </w:pPr>
    </w:p>
    <w:p w14:paraId="055CD291" w14:textId="53D77484" w:rsidR="00D2452D" w:rsidRPr="002450C6" w:rsidRDefault="00D2452D" w:rsidP="002450C6">
      <w:pPr>
        <w:pStyle w:val="STTSSegmenProgram"/>
      </w:pPr>
      <w:r>
        <w:t xml:space="preserve">Segmen Program 6.1 Contoh </w:t>
      </w:r>
      <w:r w:rsidR="00155384">
        <w:t>Potorngan Program</w:t>
      </w:r>
      <w:r>
        <w:t xml:space="preserve"> </w:t>
      </w:r>
      <w:r w:rsidR="00796B85">
        <w:t>L</w:t>
      </w:r>
      <w:r>
        <w:t xml:space="preserve">ogin </w:t>
      </w:r>
      <w:r w:rsidR="00796B85">
        <w:t>P</w:t>
      </w:r>
      <w:r>
        <w:t xml:space="preserve">ada </w:t>
      </w:r>
      <w:r w:rsidR="00796B85">
        <w:t>W</w:t>
      </w:r>
      <w:r>
        <w:t>ebsite</w:t>
      </w:r>
    </w:p>
    <w:p w14:paraId="1BA64803" w14:textId="77777777" w:rsidR="00155384" w:rsidRPr="00155384"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01: $data = DB::select("select * from pegawai");</w:t>
      </w:r>
    </w:p>
    <w:p w14:paraId="55256CE9" w14:textId="77777777" w:rsidR="00155384" w:rsidRPr="00155384"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02: foreach ($data as $key) {</w:t>
      </w:r>
    </w:p>
    <w:p w14:paraId="4CE8F8C5" w14:textId="77777777" w:rsidR="00155384"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03: if($req-&gt;input('usernamee') == $key-&gt;username &amp;&amp;</w:t>
      </w:r>
    </w:p>
    <w:p w14:paraId="17D00DF9" w14:textId="10A758F0" w:rsidR="00155384" w:rsidRPr="00155384"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 xml:space="preserve"> </w:t>
      </w:r>
      <w:r>
        <w:rPr>
          <w:rFonts w:ascii="Courier New" w:hAnsi="Courier New" w:cs="Courier New"/>
          <w:sz w:val="20"/>
          <w:szCs w:val="20"/>
        </w:rPr>
        <w:t xml:space="preserve">   </w:t>
      </w:r>
      <w:r w:rsidRPr="00155384">
        <w:rPr>
          <w:rFonts w:ascii="Courier New" w:hAnsi="Courier New" w:cs="Courier New"/>
          <w:sz w:val="20"/>
          <w:szCs w:val="20"/>
        </w:rPr>
        <w:t>password_verify($req-&gt;input('pass'), $key-&gt;password)) {</w:t>
      </w:r>
    </w:p>
    <w:p w14:paraId="23B4CF71" w14:textId="739851BA" w:rsidR="00155384" w:rsidRPr="00155384"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04: $role = $key-&gt;role;</w:t>
      </w:r>
    </w:p>
    <w:p w14:paraId="6A86EE8D" w14:textId="6BCC3335" w:rsidR="00155384" w:rsidRPr="00155384"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05: session()-&gt;put('role', $role);</w:t>
      </w:r>
    </w:p>
    <w:p w14:paraId="262A0258" w14:textId="77777777" w:rsidR="00155384"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06: $users = ["username" =&gt; $key-&gt;username, "kode_perusahaan" =&gt;</w:t>
      </w:r>
    </w:p>
    <w:p w14:paraId="557A8285" w14:textId="7F5AF010" w:rsidR="00155384" w:rsidRPr="00155384"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 xml:space="preserve"> </w:t>
      </w:r>
      <w:r>
        <w:rPr>
          <w:rFonts w:ascii="Courier New" w:hAnsi="Courier New" w:cs="Courier New"/>
          <w:sz w:val="20"/>
          <w:szCs w:val="20"/>
        </w:rPr>
        <w:t xml:space="preserve">   </w:t>
      </w:r>
      <w:r w:rsidRPr="00155384">
        <w:rPr>
          <w:rFonts w:ascii="Courier New" w:hAnsi="Courier New" w:cs="Courier New"/>
          <w:sz w:val="20"/>
          <w:szCs w:val="20"/>
        </w:rPr>
        <w:t>$key-&gt;kode_perusahaan];</w:t>
      </w:r>
    </w:p>
    <w:p w14:paraId="617682F6" w14:textId="6DCD21BB" w:rsidR="00155384" w:rsidRPr="00155384"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07: session()-&gt;put('login', $users);</w:t>
      </w:r>
    </w:p>
    <w:p w14:paraId="7A659690" w14:textId="39500E90" w:rsidR="00155384" w:rsidRPr="00236F15" w:rsidRDefault="00155384" w:rsidP="00155384">
      <w:pPr>
        <w:spacing w:line="240" w:lineRule="auto"/>
        <w:ind w:firstLine="0"/>
        <w:jc w:val="left"/>
        <w:rPr>
          <w:rFonts w:ascii="Courier New" w:hAnsi="Courier New" w:cs="Courier New"/>
          <w:sz w:val="20"/>
          <w:szCs w:val="20"/>
        </w:rPr>
      </w:pPr>
      <w:r w:rsidRPr="00155384">
        <w:rPr>
          <w:rFonts w:ascii="Courier New" w:hAnsi="Courier New" w:cs="Courier New"/>
          <w:sz w:val="20"/>
          <w:szCs w:val="20"/>
        </w:rPr>
        <w:t>0</w:t>
      </w:r>
      <w:r>
        <w:rPr>
          <w:rFonts w:ascii="Courier New" w:hAnsi="Courier New" w:cs="Courier New"/>
          <w:sz w:val="20"/>
          <w:szCs w:val="20"/>
        </w:rPr>
        <w:t>8</w:t>
      </w:r>
      <w:r w:rsidRPr="00155384">
        <w:rPr>
          <w:rFonts w:ascii="Courier New" w:hAnsi="Courier New" w:cs="Courier New"/>
          <w:sz w:val="20"/>
          <w:szCs w:val="20"/>
        </w:rPr>
        <w:t>: return redirect('/gajipegawai');</w:t>
      </w:r>
      <w:r>
        <w:rPr>
          <w:rFonts w:ascii="Courier New" w:hAnsi="Courier New" w:cs="Courier New"/>
          <w:sz w:val="20"/>
          <w:szCs w:val="20"/>
        </w:rPr>
        <w:t xml:space="preserve"> }}</w:t>
      </w:r>
    </w:p>
    <w:p w14:paraId="5506BAD9" w14:textId="77777777" w:rsidR="00D2452D" w:rsidRDefault="00D2452D" w:rsidP="00D2452D">
      <w:pPr>
        <w:ind w:firstLine="0"/>
      </w:pPr>
    </w:p>
    <w:p w14:paraId="7E3AFD2E" w14:textId="5215F2E2" w:rsidR="00D2452D" w:rsidRDefault="00D2452D" w:rsidP="00D2452D">
      <w:pPr>
        <w:rPr>
          <w:szCs w:val="24"/>
        </w:rPr>
      </w:pPr>
      <w:r>
        <w:rPr>
          <w:szCs w:val="24"/>
        </w:rPr>
        <w:t xml:space="preserve">Pada potongan </w:t>
      </w:r>
      <w:r w:rsidR="00155384">
        <w:t xml:space="preserve">program </w:t>
      </w:r>
      <w:r>
        <w:rPr>
          <w:szCs w:val="24"/>
        </w:rPr>
        <w:t>diatas merupakan potongan yang akan digunakan untuk login pada website ini. Pada baris ke 5 adalah adalah pengecekan yang Dimana hasil inputan akan di cocokan oleh hasil dari memindai dari database pegawai dan apabila cocok maka dari hasil tersebut akan di ambil role apa yang dimiliki oleh user, role dapat berupa pencatattransaksi ,approval,dan admin yang</w:t>
      </w:r>
      <w:bookmarkEnd w:id="0"/>
      <w:r>
        <w:rPr>
          <w:szCs w:val="24"/>
        </w:rPr>
        <w:t xml:space="preserve"> </w:t>
      </w:r>
      <w:bookmarkStart w:id="2" w:name="_Hlk180313677"/>
      <w:bookmarkStart w:id="3" w:name="_Hlk180313301"/>
      <w:bookmarkEnd w:id="1"/>
      <w:r>
        <w:rPr>
          <w:szCs w:val="24"/>
        </w:rPr>
        <w:t>lalu kemudian akan di teruskan ke tampilan role masing masing. Dan apabila hasil inputan salah maka akan di tampilkan “login gagal”.</w:t>
      </w:r>
    </w:p>
    <w:p w14:paraId="380FD28F" w14:textId="77777777" w:rsidR="00D2452D" w:rsidRDefault="00D2452D" w:rsidP="00D2452D">
      <w:pPr>
        <w:pStyle w:val="STTSJudulBab"/>
        <w:jc w:val="both"/>
        <w:rPr>
          <w:b w:val="0"/>
          <w:sz w:val="24"/>
          <w:szCs w:val="24"/>
        </w:rPr>
      </w:pPr>
    </w:p>
    <w:p w14:paraId="425CB541" w14:textId="77777777" w:rsidR="00DA10FB" w:rsidRDefault="00DA10FB" w:rsidP="00D2452D">
      <w:pPr>
        <w:pStyle w:val="STTSJudulBab"/>
        <w:jc w:val="both"/>
        <w:rPr>
          <w:b w:val="0"/>
          <w:sz w:val="24"/>
          <w:szCs w:val="24"/>
        </w:rPr>
      </w:pPr>
    </w:p>
    <w:p w14:paraId="520D93BC" w14:textId="2B5ECC9F" w:rsidR="00D2452D" w:rsidRPr="00DA10FB" w:rsidRDefault="00D2452D" w:rsidP="00D2452D">
      <w:pPr>
        <w:pStyle w:val="STTSJudulSubBab"/>
        <w:numPr>
          <w:ilvl w:val="1"/>
          <w:numId w:val="43"/>
        </w:numPr>
        <w:ind w:left="709" w:hanging="709"/>
        <w:rPr>
          <w:szCs w:val="28"/>
        </w:rPr>
      </w:pPr>
      <w:r w:rsidRPr="00DA10FB">
        <w:rPr>
          <w:szCs w:val="28"/>
        </w:rPr>
        <w:lastRenderedPageBreak/>
        <w:t xml:space="preserve">Penggalan </w:t>
      </w:r>
      <w:r w:rsidR="00DA10FB" w:rsidRPr="00DA10FB">
        <w:rPr>
          <w:szCs w:val="28"/>
        </w:rPr>
        <w:t>Program</w:t>
      </w:r>
      <w:r w:rsidRPr="00DA10FB">
        <w:rPr>
          <w:szCs w:val="28"/>
        </w:rPr>
        <w:t xml:space="preserve"> Insert Pencatatan Rekening Pada Website</w:t>
      </w:r>
    </w:p>
    <w:p w14:paraId="6DE980B1" w14:textId="1E526229" w:rsidR="00D2452D" w:rsidRDefault="00D2452D" w:rsidP="00D2452D">
      <w:r>
        <w:t xml:space="preserve">Pada subbab ini akan menjelaskan potongan </w:t>
      </w:r>
      <w:r w:rsidR="00DA10FB">
        <w:t>Program</w:t>
      </w:r>
      <w:r>
        <w:t xml:space="preserve"> insert pencatatan rekening pada website. Yang mana insert pencatatan rekening pada website ini adalah cara masuknya data pencatatan rekening kedalam database.  berikut adalah penggalan </w:t>
      </w:r>
      <w:r w:rsidR="00DA10FB">
        <w:t>Program</w:t>
      </w:r>
      <w:r>
        <w:t xml:space="preserve"> insert pada website ini.</w:t>
      </w:r>
    </w:p>
    <w:p w14:paraId="31FAE7A2" w14:textId="77777777" w:rsidR="00D2452D" w:rsidRDefault="00D2452D" w:rsidP="00D2452D"/>
    <w:p w14:paraId="458560E5" w14:textId="354007B0" w:rsidR="00DA10FB" w:rsidRPr="002450C6" w:rsidRDefault="00D2452D" w:rsidP="002450C6">
      <w:pPr>
        <w:ind w:firstLine="0"/>
        <w:rPr>
          <w:b/>
          <w:bCs/>
        </w:rPr>
      </w:pPr>
      <w:r w:rsidRPr="000E073C">
        <w:rPr>
          <w:b/>
          <w:bCs/>
        </w:rPr>
        <w:t xml:space="preserve">Segmen </w:t>
      </w:r>
      <w:r w:rsidR="00796B85">
        <w:rPr>
          <w:b/>
          <w:bCs/>
        </w:rPr>
        <w:t>P</w:t>
      </w:r>
      <w:r w:rsidRPr="000E073C">
        <w:rPr>
          <w:b/>
          <w:bCs/>
        </w:rPr>
        <w:t xml:space="preserve">rogram 6.2 </w:t>
      </w:r>
      <w:r w:rsidR="00796B85">
        <w:rPr>
          <w:b/>
          <w:bCs/>
        </w:rPr>
        <w:t>C</w:t>
      </w:r>
      <w:r w:rsidRPr="000E073C">
        <w:rPr>
          <w:b/>
          <w:bCs/>
        </w:rPr>
        <w:t xml:space="preserve">ontoh </w:t>
      </w:r>
      <w:r w:rsidR="00DA10FB">
        <w:rPr>
          <w:b/>
          <w:bCs/>
        </w:rPr>
        <w:t>Program</w:t>
      </w:r>
      <w:r w:rsidRPr="000E073C">
        <w:rPr>
          <w:b/>
          <w:bCs/>
        </w:rPr>
        <w:t xml:space="preserve"> untuk </w:t>
      </w:r>
      <w:r w:rsidR="00796B85">
        <w:rPr>
          <w:b/>
          <w:bCs/>
        </w:rPr>
        <w:t>I</w:t>
      </w:r>
      <w:r w:rsidRPr="000E073C">
        <w:rPr>
          <w:b/>
          <w:bCs/>
        </w:rPr>
        <w:t xml:space="preserve">nsert </w:t>
      </w:r>
      <w:r w:rsidR="00796B85">
        <w:rPr>
          <w:b/>
          <w:bCs/>
        </w:rPr>
        <w:t>P</w:t>
      </w:r>
      <w:r w:rsidRPr="000E073C">
        <w:rPr>
          <w:b/>
          <w:bCs/>
        </w:rPr>
        <w:t xml:space="preserve">encatatan </w:t>
      </w:r>
      <w:r w:rsidR="00796B85">
        <w:rPr>
          <w:b/>
          <w:bCs/>
        </w:rPr>
        <w:t>R</w:t>
      </w:r>
      <w:r w:rsidRPr="000E073C">
        <w:rPr>
          <w:b/>
          <w:bCs/>
        </w:rPr>
        <w:t>ekening</w:t>
      </w:r>
      <w:r>
        <w:br/>
      </w:r>
      <w:r w:rsidR="00DA10FB" w:rsidRPr="00DA10FB">
        <w:rPr>
          <w:rFonts w:ascii="Courier New" w:hAnsi="Courier New" w:cs="Courier New"/>
          <w:sz w:val="20"/>
          <w:szCs w:val="20"/>
        </w:rPr>
        <w:t>01:</w:t>
      </w:r>
      <w:r w:rsidR="00DA10FB">
        <w:rPr>
          <w:rFonts w:ascii="Courier New" w:hAnsi="Courier New" w:cs="Courier New"/>
          <w:sz w:val="20"/>
          <w:szCs w:val="20"/>
        </w:rPr>
        <w:t xml:space="preserve"> </w:t>
      </w:r>
      <w:r w:rsidR="00DA10FB" w:rsidRPr="00DA10FB">
        <w:rPr>
          <w:rFonts w:ascii="Courier New" w:hAnsi="Courier New" w:cs="Courier New"/>
          <w:sz w:val="20"/>
          <w:szCs w:val="20"/>
        </w:rPr>
        <w:t>$form_kode_pencatatan_rekening_partner=$req</w:t>
      </w:r>
    </w:p>
    <w:p w14:paraId="1D901AD7" w14:textId="554709A1"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-&gt;form_kode_pencatanan_rekening_partner;</w:t>
      </w:r>
    </w:p>
    <w:p w14:paraId="1789EB4A" w14:textId="43B481FA"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02:</w:t>
      </w:r>
      <w:r>
        <w:rPr>
          <w:rFonts w:ascii="Courier New" w:hAnsi="Courier New" w:cs="Courier New"/>
          <w:sz w:val="20"/>
          <w:szCs w:val="20"/>
        </w:rPr>
        <w:t xml:space="preserve"> </w:t>
      </w:r>
      <w:r w:rsidRPr="00DA10FB">
        <w:rPr>
          <w:rFonts w:ascii="Courier New" w:hAnsi="Courier New" w:cs="Courier New"/>
          <w:sz w:val="20"/>
          <w:szCs w:val="20"/>
        </w:rPr>
        <w:t>$form_nama_perusahaan_partner=$req</w:t>
      </w:r>
    </w:p>
    <w:p w14:paraId="3C626A3F" w14:textId="225F7913"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&gt;form_nama_perusahaan_partner;</w:t>
      </w:r>
    </w:p>
    <w:p w14:paraId="2B63F248" w14:textId="77777777"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03:</w:t>
      </w:r>
      <w:r>
        <w:rPr>
          <w:rFonts w:ascii="Courier New" w:hAnsi="Courier New" w:cs="Courier New"/>
          <w:sz w:val="20"/>
          <w:szCs w:val="20"/>
        </w:rPr>
        <w:t xml:space="preserve"> </w:t>
      </w:r>
      <w:r w:rsidRPr="00DA10FB">
        <w:rPr>
          <w:rFonts w:ascii="Courier New" w:hAnsi="Courier New" w:cs="Courier New"/>
          <w:sz w:val="20"/>
          <w:szCs w:val="20"/>
        </w:rPr>
        <w:t>$form_nomor_rekening_perusahaan_partner = $req</w:t>
      </w:r>
    </w:p>
    <w:p w14:paraId="2692B8F2" w14:textId="46F3A952"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-&gt;form_nomor_rekening_perusahaan_partner;</w:t>
      </w:r>
    </w:p>
    <w:p w14:paraId="61507A58" w14:textId="77777777"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04:</w:t>
      </w:r>
      <w:r>
        <w:rPr>
          <w:rFonts w:ascii="Courier New" w:hAnsi="Courier New" w:cs="Courier New"/>
          <w:sz w:val="20"/>
          <w:szCs w:val="20"/>
        </w:rPr>
        <w:t xml:space="preserve"> </w:t>
      </w:r>
      <w:r w:rsidRPr="00DA10FB">
        <w:rPr>
          <w:rFonts w:ascii="Courier New" w:hAnsi="Courier New" w:cs="Courier New"/>
          <w:sz w:val="20"/>
          <w:szCs w:val="20"/>
        </w:rPr>
        <w:t>$form_kode_transfer_rekening_perusahaan_partner = $req</w:t>
      </w:r>
    </w:p>
    <w:p w14:paraId="65CDEF62" w14:textId="4899F90A"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-&gt;form_kode_transfer_rekening_perusahaan_partner;</w:t>
      </w:r>
    </w:p>
    <w:p w14:paraId="06643CB3" w14:textId="77777777"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05:</w:t>
      </w:r>
      <w:r>
        <w:rPr>
          <w:rFonts w:ascii="Courier New" w:hAnsi="Courier New" w:cs="Courier New"/>
          <w:sz w:val="20"/>
          <w:szCs w:val="20"/>
        </w:rPr>
        <w:t xml:space="preserve"> </w:t>
      </w:r>
      <w:r w:rsidRPr="00DA10FB">
        <w:rPr>
          <w:rFonts w:ascii="Courier New" w:hAnsi="Courier New" w:cs="Courier New"/>
          <w:sz w:val="20"/>
          <w:szCs w:val="20"/>
        </w:rPr>
        <w:t>$form_nama_bank_perusahaan_partner = $req</w:t>
      </w:r>
    </w:p>
    <w:p w14:paraId="286569C8" w14:textId="52E319AB"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-&gt;form_nama_bank_perusahaan_partner;</w:t>
      </w:r>
    </w:p>
    <w:p w14:paraId="134700A5" w14:textId="77777777"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06:</w:t>
      </w:r>
      <w:r>
        <w:rPr>
          <w:rFonts w:ascii="Courier New" w:hAnsi="Courier New" w:cs="Courier New"/>
          <w:sz w:val="20"/>
          <w:szCs w:val="20"/>
        </w:rPr>
        <w:t xml:space="preserve"> </w:t>
      </w:r>
      <w:r w:rsidRPr="00DA10FB">
        <w:rPr>
          <w:rFonts w:ascii="Courier New" w:hAnsi="Courier New" w:cs="Courier New"/>
          <w:sz w:val="20"/>
          <w:szCs w:val="20"/>
        </w:rPr>
        <w:t>$form_keterangan_pencatatan_rekening_partner = $req</w:t>
      </w:r>
    </w:p>
    <w:p w14:paraId="5597D5B4" w14:textId="53D1D991"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-&gt;form_keterangan_pencatatan_rekening_partner;</w:t>
      </w:r>
    </w:p>
    <w:p w14:paraId="3CEE2F23" w14:textId="49195D11" w:rsidR="00DA10FB" w:rsidRP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07:</w:t>
      </w:r>
      <w:r>
        <w:rPr>
          <w:rFonts w:ascii="Courier New" w:hAnsi="Courier New" w:cs="Courier New"/>
          <w:sz w:val="20"/>
          <w:szCs w:val="20"/>
        </w:rPr>
        <w:t xml:space="preserve"> </w:t>
      </w:r>
      <w:r w:rsidRPr="00DA10FB">
        <w:rPr>
          <w:rFonts w:ascii="Courier New" w:hAnsi="Courier New" w:cs="Courier New"/>
          <w:sz w:val="20"/>
          <w:szCs w:val="20"/>
        </w:rPr>
        <w:t>$new = new PencatatanRekening();</w:t>
      </w:r>
    </w:p>
    <w:p w14:paraId="6F755AF4" w14:textId="77777777"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08:</w:t>
      </w:r>
      <w:r>
        <w:rPr>
          <w:rFonts w:ascii="Courier New" w:hAnsi="Courier New" w:cs="Courier New"/>
          <w:sz w:val="20"/>
          <w:szCs w:val="20"/>
        </w:rPr>
        <w:t xml:space="preserve"> </w:t>
      </w:r>
      <w:r w:rsidRPr="00DA10FB">
        <w:rPr>
          <w:rFonts w:ascii="Courier New" w:hAnsi="Courier New" w:cs="Courier New"/>
          <w:sz w:val="20"/>
          <w:szCs w:val="20"/>
        </w:rPr>
        <w:t>$new-&gt;kode_pencatatan_rekening_partner =</w:t>
      </w:r>
      <w:r>
        <w:rPr>
          <w:rFonts w:ascii="Courier New" w:hAnsi="Courier New" w:cs="Courier New"/>
          <w:sz w:val="20"/>
          <w:szCs w:val="20"/>
        </w:rPr>
        <w:t xml:space="preserve"> </w:t>
      </w:r>
    </w:p>
    <w:p w14:paraId="189315E7" w14:textId="560CF146"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$form_kode_pencatatan_rekening_partner;</w:t>
      </w:r>
    </w:p>
    <w:p w14:paraId="5DBBFDA2" w14:textId="3D591BBA" w:rsidR="00DA10FB" w:rsidRP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09:</w:t>
      </w:r>
      <w:r>
        <w:rPr>
          <w:rFonts w:ascii="Courier New" w:hAnsi="Courier New" w:cs="Courier New"/>
          <w:sz w:val="20"/>
          <w:szCs w:val="20"/>
        </w:rPr>
        <w:t xml:space="preserve"> </w:t>
      </w:r>
      <w:r w:rsidRPr="00DA10FB">
        <w:rPr>
          <w:rFonts w:ascii="Courier New" w:hAnsi="Courier New" w:cs="Courier New"/>
          <w:sz w:val="20"/>
          <w:szCs w:val="20"/>
        </w:rPr>
        <w:t>$new-&gt;nama_perusahaan_partner = $form_nama_perusahaan_partner;</w:t>
      </w:r>
    </w:p>
    <w:p w14:paraId="5ADC0B56" w14:textId="77777777"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10:</w:t>
      </w:r>
      <w:r>
        <w:rPr>
          <w:rFonts w:ascii="Courier New" w:hAnsi="Courier New" w:cs="Courier New"/>
          <w:sz w:val="20"/>
          <w:szCs w:val="20"/>
        </w:rPr>
        <w:t xml:space="preserve"> </w:t>
      </w:r>
      <w:r w:rsidRPr="00DA10FB">
        <w:rPr>
          <w:rFonts w:ascii="Courier New" w:hAnsi="Courier New" w:cs="Courier New"/>
          <w:sz w:val="20"/>
          <w:szCs w:val="20"/>
        </w:rPr>
        <w:t xml:space="preserve">$new-&gt;nomor_rekening_perusahaan_partner = </w:t>
      </w:r>
    </w:p>
    <w:p w14:paraId="0FFE0AF8" w14:textId="149FCB26"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$form_nomor_rekening_perusahaan_partner;</w:t>
      </w:r>
    </w:p>
    <w:p w14:paraId="4A2851B2" w14:textId="77777777"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11:</w:t>
      </w:r>
      <w:r>
        <w:rPr>
          <w:rFonts w:ascii="Courier New" w:hAnsi="Courier New" w:cs="Courier New"/>
          <w:sz w:val="20"/>
          <w:szCs w:val="20"/>
        </w:rPr>
        <w:t xml:space="preserve"> </w:t>
      </w:r>
      <w:r w:rsidRPr="00DA10FB">
        <w:rPr>
          <w:rFonts w:ascii="Courier New" w:hAnsi="Courier New" w:cs="Courier New"/>
          <w:sz w:val="20"/>
          <w:szCs w:val="20"/>
        </w:rPr>
        <w:t xml:space="preserve">$new-&gt;kode_transfer_rekening_perusahaan_partner = </w:t>
      </w:r>
    </w:p>
    <w:p w14:paraId="1FF77AC7" w14:textId="0F93BDCE"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$form_kode_transfer_rekening_perusahaan_partner;</w:t>
      </w:r>
    </w:p>
    <w:p w14:paraId="43381131" w14:textId="77777777"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12:</w:t>
      </w:r>
      <w:r>
        <w:rPr>
          <w:rFonts w:ascii="Courier New" w:hAnsi="Courier New" w:cs="Courier New"/>
          <w:sz w:val="20"/>
          <w:szCs w:val="20"/>
        </w:rPr>
        <w:t xml:space="preserve"> </w:t>
      </w:r>
      <w:r w:rsidRPr="00DA10FB">
        <w:rPr>
          <w:rFonts w:ascii="Courier New" w:hAnsi="Courier New" w:cs="Courier New"/>
          <w:sz w:val="20"/>
          <w:szCs w:val="20"/>
        </w:rPr>
        <w:t xml:space="preserve">$new-&gt;nama_bank_perusahaan_partner = </w:t>
      </w:r>
    </w:p>
    <w:p w14:paraId="742DDDFC" w14:textId="7541F7FD"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$form_nama_bank_perusahaan_partner;</w:t>
      </w:r>
    </w:p>
    <w:p w14:paraId="17FC40A9" w14:textId="77777777" w:rsid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13:</w:t>
      </w:r>
      <w:r>
        <w:rPr>
          <w:rFonts w:ascii="Courier New" w:hAnsi="Courier New" w:cs="Courier New"/>
          <w:sz w:val="20"/>
          <w:szCs w:val="20"/>
        </w:rPr>
        <w:t xml:space="preserve"> </w:t>
      </w:r>
      <w:r w:rsidRPr="00DA10FB">
        <w:rPr>
          <w:rFonts w:ascii="Courier New" w:hAnsi="Courier New" w:cs="Courier New"/>
          <w:sz w:val="20"/>
          <w:szCs w:val="20"/>
        </w:rPr>
        <w:t xml:space="preserve">$new-&gt;keterangan_pencatatan_rekening_partner = </w:t>
      </w:r>
    </w:p>
    <w:p w14:paraId="1EAA0782" w14:textId="437064B4" w:rsidR="00DA10FB" w:rsidRPr="00DA10FB" w:rsidRDefault="00DA10FB" w:rsidP="00DA10FB">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DA10FB">
        <w:rPr>
          <w:rFonts w:ascii="Courier New" w:hAnsi="Courier New" w:cs="Courier New"/>
          <w:sz w:val="20"/>
          <w:szCs w:val="20"/>
        </w:rPr>
        <w:t>$form_keterangan_pencatatan_rekening_partner;</w:t>
      </w:r>
    </w:p>
    <w:p w14:paraId="7BEEBC8C" w14:textId="11019D40" w:rsidR="00DA10FB" w:rsidRP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14:</w:t>
      </w:r>
      <w:r>
        <w:rPr>
          <w:rFonts w:ascii="Courier New" w:hAnsi="Courier New" w:cs="Courier New"/>
          <w:sz w:val="20"/>
          <w:szCs w:val="20"/>
        </w:rPr>
        <w:t xml:space="preserve"> </w:t>
      </w:r>
      <w:r w:rsidRPr="00DA10FB">
        <w:rPr>
          <w:rFonts w:ascii="Courier New" w:hAnsi="Courier New" w:cs="Courier New"/>
          <w:sz w:val="20"/>
          <w:szCs w:val="20"/>
        </w:rPr>
        <w:t>$new-&gt;cek_status_pencatatanrekening = 1;</w:t>
      </w:r>
    </w:p>
    <w:p w14:paraId="10C43B27" w14:textId="77777777" w:rsidR="00DA10FB" w:rsidRPr="00DA10FB" w:rsidRDefault="00DA10FB" w:rsidP="00DA10FB">
      <w:pPr>
        <w:spacing w:line="240" w:lineRule="auto"/>
        <w:ind w:firstLine="0"/>
        <w:jc w:val="left"/>
        <w:rPr>
          <w:rFonts w:ascii="Courier New" w:hAnsi="Courier New" w:cs="Courier New"/>
          <w:sz w:val="20"/>
          <w:szCs w:val="20"/>
        </w:rPr>
      </w:pPr>
      <w:r w:rsidRPr="00DA10FB">
        <w:rPr>
          <w:rFonts w:ascii="Courier New" w:hAnsi="Courier New" w:cs="Courier New"/>
          <w:sz w:val="20"/>
          <w:szCs w:val="20"/>
        </w:rPr>
        <w:t>15: $new-&gt;save();</w:t>
      </w:r>
    </w:p>
    <w:p w14:paraId="4DA95A13" w14:textId="2A92A49D" w:rsidR="00D2452D" w:rsidRDefault="00DA10FB" w:rsidP="00DA10FB">
      <w:pPr>
        <w:spacing w:line="240" w:lineRule="auto"/>
        <w:ind w:firstLine="0"/>
        <w:jc w:val="left"/>
        <w:rPr>
          <w:rFonts w:ascii="Courier New" w:hAnsi="Courier New" w:cs="Courier New"/>
        </w:rPr>
      </w:pPr>
      <w:r w:rsidRPr="00DA10FB">
        <w:rPr>
          <w:rFonts w:ascii="Courier New" w:hAnsi="Courier New" w:cs="Courier New"/>
          <w:sz w:val="20"/>
          <w:szCs w:val="20"/>
        </w:rPr>
        <w:t>16:</w:t>
      </w:r>
      <w:r>
        <w:rPr>
          <w:rFonts w:ascii="Courier New" w:hAnsi="Courier New" w:cs="Courier New"/>
          <w:sz w:val="20"/>
          <w:szCs w:val="20"/>
        </w:rPr>
        <w:t xml:space="preserve"> </w:t>
      </w:r>
      <w:r w:rsidRPr="00DA10FB">
        <w:rPr>
          <w:rFonts w:ascii="Courier New" w:hAnsi="Courier New" w:cs="Courier New"/>
          <w:sz w:val="20"/>
          <w:szCs w:val="20"/>
        </w:rPr>
        <w:t>return redirect("/pencatatanrekening");</w:t>
      </w:r>
      <w:r w:rsidR="00D2452D" w:rsidRPr="00527125">
        <w:rPr>
          <w:rFonts w:ascii="Courier New" w:hAnsi="Courier New" w:cs="Courier New"/>
        </w:rPr>
        <w:br/>
      </w:r>
    </w:p>
    <w:p w14:paraId="74F17A78" w14:textId="0A138F2A" w:rsidR="00D2452D" w:rsidRDefault="00D2452D" w:rsidP="00D2452D">
      <w:pPr>
        <w:rPr>
          <w:szCs w:val="24"/>
        </w:rPr>
      </w:pPr>
      <w:r>
        <w:rPr>
          <w:szCs w:val="24"/>
        </w:rPr>
        <w:t xml:space="preserve">Pada potongan </w:t>
      </w:r>
      <w:r w:rsidR="00DA10FB">
        <w:rPr>
          <w:szCs w:val="24"/>
        </w:rPr>
        <w:t>Program</w:t>
      </w:r>
      <w:r>
        <w:rPr>
          <w:szCs w:val="24"/>
        </w:rPr>
        <w:t xml:space="preserve"> diatas merupakan potongan yang akan digunakan untuk insert pencatatanrekening pada website ini. Pada baris ke 2 adalah penampungan semua inputan pada pencatatan rekening mulai dari kode,nama,nomor rekening, kode transfer, nama bank, keterangan. Kemudian di lanjutkan untuk mentransfer ke database pencatatanrekening.</w:t>
      </w:r>
    </w:p>
    <w:p w14:paraId="6EF444A7" w14:textId="77777777" w:rsidR="00D2452D" w:rsidRDefault="00D2452D" w:rsidP="00D2452D">
      <w:pPr>
        <w:pStyle w:val="STTSJudulBab"/>
        <w:jc w:val="both"/>
        <w:rPr>
          <w:b w:val="0"/>
          <w:sz w:val="24"/>
          <w:szCs w:val="24"/>
        </w:rPr>
      </w:pPr>
    </w:p>
    <w:p w14:paraId="1D94BA1B" w14:textId="77777777" w:rsidR="002450C6" w:rsidRDefault="002450C6" w:rsidP="00D2452D">
      <w:pPr>
        <w:pStyle w:val="STTSJudulBab"/>
        <w:jc w:val="both"/>
        <w:rPr>
          <w:b w:val="0"/>
          <w:sz w:val="24"/>
          <w:szCs w:val="24"/>
        </w:rPr>
      </w:pPr>
    </w:p>
    <w:p w14:paraId="2BFAACA3" w14:textId="58A35709" w:rsidR="00D2452D" w:rsidRDefault="00D2452D" w:rsidP="00D2452D">
      <w:pPr>
        <w:pStyle w:val="STTSJudulSubBab"/>
        <w:numPr>
          <w:ilvl w:val="1"/>
          <w:numId w:val="43"/>
        </w:numPr>
        <w:ind w:left="709" w:hanging="709"/>
      </w:pPr>
      <w:r>
        <w:rPr>
          <w:szCs w:val="28"/>
        </w:rPr>
        <w:lastRenderedPageBreak/>
        <w:t>P</w:t>
      </w:r>
      <w:r w:rsidRPr="000E073C">
        <w:rPr>
          <w:szCs w:val="28"/>
        </w:rPr>
        <w:t xml:space="preserve">enggalan </w:t>
      </w:r>
      <w:r w:rsidR="00DA10FB">
        <w:rPr>
          <w:szCs w:val="28"/>
        </w:rPr>
        <w:t>Program</w:t>
      </w:r>
      <w:r w:rsidRPr="000E073C">
        <w:rPr>
          <w:szCs w:val="28"/>
        </w:rPr>
        <w:t xml:space="preserve"> </w:t>
      </w:r>
      <w:r w:rsidR="00AC30A2">
        <w:rPr>
          <w:szCs w:val="28"/>
        </w:rPr>
        <w:t>E</w:t>
      </w:r>
      <w:r w:rsidRPr="000E073C">
        <w:rPr>
          <w:szCs w:val="28"/>
        </w:rPr>
        <w:t xml:space="preserve">dit </w:t>
      </w:r>
      <w:r w:rsidR="00796B85">
        <w:rPr>
          <w:szCs w:val="28"/>
        </w:rPr>
        <w:t>P</w:t>
      </w:r>
      <w:r w:rsidRPr="000E073C">
        <w:rPr>
          <w:szCs w:val="28"/>
        </w:rPr>
        <w:t xml:space="preserve">encatatan </w:t>
      </w:r>
      <w:r w:rsidR="00796B85">
        <w:rPr>
          <w:szCs w:val="28"/>
        </w:rPr>
        <w:t>R</w:t>
      </w:r>
      <w:r w:rsidRPr="000E073C">
        <w:rPr>
          <w:szCs w:val="28"/>
        </w:rPr>
        <w:t xml:space="preserve">ekening </w:t>
      </w:r>
      <w:r w:rsidR="00796B85">
        <w:rPr>
          <w:szCs w:val="28"/>
        </w:rPr>
        <w:t>P</w:t>
      </w:r>
      <w:r w:rsidRPr="000E073C">
        <w:rPr>
          <w:szCs w:val="28"/>
        </w:rPr>
        <w:t xml:space="preserve">ada </w:t>
      </w:r>
      <w:r w:rsidR="00796B85">
        <w:rPr>
          <w:szCs w:val="28"/>
        </w:rPr>
        <w:t>W</w:t>
      </w:r>
      <w:r w:rsidRPr="000E073C">
        <w:rPr>
          <w:szCs w:val="28"/>
        </w:rPr>
        <w:t>ebsite</w:t>
      </w:r>
    </w:p>
    <w:p w14:paraId="0980FD53" w14:textId="1444D1FD" w:rsidR="00D2452D" w:rsidRDefault="00D2452D" w:rsidP="002450C6">
      <w:r>
        <w:t xml:space="preserve">Pada subbab ini akan menjelaskan potongan </w:t>
      </w:r>
      <w:r w:rsidR="00DA10FB">
        <w:t>Program</w:t>
      </w:r>
      <w:r>
        <w:t xml:space="preserve"> edit pencatatan rekening pada website. Yang mana edit pencatatan rekening pada website ini adalah cara bergantinya data pencatatan rekening kedalam database.  berikut adalah penggalan </w:t>
      </w:r>
      <w:r w:rsidR="00DA10FB">
        <w:t>Program</w:t>
      </w:r>
      <w:r>
        <w:t xml:space="preserve"> insert pada website ini .</w:t>
      </w:r>
      <w:bookmarkEnd w:id="2"/>
    </w:p>
    <w:p w14:paraId="6B743FAA" w14:textId="77777777" w:rsidR="002450C6" w:rsidRDefault="002450C6" w:rsidP="002450C6"/>
    <w:p w14:paraId="2303E89A" w14:textId="386F8D66" w:rsidR="00D2452D" w:rsidRPr="002450C6" w:rsidRDefault="00D2452D" w:rsidP="002450C6">
      <w:pPr>
        <w:spacing w:line="240" w:lineRule="auto"/>
        <w:ind w:firstLine="0"/>
        <w:rPr>
          <w:b/>
          <w:bCs/>
        </w:rPr>
      </w:pPr>
      <w:bookmarkStart w:id="4" w:name="_Hlk180313679"/>
      <w:bookmarkStart w:id="5" w:name="_Hlk180313302"/>
      <w:bookmarkEnd w:id="3"/>
      <w:r w:rsidRPr="000E073C">
        <w:rPr>
          <w:b/>
          <w:bCs/>
        </w:rPr>
        <w:t xml:space="preserve">Segmen </w:t>
      </w:r>
      <w:r w:rsidR="00796B85">
        <w:rPr>
          <w:b/>
          <w:bCs/>
        </w:rPr>
        <w:t>P</w:t>
      </w:r>
      <w:r w:rsidRPr="000E073C">
        <w:rPr>
          <w:b/>
          <w:bCs/>
        </w:rPr>
        <w:t xml:space="preserve">rogram 6.3 contoh </w:t>
      </w:r>
      <w:r w:rsidR="00DA10FB">
        <w:rPr>
          <w:b/>
          <w:bCs/>
        </w:rPr>
        <w:t>Program</w:t>
      </w:r>
      <w:r w:rsidRPr="000E073C">
        <w:rPr>
          <w:b/>
          <w:bCs/>
        </w:rPr>
        <w:t xml:space="preserve"> </w:t>
      </w:r>
      <w:r w:rsidR="00796B85">
        <w:rPr>
          <w:b/>
          <w:bCs/>
        </w:rPr>
        <w:t>U</w:t>
      </w:r>
      <w:r w:rsidRPr="000E073C">
        <w:rPr>
          <w:b/>
          <w:bCs/>
        </w:rPr>
        <w:t xml:space="preserve">ntuk </w:t>
      </w:r>
      <w:r w:rsidR="00AC30A2">
        <w:rPr>
          <w:b/>
          <w:bCs/>
        </w:rPr>
        <w:t>Edit</w:t>
      </w:r>
      <w:r w:rsidRPr="000E073C">
        <w:rPr>
          <w:b/>
          <w:bCs/>
        </w:rPr>
        <w:t xml:space="preserve"> </w:t>
      </w:r>
      <w:r w:rsidR="00796B85">
        <w:rPr>
          <w:b/>
          <w:bCs/>
        </w:rPr>
        <w:t>P</w:t>
      </w:r>
      <w:r w:rsidRPr="000E073C">
        <w:rPr>
          <w:b/>
          <w:bCs/>
        </w:rPr>
        <w:t xml:space="preserve">encatatan </w:t>
      </w:r>
      <w:r w:rsidR="00796B85">
        <w:rPr>
          <w:b/>
          <w:bCs/>
        </w:rPr>
        <w:t>R</w:t>
      </w:r>
      <w:r w:rsidRPr="000E073C">
        <w:rPr>
          <w:b/>
          <w:bCs/>
        </w:rPr>
        <w:t>ekening</w:t>
      </w:r>
    </w:p>
    <w:p w14:paraId="62D66563" w14:textId="77777777" w:rsidR="00AC30A2" w:rsidRP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01: $new = new PencatatanRekening();</w:t>
      </w:r>
    </w:p>
    <w:p w14:paraId="55FC7B54" w14:textId="77777777" w:rsidR="00AC30A2" w:rsidRP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02: $arrBarang = $new-&gt;getPencatatanRekeningById($no);</w:t>
      </w:r>
    </w:p>
    <w:p w14:paraId="521422BA" w14:textId="77777777" w:rsidR="00AC30A2" w:rsidRP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03: foreach ($arrBarang as $dt) {</w:t>
      </w:r>
    </w:p>
    <w:p w14:paraId="6DE4B903" w14:textId="77777777" w:rsid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04:</w:t>
      </w:r>
      <w:r>
        <w:rPr>
          <w:rFonts w:ascii="Courier New" w:hAnsi="Courier New" w:cs="Courier New"/>
          <w:sz w:val="20"/>
          <w:szCs w:val="20"/>
        </w:rPr>
        <w:t xml:space="preserve"> </w:t>
      </w:r>
      <w:r w:rsidRPr="00AC30A2">
        <w:rPr>
          <w:rFonts w:ascii="Courier New" w:hAnsi="Courier New" w:cs="Courier New"/>
          <w:sz w:val="20"/>
          <w:szCs w:val="20"/>
        </w:rPr>
        <w:t>$data['kode_pencatatan_rekening_partner'] = $dt</w:t>
      </w:r>
    </w:p>
    <w:p w14:paraId="698511E9" w14:textId="0B4B8702" w:rsidR="00AC30A2" w:rsidRPr="00AC30A2" w:rsidRDefault="00AC30A2"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AC30A2">
        <w:rPr>
          <w:rFonts w:ascii="Courier New" w:hAnsi="Courier New" w:cs="Courier New"/>
          <w:sz w:val="20"/>
          <w:szCs w:val="20"/>
        </w:rPr>
        <w:t>-&gt;kode_pencatatan_rekening_partner;</w:t>
      </w:r>
    </w:p>
    <w:p w14:paraId="49E0D787" w14:textId="77777777" w:rsid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05: $data['nama_perusahaan_partner'] = $dt</w:t>
      </w:r>
    </w:p>
    <w:p w14:paraId="310CF767" w14:textId="5E07A535" w:rsidR="00AC30A2" w:rsidRPr="00AC30A2" w:rsidRDefault="00AC30A2"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AC30A2">
        <w:rPr>
          <w:rFonts w:ascii="Courier New" w:hAnsi="Courier New" w:cs="Courier New"/>
          <w:sz w:val="20"/>
          <w:szCs w:val="20"/>
        </w:rPr>
        <w:t>&gt;nama_perusahaan_partner;</w:t>
      </w:r>
    </w:p>
    <w:p w14:paraId="553251B8" w14:textId="77777777" w:rsid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06: $data['nomor_rekening_perusahaan_partner'] = $dt</w:t>
      </w:r>
    </w:p>
    <w:p w14:paraId="597C0980" w14:textId="4757ADA4" w:rsidR="00AC30A2" w:rsidRPr="00AC30A2" w:rsidRDefault="00AC30A2"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AC30A2">
        <w:rPr>
          <w:rFonts w:ascii="Courier New" w:hAnsi="Courier New" w:cs="Courier New"/>
          <w:sz w:val="20"/>
          <w:szCs w:val="20"/>
        </w:rPr>
        <w:t>&gt;nomor_rekening_perusahaan_partner;</w:t>
      </w:r>
    </w:p>
    <w:p w14:paraId="3328C26B" w14:textId="77777777" w:rsid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07: $data['kode_transfer_rekening_perusahaan_partner'] = $dt</w:t>
      </w:r>
    </w:p>
    <w:p w14:paraId="06856099" w14:textId="17AA591D" w:rsidR="00AC30A2" w:rsidRPr="00AC30A2" w:rsidRDefault="00AC30A2"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AC30A2">
        <w:rPr>
          <w:rFonts w:ascii="Courier New" w:hAnsi="Courier New" w:cs="Courier New"/>
          <w:sz w:val="20"/>
          <w:szCs w:val="20"/>
        </w:rPr>
        <w:t>&gt;kode_transfer_rekening_perusahaan_partner;</w:t>
      </w:r>
    </w:p>
    <w:p w14:paraId="0AFC1954" w14:textId="77777777" w:rsid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08: $data['nama_bank_perusahaan_partner'] = $dt</w:t>
      </w:r>
    </w:p>
    <w:p w14:paraId="45D7930A" w14:textId="39205937" w:rsidR="00AC30A2" w:rsidRPr="00AC30A2" w:rsidRDefault="00AC30A2"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AC30A2">
        <w:rPr>
          <w:rFonts w:ascii="Courier New" w:hAnsi="Courier New" w:cs="Courier New"/>
          <w:sz w:val="20"/>
          <w:szCs w:val="20"/>
        </w:rPr>
        <w:t>&gt;nama_bank_perusahaan_partner;</w:t>
      </w:r>
    </w:p>
    <w:p w14:paraId="6F5B80FD" w14:textId="77777777" w:rsid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09: $data['keterangan_pencatatan_rekening_partner'] = $dt</w:t>
      </w:r>
    </w:p>
    <w:p w14:paraId="3D853A69" w14:textId="23D965E1" w:rsidR="00AC30A2" w:rsidRPr="00AC30A2" w:rsidRDefault="00AC30A2"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AC30A2">
        <w:rPr>
          <w:rFonts w:ascii="Courier New" w:hAnsi="Courier New" w:cs="Courier New"/>
          <w:sz w:val="20"/>
          <w:szCs w:val="20"/>
        </w:rPr>
        <w:t>&gt;keterangan_pencatatan_rekening_partner;</w:t>
      </w:r>
      <w:r>
        <w:rPr>
          <w:rFonts w:ascii="Courier New" w:hAnsi="Courier New" w:cs="Courier New"/>
          <w:sz w:val="20"/>
          <w:szCs w:val="20"/>
        </w:rPr>
        <w:t>}</w:t>
      </w:r>
    </w:p>
    <w:p w14:paraId="3B1EA9A2" w14:textId="74BFCE94" w:rsidR="00AC30A2" w:rsidRP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1</w:t>
      </w:r>
      <w:r>
        <w:rPr>
          <w:rFonts w:ascii="Courier New" w:hAnsi="Courier New" w:cs="Courier New"/>
          <w:sz w:val="20"/>
          <w:szCs w:val="20"/>
        </w:rPr>
        <w:t>0</w:t>
      </w:r>
      <w:r w:rsidRPr="00AC30A2">
        <w:rPr>
          <w:rFonts w:ascii="Courier New" w:hAnsi="Courier New" w:cs="Courier New"/>
          <w:sz w:val="20"/>
          <w:szCs w:val="20"/>
        </w:rPr>
        <w:t>: $data['kode_pencatatan_rekening_partner'] = $no;</w:t>
      </w:r>
    </w:p>
    <w:p w14:paraId="5F239B01" w14:textId="77777777" w:rsidR="00AC30A2" w:rsidRDefault="00AC30A2" w:rsidP="002450C6">
      <w:pPr>
        <w:spacing w:line="240" w:lineRule="auto"/>
        <w:ind w:firstLine="0"/>
        <w:jc w:val="left"/>
        <w:rPr>
          <w:rFonts w:ascii="Courier New" w:hAnsi="Courier New" w:cs="Courier New"/>
          <w:sz w:val="20"/>
          <w:szCs w:val="20"/>
        </w:rPr>
      </w:pPr>
      <w:r w:rsidRPr="00AC30A2">
        <w:rPr>
          <w:rFonts w:ascii="Courier New" w:hAnsi="Courier New" w:cs="Courier New"/>
          <w:sz w:val="20"/>
          <w:szCs w:val="20"/>
        </w:rPr>
        <w:t>1</w:t>
      </w:r>
      <w:r>
        <w:rPr>
          <w:rFonts w:ascii="Courier New" w:hAnsi="Courier New" w:cs="Courier New"/>
          <w:sz w:val="20"/>
          <w:szCs w:val="20"/>
        </w:rPr>
        <w:t>1</w:t>
      </w:r>
      <w:r w:rsidRPr="00AC30A2">
        <w:rPr>
          <w:rFonts w:ascii="Courier New" w:hAnsi="Courier New" w:cs="Courier New"/>
          <w:sz w:val="20"/>
          <w:szCs w:val="20"/>
        </w:rPr>
        <w:t>: return view('pencatatanrekening.editpencatatanrekening',</w:t>
      </w:r>
    </w:p>
    <w:p w14:paraId="029B4CBB" w14:textId="6EB9AFBE" w:rsidR="00AC30A2" w:rsidRPr="000E073C" w:rsidRDefault="00AC30A2"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AC30A2">
        <w:rPr>
          <w:rFonts w:ascii="Courier New" w:hAnsi="Courier New" w:cs="Courier New"/>
          <w:sz w:val="20"/>
          <w:szCs w:val="20"/>
        </w:rPr>
        <w:t>$data);</w:t>
      </w:r>
    </w:p>
    <w:p w14:paraId="67FF1D95" w14:textId="77777777" w:rsidR="00D2452D" w:rsidRDefault="00D2452D" w:rsidP="00D2452D">
      <w:pPr>
        <w:rPr>
          <w:rFonts w:ascii="Courier New" w:hAnsi="Courier New" w:cs="Courier New"/>
        </w:rPr>
      </w:pPr>
    </w:p>
    <w:p w14:paraId="411EBB77" w14:textId="7040E588" w:rsidR="00D2452D" w:rsidRDefault="00D2452D" w:rsidP="00D2452D">
      <w:pPr>
        <w:rPr>
          <w:szCs w:val="24"/>
        </w:rPr>
      </w:pPr>
      <w:r>
        <w:rPr>
          <w:szCs w:val="24"/>
        </w:rPr>
        <w:t xml:space="preserve">Pada potongan </w:t>
      </w:r>
      <w:r w:rsidR="00DA10FB">
        <w:rPr>
          <w:szCs w:val="24"/>
        </w:rPr>
        <w:t>Program</w:t>
      </w:r>
      <w:r>
        <w:rPr>
          <w:szCs w:val="24"/>
        </w:rPr>
        <w:t xml:space="preserve"> diatas merupakan potongan yang akan digunakan untuk insert pencatatanrekening pada website ini. Pada baris ke 2 adalah hasil dari menangkap data yang sudah tertulis pada database kemudian di teruskan Pada baris ke 3 adalah penampungan semua inputan pada pencatatan rekening mulai dari kode,nama,nomor rekening, kode transfer, nama bank, keterangan. Kemudian di lanjutkan untuk mentransfer ke database pencatatanrekening.</w:t>
      </w:r>
    </w:p>
    <w:p w14:paraId="7C4252F8" w14:textId="77777777" w:rsidR="00796B85" w:rsidRDefault="00796B85" w:rsidP="00D2452D">
      <w:pPr>
        <w:rPr>
          <w:szCs w:val="24"/>
        </w:rPr>
      </w:pPr>
    </w:p>
    <w:p w14:paraId="530A9201" w14:textId="4E484387" w:rsidR="00D2452D" w:rsidRPr="000E073C" w:rsidRDefault="00D2452D" w:rsidP="00D2452D">
      <w:pPr>
        <w:pStyle w:val="STTSJudulSubBab"/>
        <w:numPr>
          <w:ilvl w:val="1"/>
          <w:numId w:val="43"/>
        </w:numPr>
        <w:ind w:left="709" w:hanging="709"/>
        <w:rPr>
          <w:szCs w:val="28"/>
        </w:rPr>
      </w:pPr>
      <w:r>
        <w:rPr>
          <w:szCs w:val="28"/>
        </w:rPr>
        <w:t>P</w:t>
      </w:r>
      <w:r w:rsidRPr="000E073C">
        <w:rPr>
          <w:szCs w:val="28"/>
        </w:rPr>
        <w:t xml:space="preserve">enggalan </w:t>
      </w:r>
      <w:r w:rsidR="00DA10FB">
        <w:rPr>
          <w:szCs w:val="28"/>
        </w:rPr>
        <w:t>Program</w:t>
      </w:r>
      <w:r w:rsidRPr="000E073C">
        <w:rPr>
          <w:szCs w:val="28"/>
        </w:rPr>
        <w:t xml:space="preserve"> delete pencatatan rekening pada website</w:t>
      </w:r>
    </w:p>
    <w:p w14:paraId="57901F08" w14:textId="6B570EC6" w:rsidR="00D2452D" w:rsidRDefault="00D2452D" w:rsidP="00D2452D">
      <w:r>
        <w:t xml:space="preserve">Pada subbab ini akan menjelaskan potongan </w:t>
      </w:r>
      <w:r w:rsidR="00DA10FB">
        <w:t>Program</w:t>
      </w:r>
      <w:r>
        <w:t xml:space="preserve"> delete pencatatan rekening pada website. Yang mana delete pencatatan rekening pada website ini adalah cara dihapusnya data pencatatan rekening didalam database.  berikut adalah penggalan </w:t>
      </w:r>
      <w:r w:rsidR="00DA10FB">
        <w:t>Program</w:t>
      </w:r>
      <w:r>
        <w:t xml:space="preserve"> delete pada website ini.</w:t>
      </w:r>
    </w:p>
    <w:p w14:paraId="6EA530B5" w14:textId="77777777" w:rsidR="002450C6" w:rsidRDefault="002450C6" w:rsidP="00796B85">
      <w:pPr>
        <w:ind w:firstLine="0"/>
      </w:pPr>
    </w:p>
    <w:p w14:paraId="592107D8" w14:textId="0A17D544" w:rsidR="00201227" w:rsidRPr="002450C6" w:rsidRDefault="00D2452D" w:rsidP="002450C6">
      <w:pPr>
        <w:spacing w:line="240" w:lineRule="auto"/>
        <w:ind w:firstLine="0"/>
        <w:rPr>
          <w:b/>
          <w:bCs/>
        </w:rPr>
      </w:pPr>
      <w:r w:rsidRPr="000E073C">
        <w:rPr>
          <w:b/>
          <w:bCs/>
        </w:rPr>
        <w:lastRenderedPageBreak/>
        <w:t xml:space="preserve">Segmen </w:t>
      </w:r>
      <w:r w:rsidR="00796B85">
        <w:rPr>
          <w:b/>
          <w:bCs/>
        </w:rPr>
        <w:t>P</w:t>
      </w:r>
      <w:r w:rsidRPr="000E073C">
        <w:rPr>
          <w:b/>
          <w:bCs/>
        </w:rPr>
        <w:t>rogram 6.</w:t>
      </w:r>
      <w:r>
        <w:rPr>
          <w:b/>
          <w:bCs/>
        </w:rPr>
        <w:t>4</w:t>
      </w:r>
      <w:r w:rsidRPr="000E073C">
        <w:rPr>
          <w:b/>
          <w:bCs/>
        </w:rPr>
        <w:t xml:space="preserve"> </w:t>
      </w:r>
      <w:r w:rsidR="00796B85">
        <w:rPr>
          <w:b/>
          <w:bCs/>
        </w:rPr>
        <w:t>C</w:t>
      </w:r>
      <w:r w:rsidRPr="000E073C">
        <w:rPr>
          <w:b/>
          <w:bCs/>
        </w:rPr>
        <w:t xml:space="preserve">ontoh </w:t>
      </w:r>
      <w:r w:rsidR="00DA10FB">
        <w:rPr>
          <w:b/>
          <w:bCs/>
        </w:rPr>
        <w:t>Program</w:t>
      </w:r>
      <w:r w:rsidRPr="000E073C">
        <w:rPr>
          <w:b/>
          <w:bCs/>
        </w:rPr>
        <w:t xml:space="preserve"> </w:t>
      </w:r>
      <w:r w:rsidR="00796B85">
        <w:rPr>
          <w:b/>
          <w:bCs/>
        </w:rPr>
        <w:t>U</w:t>
      </w:r>
      <w:r w:rsidRPr="000E073C">
        <w:rPr>
          <w:b/>
          <w:bCs/>
        </w:rPr>
        <w:t xml:space="preserve">ntuk </w:t>
      </w:r>
      <w:r w:rsidR="00796B85">
        <w:rPr>
          <w:b/>
          <w:bCs/>
        </w:rPr>
        <w:t>D</w:t>
      </w:r>
      <w:r w:rsidRPr="000E073C">
        <w:rPr>
          <w:b/>
          <w:bCs/>
        </w:rPr>
        <w:t xml:space="preserve">elete </w:t>
      </w:r>
      <w:r w:rsidR="00796B85">
        <w:rPr>
          <w:b/>
          <w:bCs/>
        </w:rPr>
        <w:t>P</w:t>
      </w:r>
      <w:r w:rsidRPr="000E073C">
        <w:rPr>
          <w:b/>
          <w:bCs/>
        </w:rPr>
        <w:t xml:space="preserve">encatatan </w:t>
      </w:r>
      <w:r w:rsidR="00796B85">
        <w:rPr>
          <w:b/>
          <w:bCs/>
        </w:rPr>
        <w:t>R</w:t>
      </w:r>
      <w:r w:rsidRPr="000E073C">
        <w:rPr>
          <w:b/>
          <w:bCs/>
        </w:rPr>
        <w:t>ekening</w:t>
      </w:r>
    </w:p>
    <w:p w14:paraId="16106788" w14:textId="77777777" w:rsidR="00201227" w:rsidRP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01: $ins = PencatatanRekening::find($id);</w:t>
      </w:r>
    </w:p>
    <w:p w14:paraId="0E608F2C" w14:textId="77777777" w:rsidR="00201227" w:rsidRP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02: $ins-&gt;cek_status_pencatatanrekening = 0;</w:t>
      </w:r>
    </w:p>
    <w:p w14:paraId="11BD3104" w14:textId="2CA0C1BD" w:rsidR="00201227" w:rsidRP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03: $ins-&gt;save();</w:t>
      </w:r>
    </w:p>
    <w:p w14:paraId="220E3461" w14:textId="4C26929F" w:rsidR="00201227" w:rsidRP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w:t>
      </w:r>
      <w:r>
        <w:rPr>
          <w:rFonts w:ascii="Courier New" w:hAnsi="Courier New" w:cs="Courier New"/>
          <w:sz w:val="20"/>
          <w:szCs w:val="20"/>
        </w:rPr>
        <w:t>4</w:t>
      </w:r>
      <w:r w:rsidRPr="00201227">
        <w:rPr>
          <w:rFonts w:ascii="Courier New" w:hAnsi="Courier New" w:cs="Courier New"/>
          <w:sz w:val="20"/>
          <w:szCs w:val="20"/>
        </w:rPr>
        <w:t>: $gaji = new PencatatanRekening();</w:t>
      </w:r>
    </w:p>
    <w:p w14:paraId="15FC437C" w14:textId="1C231604" w:rsidR="00201227" w:rsidRP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w:t>
      </w:r>
      <w:r>
        <w:rPr>
          <w:rFonts w:ascii="Courier New" w:hAnsi="Courier New" w:cs="Courier New"/>
          <w:sz w:val="20"/>
          <w:szCs w:val="20"/>
        </w:rPr>
        <w:t>5</w:t>
      </w:r>
      <w:r w:rsidRPr="00201227">
        <w:rPr>
          <w:rFonts w:ascii="Courier New" w:hAnsi="Courier New" w:cs="Courier New"/>
          <w:sz w:val="20"/>
          <w:szCs w:val="20"/>
        </w:rPr>
        <w:t>: $gaji-&gt;deletePencatatanrekening($no);</w:t>
      </w:r>
    </w:p>
    <w:p w14:paraId="01B126FD" w14:textId="144E15E4" w:rsidR="00D2452D" w:rsidRPr="000E073C"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w:t>
      </w:r>
      <w:r>
        <w:rPr>
          <w:rFonts w:ascii="Courier New" w:hAnsi="Courier New" w:cs="Courier New"/>
          <w:sz w:val="20"/>
          <w:szCs w:val="20"/>
        </w:rPr>
        <w:t>6</w:t>
      </w:r>
      <w:r w:rsidRPr="00201227">
        <w:rPr>
          <w:rFonts w:ascii="Courier New" w:hAnsi="Courier New" w:cs="Courier New"/>
          <w:sz w:val="20"/>
          <w:szCs w:val="20"/>
        </w:rPr>
        <w:t>: return redirect('/pencatatanrekening');</w:t>
      </w:r>
      <w:r w:rsidR="00D2452D" w:rsidRPr="000E073C">
        <w:rPr>
          <w:rFonts w:ascii="Courier New" w:hAnsi="Courier New" w:cs="Courier New"/>
          <w:sz w:val="20"/>
          <w:szCs w:val="20"/>
        </w:rPr>
        <w:br/>
      </w:r>
    </w:p>
    <w:p w14:paraId="04316FBC" w14:textId="69765A94" w:rsidR="00D2452D" w:rsidRDefault="00D2452D" w:rsidP="00D2452D">
      <w:pPr>
        <w:rPr>
          <w:szCs w:val="24"/>
        </w:rPr>
      </w:pPr>
      <w:r>
        <w:rPr>
          <w:szCs w:val="24"/>
        </w:rPr>
        <w:t xml:space="preserve">Pada potongan </w:t>
      </w:r>
      <w:r w:rsidR="00DA10FB">
        <w:rPr>
          <w:szCs w:val="24"/>
        </w:rPr>
        <w:t>Program</w:t>
      </w:r>
      <w:r>
        <w:rPr>
          <w:szCs w:val="24"/>
        </w:rPr>
        <w:t xml:space="preserve"> diatas merupakan potongan yang akan digunakan untuk insert pencatatanrekening pada website ini. Pada baris ke 2 adalah hasil dari menangkap data yang sudah tertulis pada database kemudian di teruskan Pada baris ke 3 adalah penampungan semua data pada pencatatan rekening mulai dari kode,nama,nomor rekening, kode transfer, nama bank, keterangan. Kemudian di lanjutkan untuk menghapus ke database pencatatanrekening.</w:t>
      </w:r>
      <w:bookmarkEnd w:id="4"/>
    </w:p>
    <w:p w14:paraId="77983F23" w14:textId="0C4578B4" w:rsidR="00D2452D" w:rsidRPr="00796B85" w:rsidRDefault="00796B85" w:rsidP="00D2452D">
      <w:pPr>
        <w:pStyle w:val="STTSJudulSubBab"/>
        <w:numPr>
          <w:ilvl w:val="1"/>
          <w:numId w:val="43"/>
        </w:numPr>
        <w:ind w:left="709" w:hanging="709"/>
        <w:rPr>
          <w:spacing w:val="-4"/>
          <w:szCs w:val="28"/>
        </w:rPr>
      </w:pPr>
      <w:bookmarkStart w:id="6" w:name="_Hlk180313680"/>
      <w:bookmarkStart w:id="7" w:name="_Hlk180313303"/>
      <w:bookmarkEnd w:id="5"/>
      <w:r w:rsidRPr="00796B85">
        <w:rPr>
          <w:spacing w:val="-4"/>
          <w:szCs w:val="28"/>
        </w:rPr>
        <w:t>P</w:t>
      </w:r>
      <w:r w:rsidR="00D2452D" w:rsidRPr="00796B85">
        <w:rPr>
          <w:spacing w:val="-4"/>
          <w:szCs w:val="28"/>
        </w:rPr>
        <w:t xml:space="preserve">enggalan </w:t>
      </w:r>
      <w:r w:rsidR="00DA10FB" w:rsidRPr="00796B85">
        <w:rPr>
          <w:spacing w:val="-4"/>
          <w:szCs w:val="28"/>
        </w:rPr>
        <w:t>Program</w:t>
      </w:r>
      <w:r w:rsidR="00D2452D" w:rsidRPr="00796B85">
        <w:rPr>
          <w:spacing w:val="-4"/>
          <w:szCs w:val="28"/>
        </w:rPr>
        <w:t xml:space="preserve"> </w:t>
      </w:r>
      <w:r w:rsidRPr="00796B85">
        <w:rPr>
          <w:spacing w:val="-4"/>
          <w:szCs w:val="28"/>
        </w:rPr>
        <w:t>A</w:t>
      </w:r>
      <w:r w:rsidR="00D2452D" w:rsidRPr="00796B85">
        <w:rPr>
          <w:spacing w:val="-4"/>
          <w:szCs w:val="28"/>
        </w:rPr>
        <w:t xml:space="preserve">uto </w:t>
      </w:r>
      <w:r w:rsidRPr="00796B85">
        <w:rPr>
          <w:spacing w:val="-4"/>
          <w:szCs w:val="28"/>
        </w:rPr>
        <w:t>G</w:t>
      </w:r>
      <w:r w:rsidR="00D2452D" w:rsidRPr="00796B85">
        <w:rPr>
          <w:spacing w:val="-4"/>
          <w:szCs w:val="28"/>
        </w:rPr>
        <w:t xml:space="preserve">enerate </w:t>
      </w:r>
      <w:r w:rsidRPr="00796B85">
        <w:rPr>
          <w:spacing w:val="-4"/>
          <w:szCs w:val="28"/>
        </w:rPr>
        <w:t>K</w:t>
      </w:r>
      <w:r w:rsidR="00D2452D" w:rsidRPr="00796B85">
        <w:rPr>
          <w:spacing w:val="-4"/>
          <w:szCs w:val="28"/>
        </w:rPr>
        <w:t xml:space="preserve">ode </w:t>
      </w:r>
      <w:r w:rsidRPr="00796B85">
        <w:rPr>
          <w:spacing w:val="-4"/>
          <w:szCs w:val="28"/>
        </w:rPr>
        <w:t>P</w:t>
      </w:r>
      <w:r w:rsidR="00D2452D" w:rsidRPr="00796B85">
        <w:rPr>
          <w:spacing w:val="-4"/>
          <w:szCs w:val="28"/>
        </w:rPr>
        <w:t xml:space="preserve">encatatan </w:t>
      </w:r>
      <w:r w:rsidRPr="00796B85">
        <w:rPr>
          <w:spacing w:val="-4"/>
          <w:szCs w:val="28"/>
        </w:rPr>
        <w:t>R</w:t>
      </w:r>
      <w:r w:rsidR="00D2452D" w:rsidRPr="00796B85">
        <w:rPr>
          <w:spacing w:val="-4"/>
          <w:szCs w:val="28"/>
        </w:rPr>
        <w:t xml:space="preserve">ekening </w:t>
      </w:r>
      <w:r w:rsidRPr="00796B85">
        <w:rPr>
          <w:spacing w:val="-4"/>
          <w:szCs w:val="28"/>
        </w:rPr>
        <w:t>P</w:t>
      </w:r>
      <w:r w:rsidR="00D2452D" w:rsidRPr="00796B85">
        <w:rPr>
          <w:spacing w:val="-4"/>
          <w:szCs w:val="28"/>
        </w:rPr>
        <w:t xml:space="preserve">ada </w:t>
      </w:r>
      <w:r w:rsidRPr="00796B85">
        <w:rPr>
          <w:spacing w:val="-4"/>
          <w:szCs w:val="28"/>
        </w:rPr>
        <w:t>W</w:t>
      </w:r>
      <w:r w:rsidR="00D2452D" w:rsidRPr="00796B85">
        <w:rPr>
          <w:spacing w:val="-4"/>
          <w:szCs w:val="28"/>
        </w:rPr>
        <w:t>ebsite</w:t>
      </w:r>
    </w:p>
    <w:p w14:paraId="26BB0942" w14:textId="301E367D" w:rsidR="00D2452D" w:rsidRDefault="00D2452D" w:rsidP="00D2452D">
      <w:r>
        <w:t xml:space="preserve">Pada subbab ini akan menjelaskan potongan </w:t>
      </w:r>
      <w:r w:rsidR="00DA10FB">
        <w:t>Program</w:t>
      </w:r>
      <w:r>
        <w:t xml:space="preserve"> auto generate pencatatan rekening pada website. Yang mana auto generate pencatatan rekening pada website ini adalah cara mencetak kode tanpa perlu mengetik lagi kode nya yang berfungsi sebagai pembeda dari inputan satu dengan inputan lainya.  berikut adalah penggalan </w:t>
      </w:r>
      <w:r w:rsidR="00DA10FB">
        <w:t>Program</w:t>
      </w:r>
      <w:r>
        <w:t xml:space="preserve"> delete pada website ini  </w:t>
      </w:r>
    </w:p>
    <w:p w14:paraId="705EF4BA" w14:textId="77777777" w:rsidR="00D2452D" w:rsidRDefault="00D2452D" w:rsidP="00D2452D"/>
    <w:p w14:paraId="68BB4CAD" w14:textId="334CCB7D" w:rsidR="00D2452D" w:rsidRPr="002450C6" w:rsidRDefault="00D2452D" w:rsidP="002450C6">
      <w:pPr>
        <w:spacing w:line="240" w:lineRule="auto"/>
        <w:ind w:firstLine="0"/>
        <w:rPr>
          <w:b/>
          <w:bCs/>
        </w:rPr>
      </w:pPr>
      <w:r w:rsidRPr="0094224D">
        <w:rPr>
          <w:b/>
          <w:bCs/>
        </w:rPr>
        <w:t xml:space="preserve">Segmen </w:t>
      </w:r>
      <w:r w:rsidR="00796B85">
        <w:rPr>
          <w:b/>
          <w:bCs/>
        </w:rPr>
        <w:t>P</w:t>
      </w:r>
      <w:r w:rsidRPr="0094224D">
        <w:rPr>
          <w:b/>
          <w:bCs/>
        </w:rPr>
        <w:t xml:space="preserve">rogram 6.5 </w:t>
      </w:r>
      <w:r w:rsidR="00796B85">
        <w:rPr>
          <w:b/>
          <w:bCs/>
        </w:rPr>
        <w:t>C</w:t>
      </w:r>
      <w:r w:rsidRPr="0094224D">
        <w:rPr>
          <w:b/>
          <w:bCs/>
        </w:rPr>
        <w:t xml:space="preserve">ontoh </w:t>
      </w:r>
      <w:r w:rsidR="00DA10FB">
        <w:rPr>
          <w:b/>
          <w:bCs/>
        </w:rPr>
        <w:t>Program</w:t>
      </w:r>
      <w:r w:rsidRPr="0094224D">
        <w:rPr>
          <w:b/>
          <w:bCs/>
        </w:rPr>
        <w:t xml:space="preserve"> untuk </w:t>
      </w:r>
      <w:r w:rsidR="00796B85">
        <w:rPr>
          <w:b/>
          <w:bCs/>
        </w:rPr>
        <w:t>A</w:t>
      </w:r>
      <w:r w:rsidRPr="0094224D">
        <w:rPr>
          <w:b/>
          <w:bCs/>
        </w:rPr>
        <w:t xml:space="preserve">uto </w:t>
      </w:r>
      <w:r w:rsidR="00796B85">
        <w:rPr>
          <w:b/>
          <w:bCs/>
        </w:rPr>
        <w:t>G</w:t>
      </w:r>
      <w:r w:rsidRPr="0094224D">
        <w:rPr>
          <w:b/>
          <w:bCs/>
        </w:rPr>
        <w:t xml:space="preserve">enerate </w:t>
      </w:r>
      <w:r w:rsidR="00796B85">
        <w:rPr>
          <w:b/>
          <w:bCs/>
        </w:rPr>
        <w:t>K</w:t>
      </w:r>
      <w:r w:rsidRPr="0094224D">
        <w:rPr>
          <w:b/>
          <w:bCs/>
        </w:rPr>
        <w:t xml:space="preserve">ode </w:t>
      </w:r>
      <w:r w:rsidR="00796B85">
        <w:rPr>
          <w:b/>
          <w:bCs/>
        </w:rPr>
        <w:t>P</w:t>
      </w:r>
      <w:r w:rsidRPr="0094224D">
        <w:rPr>
          <w:b/>
          <w:bCs/>
        </w:rPr>
        <w:t xml:space="preserve">encatatan </w:t>
      </w:r>
      <w:r w:rsidR="00796B85">
        <w:rPr>
          <w:b/>
          <w:bCs/>
        </w:rPr>
        <w:t>R</w:t>
      </w:r>
      <w:r w:rsidRPr="0094224D">
        <w:rPr>
          <w:b/>
          <w:bCs/>
        </w:rPr>
        <w:t>ekening</w:t>
      </w:r>
    </w:p>
    <w:p w14:paraId="27C1CA8C" w14:textId="6D8E1BD6" w:rsidR="00201227" w:rsidRP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01: $sessiondata = Session()-&gt;get('login');</w:t>
      </w:r>
    </w:p>
    <w:p w14:paraId="36DC9E78" w14:textId="3DEBFD6C" w:rsid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w:t>
      </w:r>
      <w:r>
        <w:rPr>
          <w:rFonts w:ascii="Courier New" w:hAnsi="Courier New" w:cs="Courier New"/>
          <w:sz w:val="20"/>
          <w:szCs w:val="20"/>
        </w:rPr>
        <w:t>2</w:t>
      </w:r>
      <w:r w:rsidRPr="00201227">
        <w:rPr>
          <w:rFonts w:ascii="Courier New" w:hAnsi="Courier New" w:cs="Courier New"/>
          <w:sz w:val="20"/>
          <w:szCs w:val="20"/>
        </w:rPr>
        <w:t xml:space="preserve">: $namadatapegawai = DB::select("select * from </w:t>
      </w:r>
    </w:p>
    <w:p w14:paraId="50841368" w14:textId="56CD2C29" w:rsidR="00201227" w:rsidRPr="00201227" w:rsidRDefault="00201227"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201227">
        <w:rPr>
          <w:rFonts w:ascii="Courier New" w:hAnsi="Courier New" w:cs="Courier New"/>
          <w:sz w:val="20"/>
          <w:szCs w:val="20"/>
        </w:rPr>
        <w:t>pencatatan_rekening_partner");</w:t>
      </w:r>
    </w:p>
    <w:p w14:paraId="75E95F9C" w14:textId="5CD12DEC" w:rsidR="00201227" w:rsidRP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w:t>
      </w:r>
      <w:r>
        <w:rPr>
          <w:rFonts w:ascii="Courier New" w:hAnsi="Courier New" w:cs="Courier New"/>
          <w:sz w:val="20"/>
          <w:szCs w:val="20"/>
        </w:rPr>
        <w:t>3</w:t>
      </w:r>
      <w:r w:rsidRPr="00201227">
        <w:rPr>
          <w:rFonts w:ascii="Courier New" w:hAnsi="Courier New" w:cs="Courier New"/>
          <w:sz w:val="20"/>
          <w:szCs w:val="20"/>
        </w:rPr>
        <w:t>: $lempar = count($namadatapegawai) + 1;</w:t>
      </w:r>
    </w:p>
    <w:p w14:paraId="2627C441" w14:textId="77777777" w:rsid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w:t>
      </w:r>
      <w:r>
        <w:rPr>
          <w:rFonts w:ascii="Courier New" w:hAnsi="Courier New" w:cs="Courier New"/>
          <w:sz w:val="20"/>
          <w:szCs w:val="20"/>
        </w:rPr>
        <w:t>4</w:t>
      </w:r>
      <w:r w:rsidRPr="00201227">
        <w:rPr>
          <w:rFonts w:ascii="Courier New" w:hAnsi="Courier New" w:cs="Courier New"/>
          <w:sz w:val="20"/>
          <w:szCs w:val="20"/>
        </w:rPr>
        <w:t xml:space="preserve">: $kodegajipegawai = $sessiondata['kode_perusahaan'] . </w:t>
      </w:r>
    </w:p>
    <w:p w14:paraId="1B9F95BF" w14:textId="7A86DF47" w:rsidR="00201227" w:rsidRPr="00201227" w:rsidRDefault="00201227"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201227">
        <w:rPr>
          <w:rFonts w:ascii="Courier New" w:hAnsi="Courier New" w:cs="Courier New"/>
          <w:sz w:val="20"/>
          <w:szCs w:val="20"/>
        </w:rPr>
        <w:t>"_PCTREK_" . $lempar;</w:t>
      </w:r>
    </w:p>
    <w:p w14:paraId="48FFC791" w14:textId="05B56213" w:rsidR="00201227" w:rsidRP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w:t>
      </w:r>
      <w:r>
        <w:rPr>
          <w:rFonts w:ascii="Courier New" w:hAnsi="Courier New" w:cs="Courier New"/>
          <w:sz w:val="20"/>
          <w:szCs w:val="20"/>
        </w:rPr>
        <w:t>5</w:t>
      </w:r>
      <w:r w:rsidRPr="00201227">
        <w:rPr>
          <w:rFonts w:ascii="Courier New" w:hAnsi="Courier New" w:cs="Courier New"/>
          <w:sz w:val="20"/>
          <w:szCs w:val="20"/>
        </w:rPr>
        <w:t>: $param["kode"] = $kodegajipegawai;</w:t>
      </w:r>
    </w:p>
    <w:p w14:paraId="1A588F6C" w14:textId="77777777" w:rsidR="00201227" w:rsidRDefault="00201227" w:rsidP="002450C6">
      <w:pPr>
        <w:spacing w:line="240" w:lineRule="auto"/>
        <w:ind w:firstLine="0"/>
        <w:jc w:val="left"/>
        <w:rPr>
          <w:rFonts w:ascii="Courier New" w:hAnsi="Courier New" w:cs="Courier New"/>
          <w:sz w:val="20"/>
          <w:szCs w:val="20"/>
        </w:rPr>
      </w:pPr>
      <w:r w:rsidRPr="00201227">
        <w:rPr>
          <w:rFonts w:ascii="Courier New" w:hAnsi="Courier New" w:cs="Courier New"/>
          <w:sz w:val="20"/>
          <w:szCs w:val="20"/>
        </w:rPr>
        <w:t>0</w:t>
      </w:r>
      <w:r>
        <w:rPr>
          <w:rFonts w:ascii="Courier New" w:hAnsi="Courier New" w:cs="Courier New"/>
          <w:sz w:val="20"/>
          <w:szCs w:val="20"/>
        </w:rPr>
        <w:t>6</w:t>
      </w:r>
      <w:r w:rsidRPr="00201227">
        <w:rPr>
          <w:rFonts w:ascii="Courier New" w:hAnsi="Courier New" w:cs="Courier New"/>
          <w:sz w:val="20"/>
          <w:szCs w:val="20"/>
        </w:rPr>
        <w:t xml:space="preserve">: return view("pencatatanrekening.formpencatatanrekening", </w:t>
      </w:r>
    </w:p>
    <w:p w14:paraId="37B6B2B0" w14:textId="648510DF" w:rsidR="00201227" w:rsidRDefault="00201227"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201227">
        <w:rPr>
          <w:rFonts w:ascii="Courier New" w:hAnsi="Courier New" w:cs="Courier New"/>
          <w:sz w:val="20"/>
          <w:szCs w:val="20"/>
        </w:rPr>
        <w:t>$param);</w:t>
      </w:r>
    </w:p>
    <w:p w14:paraId="74796B4D" w14:textId="77777777" w:rsidR="00D2452D" w:rsidRPr="0094224D" w:rsidRDefault="00D2452D" w:rsidP="00D2452D">
      <w:pPr>
        <w:ind w:firstLine="0"/>
        <w:rPr>
          <w:szCs w:val="24"/>
        </w:rPr>
      </w:pPr>
    </w:p>
    <w:p w14:paraId="71165CBC" w14:textId="76F1009F" w:rsidR="00D2452D" w:rsidRDefault="00D2452D" w:rsidP="00D2452D">
      <w:pPr>
        <w:rPr>
          <w:szCs w:val="24"/>
        </w:rPr>
      </w:pPr>
      <w:r>
        <w:rPr>
          <w:szCs w:val="24"/>
        </w:rPr>
        <w:t xml:space="preserve">Pada potongan </w:t>
      </w:r>
      <w:r w:rsidR="00DA10FB">
        <w:rPr>
          <w:szCs w:val="24"/>
        </w:rPr>
        <w:t>Program</w:t>
      </w:r>
      <w:r>
        <w:rPr>
          <w:szCs w:val="24"/>
        </w:rPr>
        <w:t xml:space="preserve"> diatas merupakan potongan yang akan digunakan untuk auto generate kode pencatatanrekening pada website ini. Pada baris ke 2 adalah hasil dari menangkap data session yang ada pada login user yang mana setiap login user memiliki foreign key berupa kode Perusahaan, kemudian pada baris ke 3 adalah kode nama dari jenis pengeluaran kemudian pada baris ke 4 adalah hasil </w:t>
      </w:r>
      <w:r>
        <w:rPr>
          <w:szCs w:val="24"/>
        </w:rPr>
        <w:lastRenderedPageBreak/>
        <w:t>memindai dari database pencatatan rekening partner untuk mengetahui jumlah dari data nya kemudian pada bari ke 6 hasil penggabungan dari nama Perusahaan, nama pencatatan, dan hasil jumlah data yang ada dalam database pencatatan rekening ditambah 1.</w:t>
      </w:r>
    </w:p>
    <w:p w14:paraId="01F08A91" w14:textId="77777777" w:rsidR="00D2452D" w:rsidRDefault="00D2452D" w:rsidP="00D2452D">
      <w:pPr>
        <w:ind w:firstLine="0"/>
        <w:rPr>
          <w:szCs w:val="24"/>
        </w:rPr>
      </w:pPr>
    </w:p>
    <w:p w14:paraId="0400904E" w14:textId="54901493" w:rsidR="00D2452D" w:rsidRPr="0094224D" w:rsidRDefault="00D97F43" w:rsidP="00D2452D">
      <w:pPr>
        <w:pStyle w:val="STTSJudulSubBab"/>
        <w:numPr>
          <w:ilvl w:val="1"/>
          <w:numId w:val="43"/>
        </w:numPr>
        <w:ind w:left="709" w:hanging="709"/>
        <w:rPr>
          <w:szCs w:val="28"/>
        </w:rPr>
      </w:pPr>
      <w:bookmarkStart w:id="8" w:name="_Hlk183421551"/>
      <w:r>
        <w:rPr>
          <w:szCs w:val="28"/>
        </w:rPr>
        <w:t>P</w:t>
      </w:r>
      <w:r w:rsidR="00D2452D" w:rsidRPr="0094224D">
        <w:rPr>
          <w:szCs w:val="28"/>
        </w:rPr>
        <w:t xml:space="preserve">enggalan </w:t>
      </w:r>
      <w:r w:rsidR="002450C6">
        <w:rPr>
          <w:szCs w:val="28"/>
        </w:rPr>
        <w:t>Program</w:t>
      </w:r>
      <w:r w:rsidR="00D2452D" w:rsidRPr="0094224D">
        <w:rPr>
          <w:szCs w:val="28"/>
        </w:rPr>
        <w:t xml:space="preserve"> </w:t>
      </w:r>
      <w:r>
        <w:rPr>
          <w:szCs w:val="28"/>
        </w:rPr>
        <w:t>P</w:t>
      </w:r>
      <w:r w:rsidR="00D2452D" w:rsidRPr="0094224D">
        <w:rPr>
          <w:szCs w:val="28"/>
        </w:rPr>
        <w:t xml:space="preserve">engecekan </w:t>
      </w:r>
      <w:r>
        <w:rPr>
          <w:szCs w:val="28"/>
        </w:rPr>
        <w:t>D</w:t>
      </w:r>
      <w:r w:rsidR="00D2452D" w:rsidRPr="0094224D">
        <w:rPr>
          <w:szCs w:val="28"/>
        </w:rPr>
        <w:t xml:space="preserve">etail </w:t>
      </w:r>
      <w:r>
        <w:rPr>
          <w:szCs w:val="28"/>
        </w:rPr>
        <w:t>B</w:t>
      </w:r>
      <w:r w:rsidR="00D2452D" w:rsidRPr="0094224D">
        <w:rPr>
          <w:szCs w:val="28"/>
        </w:rPr>
        <w:t xml:space="preserve">iaya </w:t>
      </w:r>
      <w:r>
        <w:rPr>
          <w:szCs w:val="28"/>
        </w:rPr>
        <w:t>O</w:t>
      </w:r>
      <w:r w:rsidR="00D2452D" w:rsidRPr="0094224D">
        <w:rPr>
          <w:szCs w:val="28"/>
        </w:rPr>
        <w:t xml:space="preserve">perational </w:t>
      </w:r>
      <w:r>
        <w:rPr>
          <w:szCs w:val="28"/>
        </w:rPr>
        <w:t>P</w:t>
      </w:r>
      <w:r w:rsidR="00D2452D" w:rsidRPr="0094224D">
        <w:rPr>
          <w:szCs w:val="28"/>
        </w:rPr>
        <w:t xml:space="preserve">royek </w:t>
      </w:r>
      <w:r>
        <w:rPr>
          <w:szCs w:val="28"/>
        </w:rPr>
        <w:t>P</w:t>
      </w:r>
      <w:r w:rsidR="00D2452D" w:rsidRPr="0094224D">
        <w:rPr>
          <w:szCs w:val="28"/>
        </w:rPr>
        <w:t xml:space="preserve">ada </w:t>
      </w:r>
      <w:r>
        <w:rPr>
          <w:szCs w:val="28"/>
        </w:rPr>
        <w:t>W</w:t>
      </w:r>
      <w:r w:rsidR="00D2452D" w:rsidRPr="0094224D">
        <w:rPr>
          <w:szCs w:val="28"/>
        </w:rPr>
        <w:t>ebsite</w:t>
      </w:r>
      <w:r w:rsidR="00D2452D" w:rsidRPr="0094224D">
        <w:rPr>
          <w:szCs w:val="24"/>
        </w:rPr>
        <w:t xml:space="preserve"> </w:t>
      </w:r>
    </w:p>
    <w:bookmarkEnd w:id="8"/>
    <w:p w14:paraId="1FF00463" w14:textId="6DCA76C4" w:rsidR="00D2452D" w:rsidRPr="00D97F43" w:rsidRDefault="00D2452D" w:rsidP="00D97F43">
      <w:r>
        <w:t xml:space="preserve">Pada subbab ini akan menjelaskan potongan </w:t>
      </w:r>
      <w:r w:rsidR="00DA10FB">
        <w:t>Program</w:t>
      </w:r>
      <w:r>
        <w:t xml:space="preserve"> pengecekan detail biaya operational proyek pada website. Yang mana code pengecekan detail biaya</w:t>
      </w:r>
      <w:bookmarkEnd w:id="6"/>
      <w:r>
        <w:t xml:space="preserve"> </w:t>
      </w:r>
      <w:bookmarkStart w:id="9" w:name="_Hlk180313681"/>
      <w:bookmarkStart w:id="10" w:name="_Hlk180313305"/>
      <w:bookmarkEnd w:id="7"/>
      <w:r>
        <w:t xml:space="preserve">operational proyek pada website ini adalah pengecekan untuk biaya biaya yang sudah melebihi batas yang di tetapkan oleh header dari biaya operational proyek.  berikut adalah penggalan </w:t>
      </w:r>
      <w:r w:rsidR="00DA10FB">
        <w:t>Program</w:t>
      </w:r>
      <w:r>
        <w:t xml:space="preserve"> delete pada website ini. </w:t>
      </w:r>
      <w:bookmarkStart w:id="11" w:name="_Hlk183421794"/>
    </w:p>
    <w:bookmarkEnd w:id="11"/>
    <w:p w14:paraId="55E501BF" w14:textId="5393123B" w:rsidR="00D2452D" w:rsidRDefault="00D2452D" w:rsidP="00D2452D">
      <w:pPr>
        <w:rPr>
          <w:szCs w:val="24"/>
        </w:rPr>
      </w:pPr>
      <w:r>
        <w:rPr>
          <w:szCs w:val="24"/>
        </w:rPr>
        <w:t xml:space="preserve">Pada potongan </w:t>
      </w:r>
      <w:r w:rsidR="00DA10FB">
        <w:rPr>
          <w:szCs w:val="24"/>
        </w:rPr>
        <w:t>Program</w:t>
      </w:r>
      <w:r>
        <w:rPr>
          <w:szCs w:val="24"/>
        </w:rPr>
        <w:t xml:space="preserve"> </w:t>
      </w:r>
      <w:r w:rsidR="00D97F43">
        <w:rPr>
          <w:szCs w:val="24"/>
        </w:rPr>
        <w:t>pada Lampiran B</w:t>
      </w:r>
      <w:r>
        <w:rPr>
          <w:szCs w:val="24"/>
        </w:rPr>
        <w:t xml:space="preserve"> merupakan potongan yang akan digunakan untuk </w:t>
      </w:r>
      <w:r>
        <w:t>pengecekan detail biaya operational proyek</w:t>
      </w:r>
      <w:r>
        <w:rPr>
          <w:szCs w:val="24"/>
        </w:rPr>
        <w:t xml:space="preserve"> pada website ini. Pada baris ke 2 adalah hasil dari menangkap inputan yang ada pada hasil inputan user, kemudian pada baris ke 3 adalah hasil dari mencari jumlah budget yang di tetapkan pada database kemudian pada baris ke 4 adalah hasil memindai dari database yang berfungsi untuk mendapatkan jumlah dari header biaya operational proyek kemudian pada baris ke 5 adalah pengecekan apabila jumlah yang di inputkan lebih besar di banding dengan budget yang ditetapkan maka cek approval adalah  2 yang</w:t>
      </w:r>
      <w:bookmarkEnd w:id="9"/>
      <w:r>
        <w:rPr>
          <w:szCs w:val="24"/>
        </w:rPr>
        <w:t xml:space="preserve"> </w:t>
      </w:r>
      <w:bookmarkStart w:id="12" w:name="_Hlk180313682"/>
      <w:bookmarkStart w:id="13" w:name="_Hlk180313306"/>
      <w:bookmarkEnd w:id="10"/>
      <w:r>
        <w:rPr>
          <w:szCs w:val="24"/>
        </w:rPr>
        <w:t>berarti data tersebut akan di tampilkan di bagian approval untuk di setujui, sedangkan cek approval adalah 1 data tersebut langsung lolos pada detail biaya operational.</w:t>
      </w:r>
    </w:p>
    <w:p w14:paraId="7B47E998" w14:textId="77777777" w:rsidR="00D97F43" w:rsidRDefault="00D97F43" w:rsidP="00D2452D">
      <w:pPr>
        <w:rPr>
          <w:szCs w:val="24"/>
        </w:rPr>
      </w:pPr>
    </w:p>
    <w:p w14:paraId="4D80F249" w14:textId="6929571F" w:rsidR="00D2452D" w:rsidRPr="0094224D" w:rsidRDefault="00800FF9" w:rsidP="00D2452D">
      <w:pPr>
        <w:pStyle w:val="STTSJudulSubBab"/>
        <w:numPr>
          <w:ilvl w:val="1"/>
          <w:numId w:val="43"/>
        </w:numPr>
        <w:ind w:left="709" w:hanging="709"/>
        <w:rPr>
          <w:szCs w:val="28"/>
        </w:rPr>
      </w:pPr>
      <w:r>
        <w:rPr>
          <w:szCs w:val="28"/>
        </w:rPr>
        <w:t>P</w:t>
      </w:r>
      <w:r w:rsidR="00D2452D" w:rsidRPr="0094224D">
        <w:rPr>
          <w:szCs w:val="28"/>
        </w:rPr>
        <w:t xml:space="preserve">enggalan </w:t>
      </w:r>
      <w:r w:rsidR="002450C6">
        <w:rPr>
          <w:szCs w:val="28"/>
        </w:rPr>
        <w:t>Program</w:t>
      </w:r>
      <w:r w:rsidR="00D2452D" w:rsidRPr="0094224D">
        <w:rPr>
          <w:szCs w:val="28"/>
        </w:rPr>
        <w:t xml:space="preserve"> </w:t>
      </w:r>
      <w:r>
        <w:rPr>
          <w:szCs w:val="28"/>
        </w:rPr>
        <w:t>P</w:t>
      </w:r>
      <w:r w:rsidR="00D2452D" w:rsidRPr="0094224D">
        <w:rPr>
          <w:szCs w:val="28"/>
        </w:rPr>
        <w:t xml:space="preserve">engecekan </w:t>
      </w:r>
      <w:r>
        <w:rPr>
          <w:szCs w:val="28"/>
        </w:rPr>
        <w:t>B</w:t>
      </w:r>
      <w:r w:rsidR="00D2452D" w:rsidRPr="0094224D">
        <w:rPr>
          <w:szCs w:val="28"/>
        </w:rPr>
        <w:t xml:space="preserve">iaya </w:t>
      </w:r>
      <w:r>
        <w:rPr>
          <w:szCs w:val="28"/>
        </w:rPr>
        <w:t>O</w:t>
      </w:r>
      <w:r w:rsidR="00D2452D" w:rsidRPr="0094224D">
        <w:rPr>
          <w:szCs w:val="28"/>
        </w:rPr>
        <w:t xml:space="preserve">perational </w:t>
      </w:r>
      <w:r>
        <w:rPr>
          <w:szCs w:val="28"/>
        </w:rPr>
        <w:t>P</w:t>
      </w:r>
      <w:r w:rsidR="00D2452D" w:rsidRPr="0094224D">
        <w:rPr>
          <w:szCs w:val="28"/>
        </w:rPr>
        <w:t xml:space="preserve">ribadi </w:t>
      </w:r>
      <w:r>
        <w:rPr>
          <w:szCs w:val="28"/>
        </w:rPr>
        <w:t>P</w:t>
      </w:r>
      <w:r w:rsidR="00D2452D" w:rsidRPr="0094224D">
        <w:rPr>
          <w:szCs w:val="28"/>
        </w:rPr>
        <w:t xml:space="preserve">ada </w:t>
      </w:r>
      <w:r>
        <w:rPr>
          <w:szCs w:val="28"/>
        </w:rPr>
        <w:t>W</w:t>
      </w:r>
      <w:r w:rsidR="00D2452D" w:rsidRPr="0094224D">
        <w:rPr>
          <w:szCs w:val="28"/>
        </w:rPr>
        <w:t>ebsite</w:t>
      </w:r>
    </w:p>
    <w:p w14:paraId="33CF1B1A" w14:textId="01A27DE3" w:rsidR="00800FF9" w:rsidRDefault="00D2452D" w:rsidP="00800FF9">
      <w:r>
        <w:t xml:space="preserve">Pada subbab ini akan menjelaskan potongan </w:t>
      </w:r>
      <w:r w:rsidR="00DA10FB">
        <w:t>Program</w:t>
      </w:r>
      <w:r>
        <w:t xml:space="preserve"> pengecekan biaya pribadi pada website. Yang mana code pengecekan biaya pribadi pada website ini adalah pengecekan untuk biaya biaya yang dikeluarkan oleh pribadi dari petinggi petinggi Perusahaan. berikut adalah penggalan </w:t>
      </w:r>
      <w:r w:rsidR="00DA10FB">
        <w:t>Program</w:t>
      </w:r>
      <w:r>
        <w:t xml:space="preserve"> biaya pribadi pada website </w:t>
      </w:r>
    </w:p>
    <w:p w14:paraId="36985236" w14:textId="34E62AF5" w:rsidR="002450C6" w:rsidRPr="002450C6" w:rsidRDefault="00D2452D" w:rsidP="002450C6">
      <w:pPr>
        <w:spacing w:line="240" w:lineRule="auto"/>
        <w:ind w:firstLine="0"/>
        <w:rPr>
          <w:b/>
          <w:bCs/>
        </w:rPr>
      </w:pPr>
      <w:r w:rsidRPr="0094224D">
        <w:rPr>
          <w:b/>
          <w:bCs/>
        </w:rPr>
        <w:lastRenderedPageBreak/>
        <w:t>Segmen program 6.</w:t>
      </w:r>
      <w:r w:rsidR="002450C6">
        <w:rPr>
          <w:b/>
          <w:bCs/>
        </w:rPr>
        <w:t>7</w:t>
      </w:r>
      <w:r w:rsidRPr="0094224D">
        <w:rPr>
          <w:b/>
          <w:bCs/>
        </w:rPr>
        <w:t xml:space="preserve"> contoh </w:t>
      </w:r>
      <w:r w:rsidR="00DA10FB">
        <w:rPr>
          <w:b/>
          <w:bCs/>
        </w:rPr>
        <w:t>Program</w:t>
      </w:r>
      <w:r w:rsidRPr="0094224D">
        <w:rPr>
          <w:b/>
          <w:bCs/>
        </w:rPr>
        <w:t xml:space="preserve"> untuk pengecekan biaya pribadi</w:t>
      </w:r>
    </w:p>
    <w:p w14:paraId="6503A0C0" w14:textId="6C16B063"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01: $form_kode_biaya_pribadi = $req-&gt;form_kode_biaya_pribadi;</w:t>
      </w:r>
    </w:p>
    <w:p w14:paraId="573ACCED" w14:textId="7F6A22C4"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02: $form_nama_biaya_pribadi = $req-&gt;form_nama_biaya_pribadi;</w:t>
      </w:r>
    </w:p>
    <w:p w14:paraId="05D47E83"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03: $form_satuan_biaya_pribadi = $req-&gt;form_satuan_biaya_pribadi;</w:t>
      </w:r>
    </w:p>
    <w:p w14:paraId="440615F8"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04: $form_harga_biaya_pribadi = $req-&gt;form_harga_biaya_pribadi;</w:t>
      </w:r>
    </w:p>
    <w:p w14:paraId="3885B5A4" w14:textId="7D0ABED5"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05:$form_tanggal_biaya_pribadi = $req-&gt;form_tanggal_biaya_pribadi;</w:t>
      </w:r>
    </w:p>
    <w:p w14:paraId="7C9639A7"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06: $form_jumlah_biaya_pribadi = $req-&gt;form_jumlah_biaya_pribadi;</w:t>
      </w:r>
    </w:p>
    <w:p w14:paraId="2A2EBD25"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07: $form_bukti_biaya_pribadi = $req-&gt;form_bukti_biaya_pribadi;</w:t>
      </w:r>
    </w:p>
    <w:p w14:paraId="54350327" w14:textId="77777777" w:rsid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08: $namagambar = $form_bukti_biaya_pribadi</w:t>
      </w:r>
    </w:p>
    <w:p w14:paraId="4E47BA1B" w14:textId="664D1A74" w:rsidR="002450C6" w:rsidRPr="002450C6" w:rsidRDefault="002450C6"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2450C6">
        <w:rPr>
          <w:rFonts w:ascii="Courier New" w:hAnsi="Courier New" w:cs="Courier New"/>
          <w:sz w:val="20"/>
          <w:szCs w:val="20"/>
        </w:rPr>
        <w:t>-&gt;getClientOriginalName();</w:t>
      </w:r>
    </w:p>
    <w:p w14:paraId="30BB7267" w14:textId="4DD28DD1" w:rsidR="002450C6" w:rsidRPr="002450C6" w:rsidRDefault="002450C6" w:rsidP="002450C6">
      <w:pPr>
        <w:spacing w:line="240" w:lineRule="auto"/>
        <w:ind w:firstLine="0"/>
        <w:jc w:val="left"/>
        <w:rPr>
          <w:rFonts w:ascii="Courier New" w:hAnsi="Courier New" w:cs="Courier New"/>
          <w:sz w:val="20"/>
          <w:szCs w:val="20"/>
        </w:rPr>
      </w:pPr>
      <w:r>
        <w:rPr>
          <w:rFonts w:ascii="Courier New" w:hAnsi="Courier New" w:cs="Courier New"/>
          <w:sz w:val="20"/>
          <w:szCs w:val="20"/>
        </w:rPr>
        <w:t>09</w:t>
      </w:r>
      <w:r w:rsidRPr="002450C6">
        <w:rPr>
          <w:rFonts w:ascii="Courier New" w:hAnsi="Courier New" w:cs="Courier New"/>
          <w:sz w:val="20"/>
          <w:szCs w:val="20"/>
        </w:rPr>
        <w:t>: $new = new Biayapribadi();</w:t>
      </w:r>
    </w:p>
    <w:p w14:paraId="2220B608" w14:textId="47B6C83D"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w:t>
      </w:r>
      <w:r>
        <w:rPr>
          <w:rFonts w:ascii="Courier New" w:hAnsi="Courier New" w:cs="Courier New"/>
          <w:sz w:val="20"/>
          <w:szCs w:val="20"/>
        </w:rPr>
        <w:t>0</w:t>
      </w:r>
      <w:r w:rsidRPr="002450C6">
        <w:rPr>
          <w:rFonts w:ascii="Courier New" w:hAnsi="Courier New" w:cs="Courier New"/>
          <w:sz w:val="20"/>
          <w:szCs w:val="20"/>
        </w:rPr>
        <w:t>: $new-&gt;kode_biaya_pribadi = $form_kode_biaya_pribadi;</w:t>
      </w:r>
    </w:p>
    <w:p w14:paraId="5BF417DD" w14:textId="0B5962E5"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w:t>
      </w:r>
      <w:r>
        <w:rPr>
          <w:rFonts w:ascii="Courier New" w:hAnsi="Courier New" w:cs="Courier New"/>
          <w:sz w:val="20"/>
          <w:szCs w:val="20"/>
        </w:rPr>
        <w:t>1</w:t>
      </w:r>
      <w:r w:rsidRPr="002450C6">
        <w:rPr>
          <w:rFonts w:ascii="Courier New" w:hAnsi="Courier New" w:cs="Courier New"/>
          <w:sz w:val="20"/>
          <w:szCs w:val="20"/>
        </w:rPr>
        <w:t>: $new-&gt;nama_biaya_pribadi = $form_nama_biaya_pribadi;</w:t>
      </w:r>
    </w:p>
    <w:p w14:paraId="3E4453A6" w14:textId="79DC5D7B"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w:t>
      </w:r>
      <w:r>
        <w:rPr>
          <w:rFonts w:ascii="Courier New" w:hAnsi="Courier New" w:cs="Courier New"/>
          <w:sz w:val="20"/>
          <w:szCs w:val="20"/>
        </w:rPr>
        <w:t>2</w:t>
      </w:r>
      <w:r w:rsidRPr="002450C6">
        <w:rPr>
          <w:rFonts w:ascii="Courier New" w:hAnsi="Courier New" w:cs="Courier New"/>
          <w:sz w:val="20"/>
          <w:szCs w:val="20"/>
        </w:rPr>
        <w:t>: $new-&gt;satuan_biaya_pribadi = $form_satuan_biaya_pribadi;</w:t>
      </w:r>
    </w:p>
    <w:p w14:paraId="5E49E364" w14:textId="5FFDE3D5"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w:t>
      </w:r>
      <w:r>
        <w:rPr>
          <w:rFonts w:ascii="Courier New" w:hAnsi="Courier New" w:cs="Courier New"/>
          <w:sz w:val="20"/>
          <w:szCs w:val="20"/>
        </w:rPr>
        <w:t>3</w:t>
      </w:r>
      <w:r w:rsidRPr="002450C6">
        <w:rPr>
          <w:rFonts w:ascii="Courier New" w:hAnsi="Courier New" w:cs="Courier New"/>
          <w:sz w:val="20"/>
          <w:szCs w:val="20"/>
        </w:rPr>
        <w:t>: $new-&gt;harga_biaya_pribadi = $form_harga_biaya_pribadi;</w:t>
      </w:r>
    </w:p>
    <w:p w14:paraId="42F09D1B" w14:textId="08376EE1" w:rsidR="002450C6" w:rsidRPr="00800FF9" w:rsidRDefault="002450C6" w:rsidP="00800FF9">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w:t>
      </w:r>
      <w:r>
        <w:rPr>
          <w:rFonts w:ascii="Courier New" w:hAnsi="Courier New" w:cs="Courier New"/>
          <w:sz w:val="20"/>
          <w:szCs w:val="20"/>
        </w:rPr>
        <w:t>4</w:t>
      </w:r>
      <w:r w:rsidRPr="002450C6">
        <w:rPr>
          <w:rFonts w:ascii="Courier New" w:hAnsi="Courier New" w:cs="Courier New"/>
          <w:sz w:val="20"/>
          <w:szCs w:val="20"/>
        </w:rPr>
        <w:t>: $new-&gt;tanggal_biaya_pribadi = $form_tanggal_biaya_pribadi;</w:t>
      </w:r>
    </w:p>
    <w:p w14:paraId="08EA0CA6" w14:textId="2F71FC81"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w:t>
      </w:r>
      <w:r>
        <w:rPr>
          <w:rFonts w:ascii="Courier New" w:hAnsi="Courier New" w:cs="Courier New"/>
          <w:sz w:val="20"/>
          <w:szCs w:val="20"/>
        </w:rPr>
        <w:t>5</w:t>
      </w:r>
      <w:r w:rsidRPr="002450C6">
        <w:rPr>
          <w:rFonts w:ascii="Courier New" w:hAnsi="Courier New" w:cs="Courier New"/>
          <w:sz w:val="20"/>
          <w:szCs w:val="20"/>
        </w:rPr>
        <w:t>: $new-&gt;jumlah_biaya_pribadi = $form_jumlah_biaya_pribadi;</w:t>
      </w:r>
    </w:p>
    <w:p w14:paraId="15F3EF69" w14:textId="3C8E4B41"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w:t>
      </w:r>
      <w:r>
        <w:rPr>
          <w:rFonts w:ascii="Courier New" w:hAnsi="Courier New" w:cs="Courier New"/>
          <w:sz w:val="20"/>
          <w:szCs w:val="20"/>
        </w:rPr>
        <w:t>6</w:t>
      </w:r>
      <w:r w:rsidRPr="002450C6">
        <w:rPr>
          <w:rFonts w:ascii="Courier New" w:hAnsi="Courier New" w:cs="Courier New"/>
          <w:sz w:val="20"/>
          <w:szCs w:val="20"/>
        </w:rPr>
        <w:t>: $new-&gt;bukti_biaya_pribadi = $namagambar;</w:t>
      </w:r>
    </w:p>
    <w:p w14:paraId="61474097" w14:textId="77777777" w:rsid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w:t>
      </w:r>
      <w:r>
        <w:rPr>
          <w:rFonts w:ascii="Courier New" w:hAnsi="Courier New" w:cs="Courier New"/>
          <w:sz w:val="20"/>
          <w:szCs w:val="20"/>
        </w:rPr>
        <w:t>7</w:t>
      </w:r>
      <w:r w:rsidRPr="002450C6">
        <w:rPr>
          <w:rFonts w:ascii="Courier New" w:hAnsi="Courier New" w:cs="Courier New"/>
          <w:sz w:val="20"/>
          <w:szCs w:val="20"/>
        </w:rPr>
        <w:t xml:space="preserve">: $form_bukti_biaya_pribadi-&gt;move("BiayaPribadiBukti", </w:t>
      </w:r>
    </w:p>
    <w:p w14:paraId="4A343DF9" w14:textId="32763074" w:rsidR="002450C6" w:rsidRPr="002450C6" w:rsidRDefault="002450C6" w:rsidP="002450C6">
      <w:pPr>
        <w:spacing w:line="240" w:lineRule="auto"/>
        <w:ind w:firstLine="0"/>
        <w:jc w:val="left"/>
        <w:rPr>
          <w:rFonts w:ascii="Courier New" w:hAnsi="Courier New" w:cs="Courier New"/>
          <w:sz w:val="20"/>
          <w:szCs w:val="20"/>
        </w:rPr>
      </w:pPr>
      <w:r>
        <w:rPr>
          <w:rFonts w:ascii="Courier New" w:hAnsi="Courier New" w:cs="Courier New"/>
          <w:sz w:val="20"/>
          <w:szCs w:val="20"/>
        </w:rPr>
        <w:t xml:space="preserve">    </w:t>
      </w:r>
      <w:r w:rsidRPr="002450C6">
        <w:rPr>
          <w:rFonts w:ascii="Courier New" w:hAnsi="Courier New" w:cs="Courier New"/>
          <w:sz w:val="20"/>
          <w:szCs w:val="20"/>
        </w:rPr>
        <w:t>$namagambar);</w:t>
      </w:r>
    </w:p>
    <w:p w14:paraId="513A6773" w14:textId="56D92B7A"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w:t>
      </w:r>
      <w:r>
        <w:rPr>
          <w:rFonts w:ascii="Courier New" w:hAnsi="Courier New" w:cs="Courier New"/>
          <w:sz w:val="20"/>
          <w:szCs w:val="20"/>
        </w:rPr>
        <w:t>8</w:t>
      </w:r>
      <w:r w:rsidRPr="002450C6">
        <w:rPr>
          <w:rFonts w:ascii="Courier New" w:hAnsi="Courier New" w:cs="Courier New"/>
          <w:sz w:val="20"/>
          <w:szCs w:val="20"/>
        </w:rPr>
        <w:t>: $new-&gt;cek_status_biaya_pribadi = 1;</w:t>
      </w:r>
    </w:p>
    <w:p w14:paraId="2DD05423" w14:textId="3058E431" w:rsidR="002450C6" w:rsidRPr="002450C6" w:rsidRDefault="002450C6" w:rsidP="002450C6">
      <w:pPr>
        <w:spacing w:line="240" w:lineRule="auto"/>
        <w:ind w:firstLine="0"/>
        <w:jc w:val="left"/>
        <w:rPr>
          <w:rFonts w:ascii="Courier New" w:hAnsi="Courier New" w:cs="Courier New"/>
          <w:sz w:val="20"/>
          <w:szCs w:val="20"/>
        </w:rPr>
      </w:pPr>
      <w:r>
        <w:rPr>
          <w:rFonts w:ascii="Courier New" w:hAnsi="Courier New" w:cs="Courier New"/>
          <w:sz w:val="20"/>
          <w:szCs w:val="20"/>
        </w:rPr>
        <w:t>19</w:t>
      </w:r>
      <w:r w:rsidRPr="002450C6">
        <w:rPr>
          <w:rFonts w:ascii="Courier New" w:hAnsi="Courier New" w:cs="Courier New"/>
          <w:sz w:val="20"/>
          <w:szCs w:val="20"/>
        </w:rPr>
        <w:t>: $new-&gt;cek_approval_biaya_pribadi = 2;</w:t>
      </w:r>
    </w:p>
    <w:p w14:paraId="2C3882A1" w14:textId="23812F03"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2</w:t>
      </w:r>
      <w:r>
        <w:rPr>
          <w:rFonts w:ascii="Courier New" w:hAnsi="Courier New" w:cs="Courier New"/>
          <w:sz w:val="20"/>
          <w:szCs w:val="20"/>
        </w:rPr>
        <w:t>0</w:t>
      </w:r>
      <w:r w:rsidRPr="002450C6">
        <w:rPr>
          <w:rFonts w:ascii="Courier New" w:hAnsi="Courier New" w:cs="Courier New"/>
          <w:sz w:val="20"/>
          <w:szCs w:val="20"/>
        </w:rPr>
        <w:t>: $new-&gt;save();</w:t>
      </w:r>
    </w:p>
    <w:p w14:paraId="019971A4" w14:textId="33860329" w:rsidR="00D2452D" w:rsidRPr="0094224D"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2</w:t>
      </w:r>
      <w:r>
        <w:rPr>
          <w:rFonts w:ascii="Courier New" w:hAnsi="Courier New" w:cs="Courier New"/>
          <w:sz w:val="20"/>
          <w:szCs w:val="20"/>
        </w:rPr>
        <w:t>1</w:t>
      </w:r>
      <w:r w:rsidRPr="002450C6">
        <w:rPr>
          <w:rFonts w:ascii="Courier New" w:hAnsi="Courier New" w:cs="Courier New"/>
          <w:sz w:val="20"/>
          <w:szCs w:val="20"/>
        </w:rPr>
        <w:t>: return redirect("/biayapribadi");</w:t>
      </w:r>
      <w:r w:rsidR="00D2452D" w:rsidRPr="0094224D">
        <w:rPr>
          <w:rFonts w:ascii="Courier New" w:hAnsi="Courier New" w:cs="Courier New"/>
          <w:sz w:val="20"/>
          <w:szCs w:val="20"/>
        </w:rPr>
        <w:tab/>
      </w:r>
      <w:r w:rsidR="00D2452D" w:rsidRPr="0094224D">
        <w:rPr>
          <w:rFonts w:ascii="Courier New" w:hAnsi="Courier New" w:cs="Courier New"/>
          <w:sz w:val="20"/>
          <w:szCs w:val="20"/>
        </w:rPr>
        <w:br/>
      </w:r>
    </w:p>
    <w:p w14:paraId="76A95579" w14:textId="49E5C3DF" w:rsidR="00D2452D" w:rsidRDefault="00D2452D" w:rsidP="00D2452D">
      <w:pPr>
        <w:rPr>
          <w:szCs w:val="24"/>
        </w:rPr>
      </w:pPr>
      <w:r>
        <w:rPr>
          <w:szCs w:val="24"/>
        </w:rPr>
        <w:t xml:space="preserve">Pada potongan </w:t>
      </w:r>
      <w:r w:rsidR="00DA10FB">
        <w:rPr>
          <w:szCs w:val="24"/>
        </w:rPr>
        <w:t>Program</w:t>
      </w:r>
      <w:r>
        <w:rPr>
          <w:szCs w:val="24"/>
        </w:rPr>
        <w:t xml:space="preserve"> diatas merupakan potongan yang akan digunakan untuk </w:t>
      </w:r>
      <w:r>
        <w:t>pengecekan biaya pribadi</w:t>
      </w:r>
      <w:r>
        <w:rPr>
          <w:szCs w:val="24"/>
        </w:rPr>
        <w:t xml:space="preserve"> pada website ini. Pada baris ke 2 adalah hasil dari menangkap inputan yang ada pada hasil inputan user, kemudian pada baris ke 3 merubah cek approval secara otomatis menjadi 2 agar dapat di baca pada halaman cek approval biaya. Kemudian pada baris ke 4 adalah mindah hasil inputan tersebut kedalam database biaya pribadi.</w:t>
      </w:r>
    </w:p>
    <w:p w14:paraId="59410C4D" w14:textId="77777777" w:rsidR="00D2452D" w:rsidRDefault="00D2452D" w:rsidP="00D2452D">
      <w:pPr>
        <w:rPr>
          <w:szCs w:val="24"/>
        </w:rPr>
      </w:pPr>
    </w:p>
    <w:p w14:paraId="2F81C967" w14:textId="2643E7C0" w:rsidR="00D2452D" w:rsidRPr="0094224D" w:rsidRDefault="00D2452D" w:rsidP="00D2452D">
      <w:pPr>
        <w:pStyle w:val="STTSJudulSubBab"/>
        <w:numPr>
          <w:ilvl w:val="1"/>
          <w:numId w:val="43"/>
        </w:numPr>
        <w:ind w:left="709" w:hanging="709"/>
        <w:rPr>
          <w:szCs w:val="28"/>
        </w:rPr>
      </w:pPr>
      <w:r w:rsidRPr="0094224D">
        <w:rPr>
          <w:szCs w:val="28"/>
        </w:rPr>
        <w:t xml:space="preserve">penggalan </w:t>
      </w:r>
      <w:r w:rsidR="002450C6">
        <w:rPr>
          <w:szCs w:val="28"/>
        </w:rPr>
        <w:t>Program</w:t>
      </w:r>
      <w:r w:rsidRPr="0094224D">
        <w:rPr>
          <w:szCs w:val="28"/>
        </w:rPr>
        <w:t xml:space="preserve"> pengecekan </w:t>
      </w:r>
      <w:r w:rsidR="002450C6">
        <w:rPr>
          <w:szCs w:val="28"/>
        </w:rPr>
        <w:t xml:space="preserve">Approval </w:t>
      </w:r>
      <w:r w:rsidRPr="0094224D">
        <w:rPr>
          <w:szCs w:val="28"/>
        </w:rPr>
        <w:t>biaya operational pribadi pada website</w:t>
      </w:r>
    </w:p>
    <w:p w14:paraId="21184FAF" w14:textId="7A4684D3" w:rsidR="00D2452D" w:rsidRDefault="00D2452D" w:rsidP="00D2452D">
      <w:r>
        <w:t xml:space="preserve">Pada subbab ini akan menjelaskan potongan </w:t>
      </w:r>
      <w:r w:rsidR="00DA10FB">
        <w:t>Program</w:t>
      </w:r>
      <w:r>
        <w:t xml:space="preserve"> approval biaya operational proyek pada website. Yang mana code pengecekan approval biaya operational proyek pada website ini adalah pengecekan untuk biaya biaya yang melebihi biaya yang telah di tetapkan oleh tim approval operational proyek  </w:t>
      </w:r>
      <w:bookmarkEnd w:id="12"/>
    </w:p>
    <w:p w14:paraId="3CB5A931" w14:textId="77777777" w:rsidR="00D2452D" w:rsidRDefault="00D2452D" w:rsidP="00D2452D">
      <w:pPr>
        <w:ind w:firstLine="0"/>
      </w:pPr>
      <w:bookmarkStart w:id="14" w:name="_Hlk180313684"/>
      <w:bookmarkStart w:id="15" w:name="_Hlk180313307"/>
      <w:bookmarkEnd w:id="13"/>
    </w:p>
    <w:p w14:paraId="2AC64AE7" w14:textId="36EA370D" w:rsidR="002450C6" w:rsidRPr="002450C6" w:rsidRDefault="00D2452D" w:rsidP="002450C6">
      <w:pPr>
        <w:spacing w:line="240" w:lineRule="auto"/>
        <w:ind w:firstLine="0"/>
        <w:rPr>
          <w:b/>
          <w:bCs/>
        </w:rPr>
      </w:pPr>
      <w:r w:rsidRPr="0094224D">
        <w:rPr>
          <w:b/>
          <w:bCs/>
        </w:rPr>
        <w:t>Segmen program 6.</w:t>
      </w:r>
      <w:r w:rsidR="002450C6">
        <w:rPr>
          <w:b/>
          <w:bCs/>
        </w:rPr>
        <w:t>8</w:t>
      </w:r>
      <w:r w:rsidRPr="0094224D">
        <w:rPr>
          <w:b/>
          <w:bCs/>
        </w:rPr>
        <w:t xml:space="preserve"> contoh </w:t>
      </w:r>
      <w:r w:rsidR="00DA10FB">
        <w:rPr>
          <w:b/>
          <w:bCs/>
        </w:rPr>
        <w:t>Program</w:t>
      </w:r>
      <w:r w:rsidRPr="0094224D">
        <w:rPr>
          <w:b/>
          <w:bCs/>
        </w:rPr>
        <w:t xml:space="preserve"> untuk pengecekan approval biaya operational proyek</w:t>
      </w:r>
    </w:p>
    <w:p w14:paraId="6628CBFA"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01: $gaji = new ApprovalBiayaPribadi();</w:t>
      </w:r>
    </w:p>
    <w:p w14:paraId="462628D6" w14:textId="77777777" w:rsid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02: $sessiondata = Session()-&gt;get('login');</w:t>
      </w:r>
    </w:p>
    <w:p w14:paraId="7580DA58" w14:textId="042BB36D" w:rsidR="00800FF9" w:rsidRPr="00800FF9" w:rsidRDefault="00800FF9" w:rsidP="00800FF9">
      <w:pPr>
        <w:spacing w:line="240" w:lineRule="auto"/>
        <w:ind w:firstLine="0"/>
        <w:rPr>
          <w:b/>
          <w:bCs/>
        </w:rPr>
      </w:pPr>
      <w:r w:rsidRPr="0094224D">
        <w:rPr>
          <w:b/>
          <w:bCs/>
        </w:rPr>
        <w:lastRenderedPageBreak/>
        <w:t>Segmen program 6.</w:t>
      </w:r>
      <w:r>
        <w:rPr>
          <w:b/>
          <w:bCs/>
        </w:rPr>
        <w:t>8</w:t>
      </w:r>
      <w:r w:rsidRPr="0094224D">
        <w:rPr>
          <w:b/>
          <w:bCs/>
        </w:rPr>
        <w:t xml:space="preserve"> </w:t>
      </w:r>
      <w:r>
        <w:rPr>
          <w:b/>
          <w:bCs/>
        </w:rPr>
        <w:t>(Lanjutan)</w:t>
      </w:r>
    </w:p>
    <w:p w14:paraId="40F96C9D"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03: $kodeidpegawai = $sessiondata['kode_perusahaan'];</w:t>
      </w:r>
    </w:p>
    <w:p w14:paraId="3BC898D4"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04: $kodeidpegawai2 = $sessiondata['username'];</w:t>
      </w:r>
    </w:p>
    <w:p w14:paraId="199BD608"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05: $kodetotal = $kodeidpegawai . ' ' . $kodeidpegawai2;</w:t>
      </w:r>
    </w:p>
    <w:p w14:paraId="0A6EC2A8"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06: $gaji-&gt;acceptBiayaPribadi($no, $kodetotal);</w:t>
      </w:r>
    </w:p>
    <w:p w14:paraId="562E6106"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07: $ins = ApprovalBiayaPribadi::find($id);</w:t>
      </w:r>
    </w:p>
    <w:p w14:paraId="4C4D13A6"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08: $ins-&gt;cek_approval_biaya_pribadi = 1;</w:t>
      </w:r>
    </w:p>
    <w:p w14:paraId="43F7936F"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09: $ins-&gt;approved_by_biaya_pribadi = $nama;</w:t>
      </w:r>
    </w:p>
    <w:p w14:paraId="0BDFD1C9" w14:textId="77777777" w:rsidR="002450C6" w:rsidRPr="002450C6"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10: $ins-&gt;save();</w:t>
      </w:r>
    </w:p>
    <w:p w14:paraId="4FDA46BE" w14:textId="247FB1EF" w:rsidR="00D2452D" w:rsidRPr="0094224D" w:rsidRDefault="002450C6" w:rsidP="002450C6">
      <w:pPr>
        <w:spacing w:line="240" w:lineRule="auto"/>
        <w:ind w:firstLine="0"/>
        <w:jc w:val="left"/>
        <w:rPr>
          <w:rFonts w:ascii="Courier New" w:hAnsi="Courier New" w:cs="Courier New"/>
          <w:sz w:val="20"/>
          <w:szCs w:val="20"/>
        </w:rPr>
      </w:pPr>
      <w:r w:rsidRPr="002450C6">
        <w:rPr>
          <w:rFonts w:ascii="Courier New" w:hAnsi="Courier New" w:cs="Courier New"/>
          <w:sz w:val="20"/>
          <w:szCs w:val="20"/>
        </w:rPr>
        <w:t>11: return redirect('/approvalbiayapribadi');</w:t>
      </w:r>
      <w:r w:rsidR="00D2452D" w:rsidRPr="0094224D">
        <w:rPr>
          <w:rFonts w:ascii="Courier New" w:hAnsi="Courier New" w:cs="Courier New"/>
          <w:sz w:val="20"/>
          <w:szCs w:val="20"/>
        </w:rPr>
        <w:tab/>
      </w:r>
      <w:r w:rsidR="00D2452D" w:rsidRPr="0094224D">
        <w:rPr>
          <w:rFonts w:ascii="Courier New" w:hAnsi="Courier New" w:cs="Courier New"/>
          <w:sz w:val="20"/>
          <w:szCs w:val="20"/>
        </w:rPr>
        <w:br/>
      </w:r>
    </w:p>
    <w:p w14:paraId="03D8BC98" w14:textId="47B844C1" w:rsidR="00D2452D" w:rsidRDefault="00D2452D" w:rsidP="00D2452D">
      <w:pPr>
        <w:rPr>
          <w:szCs w:val="24"/>
        </w:rPr>
      </w:pPr>
      <w:r>
        <w:rPr>
          <w:szCs w:val="24"/>
        </w:rPr>
        <w:t xml:space="preserve">Pada potongan </w:t>
      </w:r>
      <w:r w:rsidR="00DA10FB">
        <w:rPr>
          <w:szCs w:val="24"/>
        </w:rPr>
        <w:t>Program</w:t>
      </w:r>
      <w:r>
        <w:rPr>
          <w:szCs w:val="24"/>
        </w:rPr>
        <w:t xml:space="preserve"> diatas merupakan potongan yang akan digunakan untuk </w:t>
      </w:r>
      <w:r>
        <w:t xml:space="preserve">approval biaya operational proyek </w:t>
      </w:r>
      <w:r>
        <w:rPr>
          <w:szCs w:val="24"/>
        </w:rPr>
        <w:t>pada website ini. Pada baris ke 2 adalah hasil dari menangkap inputan yang ada pada hasil inputan user, kemudian pada baris ke 3 pengecekan apabila cek approval adalah 2 maka cekapproval akan diganti menjadi 1 agar dapat di tampilkan pada detail biaya operational proyek.</w:t>
      </w:r>
    </w:p>
    <w:bookmarkEnd w:id="14"/>
    <w:bookmarkEnd w:id="15"/>
    <w:p w14:paraId="5AE70A4D" w14:textId="6FC04200" w:rsidR="00690B2F" w:rsidRPr="00D2452D" w:rsidRDefault="00690B2F" w:rsidP="00C97E7B">
      <w:pPr>
        <w:ind w:firstLine="0"/>
      </w:pPr>
    </w:p>
    <w:sectPr w:rsidR="00690B2F" w:rsidRPr="00D2452D" w:rsidSect="00BC4C24">
      <w:headerReference w:type="default" r:id="rId8"/>
      <w:footerReference w:type="default" r:id="rId9"/>
      <w:footerReference w:type="first" r:id="rId10"/>
      <w:pgSz w:w="11907" w:h="16840" w:code="9"/>
      <w:pgMar w:top="2268" w:right="1701" w:bottom="1701" w:left="2268" w:header="1418" w:footer="851" w:gutter="0"/>
      <w:pgNumType w:start="8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1C524" w14:textId="77777777" w:rsidR="00A21E07" w:rsidRDefault="00A21E07" w:rsidP="00A1571D">
      <w:pPr>
        <w:spacing w:line="240" w:lineRule="auto"/>
      </w:pPr>
      <w:r>
        <w:separator/>
      </w:r>
    </w:p>
  </w:endnote>
  <w:endnote w:type="continuationSeparator" w:id="0">
    <w:p w14:paraId="4C3FA9D3" w14:textId="77777777" w:rsidR="00A21E07" w:rsidRDefault="00A21E0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38F6C" w14:textId="77777777" w:rsidR="002043A5" w:rsidRDefault="002043A5">
    <w:pPr>
      <w:pStyle w:val="Footer"/>
      <w:jc w:val="center"/>
    </w:pPr>
  </w:p>
  <w:p w14:paraId="31E2183F"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605AE"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AD455" w14:textId="77777777" w:rsidR="00A21E07" w:rsidRDefault="00A21E07" w:rsidP="00654C90">
      <w:pPr>
        <w:spacing w:line="240" w:lineRule="auto"/>
        <w:ind w:firstLine="0"/>
      </w:pPr>
      <w:r>
        <w:separator/>
      </w:r>
    </w:p>
  </w:footnote>
  <w:footnote w:type="continuationSeparator" w:id="0">
    <w:p w14:paraId="5E23513A" w14:textId="77777777" w:rsidR="00A21E07" w:rsidRDefault="00A21E0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B06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3ED65384"/>
    <w:multiLevelType w:val="multilevel"/>
    <w:tmpl w:val="7186A24C"/>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450A5"/>
    <w:multiLevelType w:val="hybridMultilevel"/>
    <w:tmpl w:val="B5D666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5"/>
  </w:num>
  <w:num w:numId="12" w16cid:durableId="179592129">
    <w:abstractNumId w:val="37"/>
  </w:num>
  <w:num w:numId="13" w16cid:durableId="1183593966">
    <w:abstractNumId w:val="12"/>
  </w:num>
  <w:num w:numId="14" w16cid:durableId="266929278">
    <w:abstractNumId w:val="32"/>
  </w:num>
  <w:num w:numId="15" w16cid:durableId="1262685322">
    <w:abstractNumId w:val="30"/>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3"/>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3"/>
  </w:num>
  <w:num w:numId="24" w16cid:durableId="1188132454">
    <w:abstractNumId w:val="29"/>
  </w:num>
  <w:num w:numId="25" w16cid:durableId="763574591">
    <w:abstractNumId w:val="38"/>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6"/>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71091678">
    <w:abstractNumId w:val="34"/>
  </w:num>
  <w:num w:numId="39" w16cid:durableId="1252934241">
    <w:abstractNumId w:val="24"/>
  </w:num>
  <w:num w:numId="40" w16cid:durableId="271405793">
    <w:abstractNumId w:val="28"/>
  </w:num>
  <w:num w:numId="41" w16cid:durableId="829910368">
    <w:abstractNumId w:val="36"/>
  </w:num>
  <w:num w:numId="42" w16cid:durableId="685714909">
    <w:abstractNumId w:val="31"/>
  </w:num>
  <w:num w:numId="43" w16cid:durableId="16287018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E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9788A"/>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47807"/>
    <w:rsid w:val="00153037"/>
    <w:rsid w:val="00155384"/>
    <w:rsid w:val="00165D7D"/>
    <w:rsid w:val="00167D47"/>
    <w:rsid w:val="00170203"/>
    <w:rsid w:val="00172DAE"/>
    <w:rsid w:val="0017411F"/>
    <w:rsid w:val="00174B2B"/>
    <w:rsid w:val="00177FAC"/>
    <w:rsid w:val="00184959"/>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1227"/>
    <w:rsid w:val="002043A5"/>
    <w:rsid w:val="00204CC0"/>
    <w:rsid w:val="002135D7"/>
    <w:rsid w:val="00217FF3"/>
    <w:rsid w:val="0022219E"/>
    <w:rsid w:val="0022286A"/>
    <w:rsid w:val="00223F84"/>
    <w:rsid w:val="00224C9A"/>
    <w:rsid w:val="002251E9"/>
    <w:rsid w:val="00230B40"/>
    <w:rsid w:val="002344E8"/>
    <w:rsid w:val="0023547D"/>
    <w:rsid w:val="00235CD0"/>
    <w:rsid w:val="0023696E"/>
    <w:rsid w:val="00240E64"/>
    <w:rsid w:val="00240F76"/>
    <w:rsid w:val="00242D06"/>
    <w:rsid w:val="002450C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3D9A"/>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18AB"/>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96B85"/>
    <w:rsid w:val="007A772B"/>
    <w:rsid w:val="007B3E62"/>
    <w:rsid w:val="007B4309"/>
    <w:rsid w:val="007D2695"/>
    <w:rsid w:val="007D39FE"/>
    <w:rsid w:val="007E3C59"/>
    <w:rsid w:val="007E67CD"/>
    <w:rsid w:val="007F3538"/>
    <w:rsid w:val="007F3A57"/>
    <w:rsid w:val="007F4879"/>
    <w:rsid w:val="007F4C74"/>
    <w:rsid w:val="00800FF9"/>
    <w:rsid w:val="0080683D"/>
    <w:rsid w:val="0086149A"/>
    <w:rsid w:val="008618E6"/>
    <w:rsid w:val="00862901"/>
    <w:rsid w:val="00862D17"/>
    <w:rsid w:val="00864576"/>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02A1"/>
    <w:rsid w:val="00A1571D"/>
    <w:rsid w:val="00A15B0A"/>
    <w:rsid w:val="00A167FF"/>
    <w:rsid w:val="00A203F3"/>
    <w:rsid w:val="00A21A5E"/>
    <w:rsid w:val="00A21E07"/>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30A2"/>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4C24"/>
    <w:rsid w:val="00BC54DE"/>
    <w:rsid w:val="00BD3385"/>
    <w:rsid w:val="00BE6D57"/>
    <w:rsid w:val="00BF4C7A"/>
    <w:rsid w:val="00C115BA"/>
    <w:rsid w:val="00C17240"/>
    <w:rsid w:val="00C22F25"/>
    <w:rsid w:val="00C24884"/>
    <w:rsid w:val="00C27C4C"/>
    <w:rsid w:val="00C30B61"/>
    <w:rsid w:val="00C34DFB"/>
    <w:rsid w:val="00C517F9"/>
    <w:rsid w:val="00C522C4"/>
    <w:rsid w:val="00C54FCC"/>
    <w:rsid w:val="00C55026"/>
    <w:rsid w:val="00C616B7"/>
    <w:rsid w:val="00C61DE1"/>
    <w:rsid w:val="00C623F5"/>
    <w:rsid w:val="00C648D2"/>
    <w:rsid w:val="00C66616"/>
    <w:rsid w:val="00C679BA"/>
    <w:rsid w:val="00C7593E"/>
    <w:rsid w:val="00C8091A"/>
    <w:rsid w:val="00C836C8"/>
    <w:rsid w:val="00C97E7B"/>
    <w:rsid w:val="00CA18EA"/>
    <w:rsid w:val="00CA5435"/>
    <w:rsid w:val="00CA7229"/>
    <w:rsid w:val="00CC13EA"/>
    <w:rsid w:val="00CC22C2"/>
    <w:rsid w:val="00CC386C"/>
    <w:rsid w:val="00CC657F"/>
    <w:rsid w:val="00CC71B8"/>
    <w:rsid w:val="00CD095A"/>
    <w:rsid w:val="00CD191D"/>
    <w:rsid w:val="00CD7FC6"/>
    <w:rsid w:val="00CE0A3C"/>
    <w:rsid w:val="00CE6FB9"/>
    <w:rsid w:val="00D0419B"/>
    <w:rsid w:val="00D05699"/>
    <w:rsid w:val="00D05AA0"/>
    <w:rsid w:val="00D075FE"/>
    <w:rsid w:val="00D1316D"/>
    <w:rsid w:val="00D209B1"/>
    <w:rsid w:val="00D24105"/>
    <w:rsid w:val="00D2452D"/>
    <w:rsid w:val="00D27B1A"/>
    <w:rsid w:val="00D30D5E"/>
    <w:rsid w:val="00D362D6"/>
    <w:rsid w:val="00D36BDD"/>
    <w:rsid w:val="00D37127"/>
    <w:rsid w:val="00D5357D"/>
    <w:rsid w:val="00D6326A"/>
    <w:rsid w:val="00D75DC1"/>
    <w:rsid w:val="00D852A8"/>
    <w:rsid w:val="00D97F43"/>
    <w:rsid w:val="00DA10FB"/>
    <w:rsid w:val="00DA3FB2"/>
    <w:rsid w:val="00DB3EB2"/>
    <w:rsid w:val="00DB65ED"/>
    <w:rsid w:val="00DC0265"/>
    <w:rsid w:val="00DC0D65"/>
    <w:rsid w:val="00DC3FE8"/>
    <w:rsid w:val="00DC50D1"/>
    <w:rsid w:val="00DC5FA9"/>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1FEA"/>
    <w:rsid w:val="00EF265C"/>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D502E"/>
  <w15:chartTrackingRefBased/>
  <w15:docId w15:val="{053C66AE-2524-487E-ADA2-7B269781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D2452D"/>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unhideWhenUsed/>
    <w:rsid w:val="00DC5FA9"/>
    <w:pPr>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95</TotalTime>
  <Pages>7</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8</cp:revision>
  <dcterms:created xsi:type="dcterms:W3CDTF">2024-10-20T04:37:00Z</dcterms:created>
  <dcterms:modified xsi:type="dcterms:W3CDTF">2024-11-25T03:15:00Z</dcterms:modified>
</cp:coreProperties>
</file>